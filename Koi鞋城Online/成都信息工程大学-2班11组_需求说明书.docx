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9"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4A0" w:firstRow="1" w:lastRow="0" w:firstColumn="1" w:lastColumn="0" w:noHBand="0" w:noVBand="1"/>
      </w:tblPr>
      <w:tblGrid>
        <w:gridCol w:w="4037"/>
        <w:gridCol w:w="4238"/>
      </w:tblGrid>
      <w:tr w:rsidR="0035710F" w14:paraId="1F0C769B" w14:textId="77777777">
        <w:trPr>
          <w:cantSplit/>
          <w:trHeight w:val="508"/>
        </w:trPr>
        <w:tc>
          <w:tcPr>
            <w:tcW w:w="2439" w:type="pct"/>
          </w:tcPr>
          <w:p w14:paraId="2BE4E16E" w14:textId="77777777" w:rsidR="0035710F" w:rsidRDefault="00000000">
            <w:pPr>
              <w:spacing w:after="0" w:line="480" w:lineRule="auto"/>
              <w:jc w:val="center"/>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60288" behindDoc="0" locked="1" layoutInCell="1" hidden="1" allowOverlap="1" wp14:anchorId="026F3239" wp14:editId="7EE65FF0">
                      <wp:simplePos x="0" y="0"/>
                      <wp:positionH relativeFrom="column">
                        <wp:posOffset>0</wp:posOffset>
                      </wp:positionH>
                      <wp:positionV relativeFrom="paragraph">
                        <wp:posOffset>0</wp:posOffset>
                      </wp:positionV>
                      <wp:extent cx="635" cy="635"/>
                      <wp:effectExtent l="9525" t="9525" r="8890" b="8890"/>
                      <wp:wrapNone/>
                      <wp:docPr id="2" name="AutoShape 376" descr="EUR30631B5955530@7@D372GB9E441B40860;_860;cR54684@10!!!BIHO@]r54684!!!1@@91@39110018152158110018152158!!!!!!!!!!!!!!!!!!!!!!!!!!!!!!!!!!!!!!!!!!!!!!!!!!!!86;&gt;B8;&lt;&gt;QU24416!!!!!!BIHO@]u24416!!!1@577B5011053@8E28B1@R,袭萄精叮物啪弗嘱上橡髓泞变/enb!!!!!!!!!!!!!!!!!!!!!!!!!!!!!!!88;?U88&gt;:fM11018431!!!BIHO@]m110184311@577B591102E233@83G1102E233@83G!!!!!!!!!!!!!!!!!!!!!!!!!!!!!!!!!!!!!!!!!!!!!!!!!!!!!!!!!!!!!!!!!!!!!!!!!!!!!!!!!!!!!!!!!!!!!!!!!!!!!!!!!!!!!!!!!!!!!!!!!!!!!!!!!!!!!!!!!!!!!!!!!!!!!!!!!!!!!!!!!!!!!!!!!!!!!!!!!!!!!!!!!!!!!!!!!!!!!!!!!!!!!!!!!!!!!!!!!!!!!!!!!!!!!!!!!!!!!!!!!!!!!!!!!!!!!!!!!!!!!!!!!!!!!!!!!!!!!!!!!!!!!!!!!!!!!!!!!!!!!!!!!!!!!!!!!!!!!!!!!!!!!!!!!!!!!!!!!!!!!!!!!!!!!!!!!!!!!!!!!!!!!!!!!!!!!!!!!!!!!!!!!!!!!!!!!!!!!!!!!!!!!!!!!!!!!!!!!!!!!!!!!!!!!!!!!!!!!!!!!!!!!!!!!!!!!!!!!!!!!!!!!!!!!!!!!!!!!!!!!!!!!!!!!!!!!!!!!!!!!!!!!!!!!!!!!!!!!!!!!!!!!!!!!!!!!!!!!!!!!!!!!!!!!!!!!!!!!!!!!!!!!!!!!!!!!!!!!!!!!!!!!!!!!!!!!!!!!!!!!!!!!!!!!!!!!!!!!!!!!!!!!!!!!!!!!!!!!!!!!!!!!!!!!!!!!!!!!!!!!!!!!!!!!!!!!!!!!!!!!!!!!!!!!!!!!!!!!!!!!!!!!!!!!!!!!!!!!!!!!!!!!!!!!!!!!!!!!!!!!!!!!!!!!!!!!!!!!!!!!!!!!!!!!!!!!!!!!!!!!!!!!!!!!!!!!!!!!!!!!!!!!!!!!!!!!!!!!!!!!!!!!!!!!!!!!!!!!!!!!!!!!!!!!!!!!!!!!!!!!!!!!!!!!!!!!!!!!!!!!!!!!!!!!!!!!!!!!!!!!!!!!!!!!!!!!!!!!!!!!!!!!!!!!!!!!!!!!!!!!!!!!!!!!!!!!!!!!!!!!!!!!!!!!!!!!!!!!!!!!!!!!!!!!!!!!!!!!!!!!!!!!!!!!!!!!!!!!!!!!!!!!!!!!!!!!!!!!!!!!!!!!!!!!!!!!!!!!!!!!!!!!!!!!!!!!!!!!!!!!!!!!!!!!!!!!!!!!!!!!!!!!!!!!!!!!!!!!!!!!!!!!!!!!!!!!!!!!!!!!!!!!!!!!!!!!!!!!!!!!!!!!!!!!!!!!!!!!!!!!!!!!!!!!!!!!!!!!!!!!!!!!!!!!!!!!!!!!!!!!!!!!!!!!!!!!!!!!!!!!!!!!!!!!!!!!!!!!!!!!!!!!!!!!!!!!!!!!!!!!!!!!!!!!!!!!!!!!!!!!!!!!!!!!!!!!!!!!!!!!!!!!!!!!!!!!!!!!!!!!!!!!!!!!!!!!!!!!!!!!!!!!!!!!!!!!!!!!!!!!!!!!!!!!!!!!!!!!!!!!!!!!!!!!!!!!!!!!!!!!!!!!!!!!!!!!!!!!!!!!!!!!!!!!!!!!!!!!!!!!!!!!!!!!!!!!!!!!!!!!!!!!!!!!!!!!!!!!!!!!!!!!!!!!!!!!!!!!!!!!!!!!!!!!!!!!!!!!!!!!!!!!!!!!!!!!!!!!!!!!!!!!!!!!!!!!!!!!!!!!!!!!!!!!!!!!!!!!!!!!!!!!!!!!!!!!!!!!!!!!!!!!!!!!!!!!!!!!!!!!!!!!!!!!!!!!!!!!!!!!!!!!!!!!!!!!!!!!!!!!!!!!!!!!!!!!!!!!!!!!!!!!!!!!!!!!!!!!!!!!!!!!!!!!!!!!!!!!!!!!!!!!!!!!!!!!!!!!!!!!!!!!!!!!!!!!!!!!!!!!!!!!!!!!!!!!!!!!!!!!!!!!!!!!!!!!!!!!!!!!!!!!!!!!!!!!!!!!!!!!!!!!!!!!!!!!!!!!!!!!!!!!!!!!!!!!!!!!!!!!!!!!!!!!!!!!!!!!!!!!!!!!!!!!!!!!!!!!!!!!!!!!!!!!!!!!!!!!!!!!!!!!!!!!!!!!!!!!!!!!!!!!!!!!!!!!!!!!!!!!!!!!!!!!!!!!!!!!!!!!!!!!!!!!!!!!!!!!!!!!!!!!!!!!!!!!!!!!!!!!!!!!!!!!!!!!!!!!!!!!!!!!!!!!!!!!!!!!!!!!!!!!!!!!!!!!!!!!!!!!!!!!!!!!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376" o:spid="_x0000_s1026" o:spt="100" alt="EUR30631B5955530@7@D372GB9E441B40860;_860;cR54684@10!!!BIHO@]r54684!!!1@@91@39110018152158110018152158!!!!!!!!!!!!!!!!!!!!!!!!!!!!!!!!!!!!!!!!!!!!!!!!!!!!86;&gt;B8;&lt;&gt;QU24416!!!!!!BIHO@]u24416!!!1@577B5011053@8E28B1@R,袭萄精叮物啪弗嘱上橡髓泞变/enb!!!!!!!!!!!!!!!!!!!!!!!!!!!!!!!88;?U88&gt;:fM11018431!!!BIHO@]m110184311@577B591102E233@83G1102E233@83G!!!!!!!!!!!!!!!!!!!!!!!!!!!!!!!!!!!!!!!!!!!!!!!!!!!!!!!!!!!!!!!!!!!!!!!!!!!!!!!!!!!!!!!!!!!!!!!!!!!!!!!!!!!!!!!!!!!!!!!!!!!!!!!!!!!!!!!!!!!!!!!!!!!!!!!!!!!!!!!!!!!!!!!!!!!!!!!!!!!!!!!!!!!!!!!!!!!!!!!!!!!!!!!!!!!!!!!!!!!!!!!!!!!!!!!!!!!!!!!!!!!!!!!!!!!!!!!!!!!!!!!!!!!!!!!!!!!!!!!!!!!!!!!!!!!!!!!!!!!!!!!!!!!!!!!!!!!!!!!!!!!!!!!!!!!!!!!!!!!!!!!!!!!!!!!!!!!!!!!!!!!!!!!!!!!!!!!!!!!!!!!!!!!!!!!!!!!!!!!!!!!!!!!!!!!!!!!!!!!!!!!!!!!!!!!!!!!!!!!!!!!!!!!!!!!!!!!!!!!!!!!!!!!!!!!!!!!!!!!!!!!!!!!!!!!!!!!!!!!!!!!!!!!!!!!!!!!!!!!!!!!!!!!!!!!!!!!!!!!!!!!!!!!!!!!!!!!!!!!!!!!!!!!!!!!!!!!!!!!!!!!!!!!!!!!!!!!!!!!!!!!!!!!!!!!!!!!!!!!!!!!!!!!!!!!!!!!!!!!!!!!!!!!!!!!!!!!!!!!!!!!!!!!!!!!!!!!!!!!!!!!!!!!!!!!!!!!!!!!!!!!!!!!!!!!!!!!!!!!!!!!!!!!!!!!!!!!!!!!!!!!!!!!!!!!!!!!!!!!!!!!!!!!!!!!!!!!!!!!!!!!!!!!!!!!!!!!!!!!!!!!!!!!!!!!!!!!!!!!!!!!!!!!!!!!!!!!!!!!!!!!!!!!!!!!!!!!!!!!!!!!!!!!!!!!!!!!!!!!!!!!!!!!!!!!!!!!!!!!!!!!!!!!!!!!!!!!!!!!!!!!!!!!!!!!!!!!!!!!!!!!!!!!!!!!!!!!!!!!!!!!!!!!!!!!!!!!!!!!!!!!!!!!!!!!!!!!!!!!!!!!!!!!!!!!!!!!!!!!!!!!!!!!!!!!!!!!!!!!!!!!!!!!!!!!!!!!!!!!!!!!!!!!!!!!!!!!!!!!!!!!!!!!!!!!!!!!!!!!!!!!!!!!!!!!!!!!!!!!!!!!!!!!!!!!!!!!!!!!!!!!!!!!!!!!!!!!!!!!!!!!!!!!!!!!!!!!!!!!!!!!!!!!!!!!!!!!!!!!!!!!!!!!!!!!!!!!!!!!!!!!!!!!!!!!!!!!!!!!!!!!!!!!!!!!!!!!!!!!!!!!!!!!!!!!!!!!!!!!!!!!!!!!!!!!!!!!!!!!!!!!!!!!!!!!!!!!!!!!!!!!!!!!!!!!!!!!!!!!!!!!!!!!!!!!!!!!!!!!!!!!!!!!!!!!!!!!!!!!!!!!!!!!!!!!!!!!!!!!!!!!!!!!!!!!!!!!!!!!!!!!!!!!!!!!!!!!!!!!!!!!!!!!!!!!!!!!!!!!!!!!!!!!!!!!!!!!!!!!!!!!!!!!!!!!!!!!!!!!!!!!!!!!!!!!!!!!!!!!!!!!!!!!!!!!!!!!!!!!!!!!!!!!!!!!!!!!!!!!!!!!!!!!!!!!!!!!!!!!!!!!!!!!!!!!!!!!!!!!!!!!!!!!!!!!!!!!!!!!!!!!!!!!!!!!!!!!!!!!!!!!!!!!!!!!!!!!!!!!!!!!!!!!!!!!!!!!!!!!!!!!!!!!!!!!!!!!!!!!!!!!!!!!!!!!!!!!!!!!!!!!!!!!!!!!!!!!!!!!!!!!!!!!!!!!!!!!!!!!!!!!!!!!!!!!!!!!!!!!!!!!!!!!!!!!!!!!!!!!!!!!!!!!!!!!!!!!!!!!!!!!!!!!!!!!!!!!!!!!!!!!!!!!!!!!!!!!!!!!!!!!!!!!!!!!!!!!!!!!!!!!!!!!!!!!!!!!!!!!!!!!!!!!!!!!!!!!!!!!!!!!!!!!!!!!!!!!!!!!!!!!!!!!!!!!!!!!!!!!!!!!!!!!!!!!!!!!!!!!!!!!!!!!!!!!!!!!!!!!!!!!!!!!!!!!!!!!!!!!!!!!!!!!!!!!!!!!!!!!!!!!!!!!!!!!!!!!!!!!!!!!!!!!!!!!!!!!!!!!!!!!!!!!!!!!!!!!!!!!!!!!!!!!!!1!1" style="position:absolute;left:0pt;margin-left:0pt;margin-top:0pt;height:0.05pt;width:0.05pt;visibility:hidden;z-index:251660288;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r>
              <w:rPr>
                <w:rFonts w:ascii="微软雅黑" w:eastAsia="微软雅黑" w:hAnsi="微软雅黑"/>
              </w:rPr>
              <w:t>产品名称</w:t>
            </w:r>
            <w:r>
              <w:rPr>
                <w:rFonts w:ascii="微软雅黑" w:eastAsia="微软雅黑" w:hAnsi="微软雅黑" w:hint="eastAsia"/>
              </w:rPr>
              <w:t>koi鞋城online</w:t>
            </w:r>
          </w:p>
        </w:tc>
        <w:tc>
          <w:tcPr>
            <w:tcW w:w="2561" w:type="pct"/>
          </w:tcPr>
          <w:p w14:paraId="06A91161" w14:textId="77777777" w:rsidR="0035710F" w:rsidRDefault="00000000">
            <w:pPr>
              <w:spacing w:after="0" w:line="480" w:lineRule="auto"/>
              <w:jc w:val="center"/>
              <w:rPr>
                <w:rFonts w:ascii="微软雅黑" w:eastAsia="微软雅黑" w:hAnsi="微软雅黑"/>
              </w:rPr>
            </w:pPr>
            <w:r>
              <w:rPr>
                <w:rFonts w:ascii="微软雅黑" w:eastAsia="微软雅黑" w:hAnsi="微软雅黑"/>
              </w:rPr>
              <w:t>密级Confidentiality level</w:t>
            </w:r>
          </w:p>
        </w:tc>
      </w:tr>
      <w:tr w:rsidR="0035710F" w14:paraId="111D270E" w14:textId="77777777">
        <w:trPr>
          <w:cantSplit/>
          <w:trHeight w:val="508"/>
        </w:trPr>
        <w:tc>
          <w:tcPr>
            <w:tcW w:w="2439" w:type="pct"/>
          </w:tcPr>
          <w:p w14:paraId="3C2ECCE9" w14:textId="77777777" w:rsidR="0035710F" w:rsidRDefault="00000000">
            <w:pPr>
              <w:spacing w:after="0" w:line="480" w:lineRule="auto"/>
              <w:jc w:val="center"/>
              <w:rPr>
                <w:rFonts w:ascii="微软雅黑" w:eastAsia="微软雅黑" w:hAnsi="微软雅黑"/>
              </w:rPr>
            </w:pPr>
            <w:r>
              <w:rPr>
                <w:rFonts w:ascii="微软雅黑" w:eastAsia="微软雅黑" w:hAnsi="微软雅黑" w:hint="eastAsia"/>
              </w:rPr>
              <w:t>设计</w:t>
            </w:r>
            <w:r>
              <w:rPr>
                <w:rFonts w:ascii="微软雅黑" w:eastAsia="微软雅黑" w:hAnsi="微软雅黑"/>
              </w:rPr>
              <w:t>说明书</w:t>
            </w:r>
          </w:p>
        </w:tc>
        <w:tc>
          <w:tcPr>
            <w:tcW w:w="2561" w:type="pct"/>
          </w:tcPr>
          <w:p w14:paraId="6A77CDC0" w14:textId="77777777" w:rsidR="0035710F" w:rsidRDefault="00000000">
            <w:pPr>
              <w:spacing w:after="0" w:line="480" w:lineRule="auto"/>
              <w:jc w:val="center"/>
              <w:rPr>
                <w:rFonts w:ascii="微软雅黑" w:eastAsia="微软雅黑" w:hAnsi="微软雅黑"/>
              </w:rPr>
            </w:pPr>
            <w:r>
              <w:rPr>
                <w:rFonts w:ascii="微软雅黑" w:eastAsia="微软雅黑" w:hAnsi="微软雅黑" w:hint="eastAsia"/>
              </w:rPr>
              <w:t>内部公开</w:t>
            </w:r>
          </w:p>
        </w:tc>
      </w:tr>
      <w:tr w:rsidR="0035710F" w14:paraId="3BF225AF" w14:textId="77777777">
        <w:trPr>
          <w:cantSplit/>
          <w:trHeight w:val="508"/>
        </w:trPr>
        <w:tc>
          <w:tcPr>
            <w:tcW w:w="2439" w:type="pct"/>
          </w:tcPr>
          <w:p w14:paraId="266FF192" w14:textId="77777777" w:rsidR="0035710F" w:rsidRDefault="00000000">
            <w:pPr>
              <w:spacing w:after="0" w:line="480" w:lineRule="auto"/>
              <w:jc w:val="center"/>
              <w:rPr>
                <w:rFonts w:ascii="微软雅黑" w:eastAsia="微软雅黑" w:hAnsi="微软雅黑"/>
              </w:rPr>
            </w:pPr>
            <w:r>
              <w:rPr>
                <w:rFonts w:ascii="微软雅黑" w:eastAsia="微软雅黑" w:hAnsi="微软雅黑"/>
              </w:rPr>
              <w:t>产品版本Product version</w:t>
            </w:r>
          </w:p>
        </w:tc>
        <w:tc>
          <w:tcPr>
            <w:tcW w:w="2561" w:type="pct"/>
            <w:vMerge w:val="restart"/>
            <w:vAlign w:val="center"/>
          </w:tcPr>
          <w:p w14:paraId="2F932B55" w14:textId="334147C8" w:rsidR="0035710F" w:rsidRDefault="00000000">
            <w:pPr>
              <w:spacing w:after="0" w:line="480" w:lineRule="auto"/>
              <w:jc w:val="center"/>
              <w:rPr>
                <w:rFonts w:ascii="微软雅黑" w:eastAsia="微软雅黑" w:hAnsi="微软雅黑"/>
              </w:rPr>
            </w:pPr>
            <w:r>
              <w:rPr>
                <w:rFonts w:ascii="微软雅黑" w:eastAsia="微软雅黑" w:hAnsi="微软雅黑"/>
              </w:rPr>
              <w:t xml:space="preserve">Total pages 共 </w:t>
            </w:r>
            <w:r w:rsidR="00DB37DF">
              <w:rPr>
                <w:rFonts w:ascii="微软雅黑" w:eastAsia="微软雅黑" w:hAnsi="微软雅黑" w:hint="eastAsia"/>
              </w:rPr>
              <w:t>23</w:t>
            </w:r>
            <w:r>
              <w:rPr>
                <w:rFonts w:ascii="微软雅黑" w:eastAsia="微软雅黑" w:hAnsi="微软雅黑"/>
              </w:rPr>
              <w:t>页</w:t>
            </w:r>
          </w:p>
        </w:tc>
      </w:tr>
      <w:tr w:rsidR="0035710F" w14:paraId="60BCFCCD" w14:textId="77777777">
        <w:trPr>
          <w:cantSplit/>
          <w:trHeight w:val="196"/>
        </w:trPr>
        <w:tc>
          <w:tcPr>
            <w:tcW w:w="2439" w:type="pct"/>
          </w:tcPr>
          <w:p w14:paraId="539C8131" w14:textId="2F3233BB" w:rsidR="0035710F" w:rsidRDefault="00B863CB">
            <w:pPr>
              <w:spacing w:after="0" w:line="480" w:lineRule="auto"/>
              <w:jc w:val="center"/>
              <w:rPr>
                <w:rFonts w:ascii="微软雅黑" w:eastAsia="微软雅黑" w:hAnsi="微软雅黑"/>
              </w:rPr>
            </w:pPr>
            <w:r>
              <w:rPr>
                <w:rFonts w:ascii="微软雅黑" w:eastAsia="微软雅黑" w:hAnsi="微软雅黑" w:hint="eastAsia"/>
              </w:rPr>
              <w:t>1.</w:t>
            </w:r>
            <w:r w:rsidR="005C20D6">
              <w:rPr>
                <w:rFonts w:ascii="微软雅黑" w:eastAsia="微软雅黑" w:hAnsi="微软雅黑" w:hint="eastAsia"/>
              </w:rPr>
              <w:t>1</w:t>
            </w:r>
          </w:p>
        </w:tc>
        <w:tc>
          <w:tcPr>
            <w:tcW w:w="2561" w:type="pct"/>
            <w:vMerge/>
          </w:tcPr>
          <w:p w14:paraId="36150DBE" w14:textId="77777777" w:rsidR="0035710F" w:rsidRDefault="0035710F">
            <w:pPr>
              <w:spacing w:after="0" w:line="480" w:lineRule="auto"/>
              <w:jc w:val="center"/>
              <w:rPr>
                <w:rFonts w:ascii="微软雅黑" w:eastAsia="微软雅黑" w:hAnsi="微软雅黑"/>
              </w:rPr>
            </w:pPr>
          </w:p>
        </w:tc>
      </w:tr>
    </w:tbl>
    <w:p w14:paraId="4D3B28F3" w14:textId="77777777" w:rsidR="0035710F" w:rsidRDefault="0035710F">
      <w:pPr>
        <w:jc w:val="center"/>
        <w:rPr>
          <w:rFonts w:ascii="微软雅黑" w:eastAsia="微软雅黑" w:hAnsi="微软雅黑" w:cs="黑体"/>
          <w:b/>
          <w:sz w:val="44"/>
          <w:szCs w:val="44"/>
        </w:rPr>
      </w:pPr>
    </w:p>
    <w:p w14:paraId="719EE25E" w14:textId="77777777" w:rsidR="0035710F" w:rsidRDefault="00000000">
      <w:pPr>
        <w:jc w:val="center"/>
        <w:rPr>
          <w:rFonts w:ascii="微软雅黑" w:eastAsia="微软雅黑" w:hAnsi="微软雅黑" w:cs="黑体"/>
          <w:b/>
          <w:sz w:val="44"/>
          <w:szCs w:val="44"/>
        </w:rPr>
      </w:pPr>
      <w:r>
        <w:rPr>
          <w:rFonts w:ascii="微软雅黑" w:eastAsia="微软雅黑" w:hAnsi="微软雅黑" w:cs="黑体"/>
          <w:b/>
          <w:noProof/>
          <w:sz w:val="44"/>
          <w:szCs w:val="44"/>
        </w:rPr>
        <mc:AlternateContent>
          <mc:Choice Requires="wps">
            <w:drawing>
              <wp:anchor distT="0" distB="0" distL="114300" distR="114300" simplePos="0" relativeHeight="251659264" behindDoc="0" locked="1" layoutInCell="1" hidden="1" allowOverlap="1" wp14:anchorId="66FB72F9" wp14:editId="5776A3E1">
                <wp:simplePos x="0" y="0"/>
                <wp:positionH relativeFrom="column">
                  <wp:posOffset>0</wp:posOffset>
                </wp:positionH>
                <wp:positionV relativeFrom="paragraph">
                  <wp:posOffset>0</wp:posOffset>
                </wp:positionV>
                <wp:extent cx="635" cy="635"/>
                <wp:effectExtent l="9525" t="9525" r="8890" b="8890"/>
                <wp:wrapNone/>
                <wp:docPr id="1" name="DtsShapeName" descr="6BB436411E4B5B@18B93C5@049D76904067D&gt;`67D&gt;`[05871,10!!!BIHO@]qSLRRtqds!@58954E1107DB60GDC62305412039/110/ulq!!!!!!!!!!!!!!!!!!!!!!!!!!!!!!!!!!!!!!!!!!!!!!!!!!!!!!!!!!!!!!!!!!!!!!!!!!!!!!!!!!!!!!!!!!!!!!!!!!!!!!!!!!!!!!!!!!!!!!!!!!!!!!!!!!!!!!!!!!!!!!!!!!!!!!!!!!!!!!!!!!!!!!!!!!!!!!!!!!!!!!!!!!!!!!!!!!!!!!!!!!!!!!!!!!!!!!!!!!!!!!!!!!!!!!!!!!!!!!!!!!!!!!!!!!!!!!!!!!!!!!!!!!!!!!!!!!!!!!!!!!!!!!!!!!!!!!!!!!!!!!!!!!!!!!!!!!!!!!!!!!!!!!!!!!!!!!!!!!!!!!!!!!!!!!!!!!!!!!!!!!!!!!!!!!!!!!!!!!!!!!!!!!!!!!!!!!!!!!!!!!!!!!!!!!!!!!!!!!!!!!!!!!!!!!!!!!!!!!!!!!!!!!!!!!!!!!!!!!!!!!!!!!!!!!!!!!!!!!!!!!!!!!!!!!!!!!!!!!!!!!!!!!!!!!!!!!!!!!!!!!!!!!!!!!!!!!!!!!!!!!!!!!!!!!!!!!!!!!!!!!!!!!!!!!!!!!!!!!!!!!!!!!!!!!!!!!!!!!!!!!!!!!!!!!!!!!!!!!!!!!!!!!!!!!!!!!!!!!!!!!!!!!!!!!!!!!!!!!!!!!!!!!!!!!!!!!!!!!!!!!!!!!!!!!!!!!!!!!!!!!!!!!!!!!!!!!!!!!!!!!!!!!!!!!!!!!!!!!!!!!!!!!!!!!!!!!!!!!!!!!!!!!!!!!!!!!!!!!!!!!!!!!!!!!!!!!!!!!!!!!!!!!!!!!!!!!!!!!!!!!!!!!!!!!!!!!!!!!!!!!!!!!!!!!!!!!!!!!!!!!!!!!!!!!!!!!!!!!!!!!!!!!!!!!!!!!!!!!!!!!!!!!!!!!!!!!!!!!!!!!!!!!!!!!!!!!!!!!!!!!!!!!!!!!!!!!!!!!!!!!!!!!!!!!!!!!!!!!!!!!!!!!!!!!!!!!!!!!!!!!!!!!!!!!!!!!!!!!!!!!!!!!!!!!!!!!!!!!!!!!!!!!!!!!!!!!!!!!!!!!!!!!!!!!!!!!!!!!!!!!!!!!!!!!!!!!!!!!!!!!!!!!!!!!!!!!!!!!!!!!!!!!!!!!!!!!!!!!!!!!!!!!!!!!!!!!!!!!!!!!!!!!!!!!!!!!!!!!!!!!!!!!!!!!!!!!!!!!!!!!!!!!!!!!!!!!!!!!!!!!!!!!!!!!!!!!!!!!!!!!!!!!!!!!!!!!!!!!!!!!!!!!!!!!!!!!!!!!!!!!!!!!!!!!!!!!!!!!!!!!!!!!!!!!!!!!!!!!!!!!!!!!!!!!!!!!!!!!!!!!!!!!!!!!!!!!!!!!!!!!!!!!!!!!!!!!!!!!!!!!!!!!!!!!!!!!!!!!!!!!!!!!!!!!!!!!!!!!!!!!!!!!!!!!!!!!!!!!!!!!!!!!!!!!!!!!!!!!!!!!!!!!!!!!!!!!!!!!!!!!!!!!!!!!!!!!!!!!!!!!!!!!!!!!!!!!!!!!!!!!!!!!!!!!!!!!!!!!!!!!!!!!!!!!!!!!!!!!!!!!!!!!!!!!!!!!!!!!!!!!!!!!!!!!!!!!!!!!!!!!!!!!!!!!!!!!!!!!!!!!!!!!!!!!!!!!!!!!!!!!!!!!!!!!!!!!!!!!!!!!!!!!!!!!!!!!!!!!!!!!!!!!!!!!!!!!!!!!!!!!!!!!!!!!!!!!!!!!!!!!!!!!!!!!!!!!!!!!!!!!!!!!!!!!!!!!!!!!!!!!!!!!!!!!!!!!!!!!!!!!!!!!!!!!!!!!!!!!!!!!!!!!!!!!!!!!!!!!!!!!!!!!!!!!!!!!!!!!!!!!!!!!!!!!!!!!!!!!!!!!!!!!!!!!!!!!!!!!!!!!!!!!!!!!!!!!!!!!!!!!!!!!!!!!!!!!!!!!!!!!!!!!!!!!!!!!!!!!!!!!!!!!!!!!!!!!!!!!!!!!!!!!!!!!!!!!!!!!!!!!!!!!!!!!!!!!!!!!!!!!!!!!!!!!!!!!!!!!!!!!!!!!!!!!!!!!!!!!!!!!!!!!!!!!!!!!!!!!!!!!!!!!!!!!!!!!!!!!!!!!!!!!!!!!!!!!!!!!!!!!!!!!!!!!!!!!!!!!!!!!!!!!!!!!!!!!!!!!!!!!!!!!!!!!!!!!!!!!!!!!!!!!!!!!!!!!!!!!!!!!!!!!!!!!!!!!!!!!!!!!!!!!!!!!!!!!!!!!!!!!!!!!!!!!!!!!!!!!!!!!!!!!!!!!!!!!!!!!!!!!!!!!!!!!!!!!!!!!!!!!!!!!!!!!!!!!!!!!!!!!!!!!!!!!!!!!!!!!!!!!!!!!!!!!!!!!!!!!!!!!!!!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DtsShapeName" o:spid="_x0000_s1026" o:spt="100" alt="6BB436411E4B5B@18B93C5@049D76904067D&gt;`67D&gt;`[05871,10!!!BIHO@]qSLRRtqds!@58954E1107DB60GDC62305412039/110/ulq!!!!!!!!!!!!!!!!!!!!!!!!!!!!!!!!!!!!!!!!!!!!!!!!!!!!!!!!!!!!!!!!!!!!!!!!!!!!!!!!!!!!!!!!!!!!!!!!!!!!!!!!!!!!!!!!!!!!!!!!!!!!!!!!!!!!!!!!!!!!!!!!!!!!!!!!!!!!!!!!!!!!!!!!!!!!!!!!!!!!!!!!!!!!!!!!!!!!!!!!!!!!!!!!!!!!!!!!!!!!!!!!!!!!!!!!!!!!!!!!!!!!!!!!!!!!!!!!!!!!!!!!!!!!!!!!!!!!!!!!!!!!!!!!!!!!!!!!!!!!!!!!!!!!!!!!!!!!!!!!!!!!!!!!!!!!!!!!!!!!!!!!!!!!!!!!!!!!!!!!!!!!!!!!!!!!!!!!!!!!!!!!!!!!!!!!!!!!!!!!!!!!!!!!!!!!!!!!!!!!!!!!!!!!!!!!!!!!!!!!!!!!!!!!!!!!!!!!!!!!!!!!!!!!!!!!!!!!!!!!!!!!!!!!!!!!!!!!!!!!!!!!!!!!!!!!!!!!!!!!!!!!!!!!!!!!!!!!!!!!!!!!!!!!!!!!!!!!!!!!!!!!!!!!!!!!!!!!!!!!!!!!!!!!!!!!!!!!!!!!!!!!!!!!!!!!!!!!!!!!!!!!!!!!!!!!!!!!!!!!!!!!!!!!!!!!!!!!!!!!!!!!!!!!!!!!!!!!!!!!!!!!!!!!!!!!!!!!!!!!!!!!!!!!!!!!!!!!!!!!!!!!!!!!!!!!!!!!!!!!!!!!!!!!!!!!!!!!!!!!!!!!!!!!!!!!!!!!!!!!!!!!!!!!!!!!!!!!!!!!!!!!!!!!!!!!!!!!!!!!!!!!!!!!!!!!!!!!!!!!!!!!!!!!!!!!!!!!!!!!!!!!!!!!!!!!!!!!!!!!!!!!!!!!!!!!!!!!!!!!!!!!!!!!!!!!!!!!!!!!!!!!!!!!!!!!!!!!!!!!!!!!!!!!!!!!!!!!!!!!!!!!!!!!!!!!!!!!!!!!!!!!!!!!!!!!!!!!!!!!!!!!!!!!!!!!!!!!!!!!!!!!!!!!!!!!!!!!!!!!!!!!!!!!!!!!!!!!!!!!!!!!!!!!!!!!!!!!!!!!!!!!!!!!!!!!!!!!!!!!!!!!!!!!!!!!!!!!!!!!!!!!!!!!!!!!!!!!!!!!!!!!!!!!!!!!!!!!!!!!!!!!!!!!!!!!!!!!!!!!!!!!!!!!!!!!!!!!!!!!!!!!!!!!!!!!!!!!!!!!!!!!!!!!!!!!!!!!!!!!!!!!!!!!!!!!!!!!!!!!!!!!!!!!!!!!!!!!!!!!!!!!!!!!!!!!!!!!!!!!!!!!!!!!!!!!!!!!!!!!!!!!!!!!!!!!!!!!!!!!!!!!!!!!!!!!!!!!!!!!!!!!!!!!!!!!!!!!!!!!!!!!!!!!!!!!!!!!!!!!!!!!!!!!!!!!!!!!!!!!!!!!!!!!!!!!!!!!!!!!!!!!!!!!!!!!!!!!!!!!!!!!!!!!!!!!!!!!!!!!!!!!!!!!!!!!!!!!!!!!!!!!!!!!!!!!!!!!!!!!!!!!!!!!!!!!!!!!!!!!!!!!!!!!!!!!!!!!!!!!!!!!!!!!!!!!!!!!!!!!!!!!!!!!!!!!!!!!!!!!!!!!!!!!!!!!!!!!!!!!!!!!!!!!!!!!!!!!!!!!!!!!!!!!!!!!!!!!!!!!!!!!!!!!!!!!!!!!!!!!!!!!!!!!!!!!!!!!!!!!!!!!!!!!!!!!!!!!!!!!!!!!!!!!!!!!!!!!!!!!!!!!!!!!!!!!!!!!!!!!!!!!!!!!!!!!!!!!!!!!!!!!!!!!!!!!!!!!!!!!!!!!!!!!!!!!!!!!!!!!!!!!!!!!!!!!!!!!!!!!!!!!!!!!!!!!!!!!!!!!!!!!!!!!!!!!!!!!!!!!!!!!!!!!!!!!!!!!!!!!!!!!!!!!!!!!!!!!!!!!!!!!!!!!!!!!!!!!!!!!!!!!!!!!!!!!!!!!!!!!!!!!!!!!!!!!!!!!!!!!!!!!!!!!!!!!!!!!!!!!!!!!!!!!!!!!!!!!!!!!!!!!!!!!!!!!!!!!!!!!!!!!!!!!!!!!!!!!!!!!!!!!!!!!!!!!!!!!!!!!!!!!!!!!!!!!!!!!!!!!!!!!!!!!!!!!!!!!!!!!!!!!!!!!!!!!!!!!!!!!!!!!!!!!!!!!!!!!!!!!!!!!!!!!!!!!!!!!!!!!!!!!!!!!!!!!!!!!!!!!!!!!!!!!!!!!!!!!!!!!!!!!!!!!!!!!!!!!!!!!!!!!!!!!!!!!!!!!!!!!!!!!!!!!!!!!!!!!!!!!!!!!!!!!!!!!!!!!!!!!!!!!!!!!!!!!!!!!!!!!!!!!!!!!!!!!!!!!!!!!!!!!!1!1" style="position:absolute;left:0pt;margin-left:0pt;margin-top:0pt;height:0.05pt;width:0.05pt;visibility:hidden;z-index:251659264;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p>
    <w:p w14:paraId="775F2628" w14:textId="0F908289" w:rsidR="0035710F" w:rsidRDefault="00156EC0">
      <w:pPr>
        <w:jc w:val="center"/>
        <w:rPr>
          <w:rFonts w:ascii="微软雅黑" w:eastAsia="微软雅黑" w:hAnsi="微软雅黑" w:cs="黑体"/>
          <w:b/>
          <w:sz w:val="44"/>
          <w:szCs w:val="44"/>
        </w:rPr>
      </w:pPr>
      <w:r w:rsidRPr="00156EC0">
        <w:rPr>
          <w:rFonts w:ascii="微软雅黑" w:eastAsia="微软雅黑" w:hAnsi="微软雅黑" w:cs="黑体" w:hint="eastAsia"/>
          <w:b/>
          <w:sz w:val="44"/>
          <w:szCs w:val="44"/>
        </w:rPr>
        <w:t>Koi鞋城Online</w:t>
      </w:r>
      <w:r w:rsidR="00094FB2" w:rsidRPr="00AA1865">
        <w:rPr>
          <w:rFonts w:ascii="微软雅黑" w:eastAsia="微软雅黑" w:hAnsi="微软雅黑" w:cs="黑体" w:hint="eastAsia"/>
          <w:b/>
          <w:sz w:val="44"/>
          <w:szCs w:val="44"/>
        </w:rPr>
        <w:t>项目</w:t>
      </w:r>
      <w:r w:rsidR="00094FB2" w:rsidRPr="00AA1865">
        <w:rPr>
          <w:rFonts w:ascii="微软雅黑" w:eastAsia="微软雅黑" w:hAnsi="微软雅黑" w:cs="黑体"/>
          <w:b/>
          <w:sz w:val="44"/>
          <w:szCs w:val="44"/>
        </w:rPr>
        <w:t>需求说明书</w:t>
      </w:r>
    </w:p>
    <w:p w14:paraId="1847D008" w14:textId="77777777" w:rsidR="0035710F" w:rsidRDefault="0035710F">
      <w:pPr>
        <w:pStyle w:val="ac"/>
        <w:jc w:val="center"/>
        <w:rPr>
          <w:rFonts w:ascii="黑体" w:eastAsia="黑体" w:cs="黑体"/>
          <w:sz w:val="42"/>
          <w:szCs w:val="42"/>
        </w:rPr>
      </w:pPr>
    </w:p>
    <w:p w14:paraId="1604945B" w14:textId="77777777" w:rsidR="0035710F" w:rsidRPr="00156EC0" w:rsidRDefault="0035710F"/>
    <w:p w14:paraId="48BC2B8B" w14:textId="77777777" w:rsidR="0035710F" w:rsidRDefault="0035710F"/>
    <w:p w14:paraId="75DF4E15" w14:textId="77777777" w:rsidR="0035710F" w:rsidRDefault="0035710F"/>
    <w:p w14:paraId="12C36CA0" w14:textId="77777777" w:rsidR="0035710F" w:rsidRDefault="0035710F">
      <w:pPr>
        <w:jc w:val="center"/>
        <w:rPr>
          <w:rFonts w:ascii="微软雅黑" w:eastAsia="微软雅黑" w:hAnsi="微软雅黑"/>
          <w:sz w:val="36"/>
          <w:szCs w:val="36"/>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3260"/>
        <w:gridCol w:w="1407"/>
        <w:gridCol w:w="2074"/>
      </w:tblGrid>
      <w:tr w:rsidR="0035710F" w14:paraId="7E84AAD6" w14:textId="77777777">
        <w:trPr>
          <w:trHeight w:val="306"/>
        </w:trPr>
        <w:tc>
          <w:tcPr>
            <w:tcW w:w="1555" w:type="dxa"/>
            <w:vAlign w:val="bottom"/>
          </w:tcPr>
          <w:p w14:paraId="6E2AE64D" w14:textId="77777777" w:rsidR="0035710F" w:rsidRDefault="00000000">
            <w:pPr>
              <w:spacing w:before="0" w:after="0" w:line="24" w:lineRule="auto"/>
              <w:jc w:val="center"/>
              <w:rPr>
                <w:rFonts w:ascii="微软雅黑" w:eastAsia="微软雅黑" w:hAnsi="微软雅黑"/>
                <w:kern w:val="2"/>
                <w:sz w:val="32"/>
                <w:szCs w:val="28"/>
              </w:rPr>
            </w:pPr>
            <w:r>
              <w:rPr>
                <w:rFonts w:ascii="微软雅黑" w:eastAsia="微软雅黑" w:hAnsi="微软雅黑" w:hint="eastAsia"/>
                <w:kern w:val="2"/>
                <w:sz w:val="32"/>
                <w:szCs w:val="28"/>
              </w:rPr>
              <w:t>拟制人：</w:t>
            </w:r>
          </w:p>
        </w:tc>
        <w:tc>
          <w:tcPr>
            <w:tcW w:w="3260" w:type="dxa"/>
            <w:tcBorders>
              <w:bottom w:val="single" w:sz="4" w:space="0" w:color="auto"/>
            </w:tcBorders>
            <w:vAlign w:val="bottom"/>
          </w:tcPr>
          <w:p w14:paraId="7ED2104E" w14:textId="121F82DD" w:rsidR="0035710F" w:rsidRDefault="005C20D6">
            <w:pPr>
              <w:spacing w:before="0" w:after="0" w:line="24" w:lineRule="auto"/>
              <w:jc w:val="center"/>
              <w:rPr>
                <w:rFonts w:ascii="微软雅黑" w:eastAsia="微软雅黑" w:hAnsi="微软雅黑"/>
                <w:kern w:val="2"/>
                <w:sz w:val="32"/>
                <w:szCs w:val="28"/>
              </w:rPr>
            </w:pPr>
            <w:r>
              <w:rPr>
                <w:rFonts w:ascii="微软雅黑" w:eastAsia="微软雅黑" w:hAnsi="微软雅黑" w:hint="eastAsia"/>
                <w:kern w:val="2"/>
                <w:sz w:val="32"/>
                <w:szCs w:val="28"/>
              </w:rPr>
              <w:t>杨东</w:t>
            </w:r>
          </w:p>
        </w:tc>
        <w:tc>
          <w:tcPr>
            <w:tcW w:w="1407" w:type="dxa"/>
            <w:vAlign w:val="bottom"/>
          </w:tcPr>
          <w:p w14:paraId="5BC875BF" w14:textId="77777777" w:rsidR="0035710F" w:rsidRDefault="00000000">
            <w:pPr>
              <w:spacing w:before="0" w:after="0" w:line="24" w:lineRule="auto"/>
              <w:jc w:val="center"/>
              <w:rPr>
                <w:rFonts w:ascii="微软雅黑" w:eastAsia="微软雅黑" w:hAnsi="微软雅黑"/>
                <w:kern w:val="2"/>
                <w:sz w:val="32"/>
                <w:szCs w:val="28"/>
              </w:rPr>
            </w:pPr>
            <w:r>
              <w:rPr>
                <w:rFonts w:ascii="微软雅黑" w:eastAsia="微软雅黑" w:hAnsi="微软雅黑" w:hint="eastAsia"/>
                <w:kern w:val="2"/>
                <w:sz w:val="32"/>
                <w:szCs w:val="28"/>
              </w:rPr>
              <w:t>时间：</w:t>
            </w:r>
          </w:p>
        </w:tc>
        <w:tc>
          <w:tcPr>
            <w:tcW w:w="2074" w:type="dxa"/>
            <w:tcBorders>
              <w:bottom w:val="single" w:sz="4" w:space="0" w:color="auto"/>
            </w:tcBorders>
            <w:vAlign w:val="bottom"/>
          </w:tcPr>
          <w:p w14:paraId="345A1281" w14:textId="6FB78B3E" w:rsidR="0035710F" w:rsidRDefault="005C20D6">
            <w:pPr>
              <w:spacing w:before="0" w:after="0" w:line="24" w:lineRule="auto"/>
              <w:jc w:val="center"/>
              <w:rPr>
                <w:rFonts w:ascii="微软雅黑" w:eastAsia="微软雅黑" w:hAnsi="微软雅黑"/>
                <w:kern w:val="2"/>
                <w:sz w:val="32"/>
                <w:szCs w:val="28"/>
              </w:rPr>
            </w:pPr>
            <w:r>
              <w:rPr>
                <w:rFonts w:ascii="微软雅黑" w:eastAsia="微软雅黑" w:hAnsi="微软雅黑" w:hint="eastAsia"/>
                <w:kern w:val="2"/>
                <w:sz w:val="32"/>
                <w:szCs w:val="28"/>
              </w:rPr>
              <w:t>2024/5/19</w:t>
            </w:r>
          </w:p>
        </w:tc>
      </w:tr>
      <w:tr w:rsidR="0035710F" w14:paraId="659D1A28" w14:textId="77777777">
        <w:tc>
          <w:tcPr>
            <w:tcW w:w="1555" w:type="dxa"/>
            <w:vAlign w:val="bottom"/>
          </w:tcPr>
          <w:p w14:paraId="429ADAFD" w14:textId="77777777" w:rsidR="0035710F" w:rsidRDefault="00000000">
            <w:pPr>
              <w:spacing w:before="0" w:after="0" w:line="24" w:lineRule="auto"/>
              <w:jc w:val="center"/>
              <w:rPr>
                <w:rFonts w:ascii="微软雅黑" w:eastAsia="微软雅黑" w:hAnsi="微软雅黑"/>
                <w:kern w:val="2"/>
                <w:sz w:val="32"/>
                <w:szCs w:val="28"/>
              </w:rPr>
            </w:pPr>
            <w:r>
              <w:rPr>
                <w:rFonts w:ascii="微软雅黑" w:eastAsia="微软雅黑" w:hAnsi="微软雅黑" w:hint="eastAsia"/>
                <w:kern w:val="2"/>
                <w:sz w:val="32"/>
                <w:szCs w:val="28"/>
              </w:rPr>
              <w:t>评审人：</w:t>
            </w:r>
          </w:p>
        </w:tc>
        <w:tc>
          <w:tcPr>
            <w:tcW w:w="3260" w:type="dxa"/>
            <w:tcBorders>
              <w:top w:val="single" w:sz="4" w:space="0" w:color="auto"/>
              <w:bottom w:val="single" w:sz="4" w:space="0" w:color="auto"/>
            </w:tcBorders>
            <w:vAlign w:val="bottom"/>
          </w:tcPr>
          <w:p w14:paraId="49CFF081" w14:textId="77777777" w:rsidR="0035710F" w:rsidRDefault="0035710F">
            <w:pPr>
              <w:spacing w:before="0" w:after="0" w:line="24" w:lineRule="auto"/>
              <w:jc w:val="center"/>
              <w:rPr>
                <w:rFonts w:ascii="微软雅黑" w:eastAsia="微软雅黑" w:hAnsi="微软雅黑"/>
                <w:kern w:val="2"/>
                <w:sz w:val="32"/>
                <w:szCs w:val="28"/>
              </w:rPr>
            </w:pPr>
          </w:p>
        </w:tc>
        <w:tc>
          <w:tcPr>
            <w:tcW w:w="1407" w:type="dxa"/>
            <w:vAlign w:val="bottom"/>
          </w:tcPr>
          <w:p w14:paraId="494A6179" w14:textId="77777777" w:rsidR="0035710F" w:rsidRDefault="00000000">
            <w:pPr>
              <w:spacing w:before="0" w:after="0" w:line="24" w:lineRule="auto"/>
              <w:jc w:val="center"/>
              <w:rPr>
                <w:rFonts w:ascii="微软雅黑" w:eastAsia="微软雅黑" w:hAnsi="微软雅黑"/>
                <w:kern w:val="2"/>
                <w:sz w:val="32"/>
                <w:szCs w:val="28"/>
              </w:rPr>
            </w:pPr>
            <w:r>
              <w:rPr>
                <w:rFonts w:ascii="微软雅黑" w:eastAsia="微软雅黑" w:hAnsi="微软雅黑" w:hint="eastAsia"/>
                <w:kern w:val="2"/>
                <w:sz w:val="32"/>
                <w:szCs w:val="28"/>
              </w:rPr>
              <w:t>时间：</w:t>
            </w:r>
          </w:p>
        </w:tc>
        <w:tc>
          <w:tcPr>
            <w:tcW w:w="2074" w:type="dxa"/>
            <w:tcBorders>
              <w:top w:val="single" w:sz="4" w:space="0" w:color="auto"/>
              <w:bottom w:val="single" w:sz="4" w:space="0" w:color="auto"/>
            </w:tcBorders>
            <w:vAlign w:val="bottom"/>
          </w:tcPr>
          <w:p w14:paraId="458A4C47" w14:textId="77777777" w:rsidR="0035710F" w:rsidRDefault="0035710F">
            <w:pPr>
              <w:spacing w:before="0" w:after="0" w:line="24" w:lineRule="auto"/>
              <w:jc w:val="center"/>
              <w:rPr>
                <w:rFonts w:ascii="微软雅黑" w:eastAsia="微软雅黑" w:hAnsi="微软雅黑"/>
                <w:kern w:val="2"/>
                <w:sz w:val="32"/>
                <w:szCs w:val="28"/>
              </w:rPr>
            </w:pPr>
          </w:p>
        </w:tc>
      </w:tr>
      <w:tr w:rsidR="0035710F" w14:paraId="57877C53" w14:textId="77777777">
        <w:tc>
          <w:tcPr>
            <w:tcW w:w="1555" w:type="dxa"/>
            <w:vAlign w:val="bottom"/>
          </w:tcPr>
          <w:p w14:paraId="57014C9E" w14:textId="77777777" w:rsidR="0035710F" w:rsidRDefault="00000000">
            <w:pPr>
              <w:spacing w:before="0" w:after="0" w:line="24" w:lineRule="auto"/>
              <w:jc w:val="center"/>
              <w:rPr>
                <w:rFonts w:ascii="微软雅黑" w:eastAsia="微软雅黑" w:hAnsi="微软雅黑"/>
                <w:kern w:val="2"/>
                <w:sz w:val="32"/>
                <w:szCs w:val="28"/>
              </w:rPr>
            </w:pPr>
            <w:r>
              <w:rPr>
                <w:rFonts w:ascii="微软雅黑" w:eastAsia="微软雅黑" w:hAnsi="微软雅黑" w:hint="eastAsia"/>
                <w:kern w:val="2"/>
                <w:sz w:val="32"/>
                <w:szCs w:val="28"/>
              </w:rPr>
              <w:t>批准人：</w:t>
            </w:r>
          </w:p>
        </w:tc>
        <w:tc>
          <w:tcPr>
            <w:tcW w:w="3260" w:type="dxa"/>
            <w:tcBorders>
              <w:top w:val="single" w:sz="4" w:space="0" w:color="auto"/>
              <w:bottom w:val="single" w:sz="4" w:space="0" w:color="auto"/>
            </w:tcBorders>
            <w:vAlign w:val="bottom"/>
          </w:tcPr>
          <w:p w14:paraId="67E52C4D" w14:textId="77777777" w:rsidR="0035710F" w:rsidRDefault="0035710F">
            <w:pPr>
              <w:spacing w:before="0" w:after="0" w:line="24" w:lineRule="auto"/>
              <w:jc w:val="center"/>
              <w:rPr>
                <w:rFonts w:ascii="微软雅黑" w:eastAsia="微软雅黑" w:hAnsi="微软雅黑"/>
                <w:kern w:val="2"/>
                <w:sz w:val="32"/>
                <w:szCs w:val="28"/>
              </w:rPr>
            </w:pPr>
          </w:p>
        </w:tc>
        <w:tc>
          <w:tcPr>
            <w:tcW w:w="1407" w:type="dxa"/>
            <w:vAlign w:val="bottom"/>
          </w:tcPr>
          <w:p w14:paraId="5DE17D2F" w14:textId="77777777" w:rsidR="0035710F" w:rsidRDefault="00000000">
            <w:pPr>
              <w:spacing w:before="0" w:after="0" w:line="24" w:lineRule="auto"/>
              <w:jc w:val="center"/>
              <w:rPr>
                <w:rFonts w:ascii="微软雅黑" w:eastAsia="微软雅黑" w:hAnsi="微软雅黑"/>
                <w:kern w:val="2"/>
                <w:sz w:val="32"/>
                <w:szCs w:val="28"/>
              </w:rPr>
            </w:pPr>
            <w:r>
              <w:rPr>
                <w:rFonts w:ascii="微软雅黑" w:eastAsia="微软雅黑" w:hAnsi="微软雅黑" w:hint="eastAsia"/>
                <w:kern w:val="2"/>
                <w:sz w:val="32"/>
                <w:szCs w:val="28"/>
              </w:rPr>
              <w:t>时间：</w:t>
            </w:r>
          </w:p>
        </w:tc>
        <w:tc>
          <w:tcPr>
            <w:tcW w:w="2074" w:type="dxa"/>
            <w:tcBorders>
              <w:top w:val="single" w:sz="4" w:space="0" w:color="auto"/>
              <w:bottom w:val="single" w:sz="4" w:space="0" w:color="auto"/>
            </w:tcBorders>
            <w:vAlign w:val="bottom"/>
          </w:tcPr>
          <w:p w14:paraId="2E8C4D8A" w14:textId="77777777" w:rsidR="0035710F" w:rsidRDefault="0035710F">
            <w:pPr>
              <w:spacing w:before="0" w:after="0" w:line="24" w:lineRule="auto"/>
              <w:jc w:val="center"/>
              <w:rPr>
                <w:rFonts w:ascii="微软雅黑" w:eastAsia="微软雅黑" w:hAnsi="微软雅黑"/>
                <w:kern w:val="2"/>
                <w:sz w:val="32"/>
                <w:szCs w:val="28"/>
              </w:rPr>
            </w:pPr>
          </w:p>
        </w:tc>
      </w:tr>
    </w:tbl>
    <w:p w14:paraId="03B96A27" w14:textId="77777777" w:rsidR="0035710F" w:rsidRDefault="0035710F">
      <w:pPr>
        <w:jc w:val="center"/>
      </w:pPr>
    </w:p>
    <w:p w14:paraId="7B2A0027" w14:textId="77777777" w:rsidR="0035710F" w:rsidRDefault="00000000">
      <w:pPr>
        <w:jc w:val="center"/>
        <w:rPr>
          <w:rFonts w:ascii="微软雅黑" w:eastAsia="微软雅黑" w:hAnsi="微软雅黑"/>
          <w:b/>
          <w:sz w:val="32"/>
        </w:rPr>
      </w:pPr>
      <w:bookmarkStart w:id="0" w:name="_Toc26154307"/>
      <w:r>
        <w:rPr>
          <w:rFonts w:ascii="微软雅黑" w:eastAsia="微软雅黑" w:hAnsi="微软雅黑" w:hint="eastAsia"/>
          <w:b/>
          <w:sz w:val="32"/>
        </w:rPr>
        <w:t>北京软通动力教育科技有限公司</w:t>
      </w:r>
      <w:bookmarkEnd w:id="0"/>
    </w:p>
    <w:p w14:paraId="1554DBE5" w14:textId="77777777" w:rsidR="0035710F" w:rsidRDefault="00000000">
      <w:pPr>
        <w:jc w:val="center"/>
        <w:rPr>
          <w:rFonts w:ascii="微软雅黑" w:eastAsia="微软雅黑" w:hAnsi="微软雅黑"/>
          <w:b/>
          <w:sz w:val="32"/>
        </w:rPr>
      </w:pPr>
      <w:r>
        <w:rPr>
          <w:rFonts w:ascii="微软雅黑" w:eastAsia="微软雅黑" w:hAnsi="微软雅黑" w:hint="eastAsia"/>
          <w:b/>
          <w:sz w:val="32"/>
        </w:rPr>
        <w:t>版权所有  侵权必究</w:t>
      </w:r>
    </w:p>
    <w:p w14:paraId="7384A041" w14:textId="77777777" w:rsidR="0035710F" w:rsidRDefault="00000000">
      <w:pPr>
        <w:jc w:val="center"/>
        <w:rPr>
          <w:b/>
          <w:sz w:val="24"/>
          <w:lang w:val="en-GB"/>
        </w:rPr>
      </w:pPr>
      <w:r>
        <w:rPr>
          <w:rFonts w:ascii="Arial" w:hAnsi="Arial"/>
          <w:lang w:val="en-GB"/>
        </w:rPr>
        <w:br w:type="page"/>
      </w:r>
      <w:r>
        <w:rPr>
          <w:rFonts w:hint="eastAsia"/>
          <w:b/>
          <w:sz w:val="24"/>
          <w:lang w:val="en-GB"/>
        </w:rPr>
        <w:lastRenderedPageBreak/>
        <w:t>修订记录</w:t>
      </w:r>
    </w:p>
    <w:tbl>
      <w:tblPr>
        <w:tblW w:w="8413" w:type="dxa"/>
        <w:jc w:val="center"/>
        <w:tblLayout w:type="fixed"/>
        <w:tblLook w:val="04A0" w:firstRow="1" w:lastRow="0" w:firstColumn="1" w:lastColumn="0" w:noHBand="0" w:noVBand="1"/>
      </w:tblPr>
      <w:tblGrid>
        <w:gridCol w:w="843"/>
        <w:gridCol w:w="1559"/>
        <w:gridCol w:w="4394"/>
        <w:gridCol w:w="1617"/>
      </w:tblGrid>
      <w:tr w:rsidR="0035710F" w14:paraId="7E78C6FF" w14:textId="77777777">
        <w:trPr>
          <w:jc w:val="center"/>
        </w:trPr>
        <w:tc>
          <w:tcPr>
            <w:tcW w:w="843" w:type="dxa"/>
            <w:tcBorders>
              <w:top w:val="single" w:sz="6" w:space="0" w:color="auto"/>
              <w:left w:val="single" w:sz="6" w:space="0" w:color="auto"/>
              <w:bottom w:val="single" w:sz="6" w:space="0" w:color="auto"/>
              <w:right w:val="single" w:sz="6" w:space="0" w:color="auto"/>
            </w:tcBorders>
          </w:tcPr>
          <w:p w14:paraId="4204C311" w14:textId="77777777" w:rsidR="0035710F" w:rsidRDefault="00000000">
            <w:pPr>
              <w:spacing w:beforeLines="50" w:before="156" w:afterLines="50" w:after="156" w:line="240" w:lineRule="auto"/>
              <w:jc w:val="center"/>
              <w:rPr>
                <w:b/>
                <w:sz w:val="24"/>
                <w:lang w:val="en-GB"/>
              </w:rPr>
            </w:pPr>
            <w:r>
              <w:rPr>
                <w:rFonts w:hint="eastAsia"/>
                <w:b/>
                <w:sz w:val="24"/>
                <w:lang w:val="en-GB"/>
              </w:rPr>
              <w:t>版本</w:t>
            </w:r>
          </w:p>
        </w:tc>
        <w:tc>
          <w:tcPr>
            <w:tcW w:w="1559" w:type="dxa"/>
            <w:tcBorders>
              <w:top w:val="single" w:sz="6" w:space="0" w:color="auto"/>
              <w:left w:val="single" w:sz="6" w:space="0" w:color="auto"/>
              <w:bottom w:val="single" w:sz="6" w:space="0" w:color="auto"/>
              <w:right w:val="single" w:sz="6" w:space="0" w:color="auto"/>
            </w:tcBorders>
          </w:tcPr>
          <w:p w14:paraId="4BBC3AEB" w14:textId="77777777" w:rsidR="0035710F" w:rsidRDefault="00000000">
            <w:pPr>
              <w:spacing w:beforeLines="50" w:before="156" w:afterLines="50" w:after="156" w:line="240" w:lineRule="auto"/>
              <w:jc w:val="center"/>
              <w:rPr>
                <w:b/>
                <w:sz w:val="24"/>
                <w:lang w:val="en-GB"/>
              </w:rPr>
            </w:pPr>
            <w:r>
              <w:rPr>
                <w:rFonts w:hint="eastAsia"/>
                <w:b/>
                <w:sz w:val="24"/>
                <w:lang w:val="en-GB"/>
              </w:rPr>
              <w:t>日期</w:t>
            </w:r>
          </w:p>
        </w:tc>
        <w:tc>
          <w:tcPr>
            <w:tcW w:w="4394" w:type="dxa"/>
            <w:tcBorders>
              <w:top w:val="single" w:sz="6" w:space="0" w:color="auto"/>
              <w:left w:val="single" w:sz="6" w:space="0" w:color="auto"/>
              <w:bottom w:val="single" w:sz="6" w:space="0" w:color="auto"/>
              <w:right w:val="single" w:sz="6" w:space="0" w:color="auto"/>
            </w:tcBorders>
          </w:tcPr>
          <w:p w14:paraId="0F2D17C0" w14:textId="77777777" w:rsidR="0035710F" w:rsidRDefault="00000000">
            <w:pPr>
              <w:spacing w:beforeLines="50" w:before="156" w:afterLines="50" w:after="156" w:line="240" w:lineRule="auto"/>
              <w:jc w:val="center"/>
              <w:rPr>
                <w:b/>
                <w:sz w:val="24"/>
                <w:lang w:val="en-GB"/>
              </w:rPr>
            </w:pPr>
            <w:r>
              <w:rPr>
                <w:rFonts w:hint="eastAsia"/>
                <w:b/>
                <w:sz w:val="24"/>
                <w:lang w:val="en-GB"/>
              </w:rPr>
              <w:t>修订内容</w:t>
            </w:r>
          </w:p>
        </w:tc>
        <w:tc>
          <w:tcPr>
            <w:tcW w:w="1617" w:type="dxa"/>
            <w:tcBorders>
              <w:top w:val="single" w:sz="6" w:space="0" w:color="auto"/>
              <w:left w:val="single" w:sz="6" w:space="0" w:color="auto"/>
              <w:bottom w:val="single" w:sz="6" w:space="0" w:color="auto"/>
              <w:right w:val="single" w:sz="6" w:space="0" w:color="auto"/>
            </w:tcBorders>
          </w:tcPr>
          <w:p w14:paraId="4FF4D413" w14:textId="77777777" w:rsidR="0035710F" w:rsidRDefault="00000000">
            <w:pPr>
              <w:spacing w:beforeLines="50" w:before="156" w:afterLines="50" w:after="156" w:line="240" w:lineRule="auto"/>
              <w:jc w:val="center"/>
              <w:rPr>
                <w:b/>
                <w:sz w:val="24"/>
                <w:lang w:val="en-GB"/>
              </w:rPr>
            </w:pPr>
            <w:r>
              <w:rPr>
                <w:rFonts w:hint="eastAsia"/>
                <w:b/>
                <w:sz w:val="24"/>
                <w:lang w:val="en-GB"/>
              </w:rPr>
              <w:t>修订人</w:t>
            </w:r>
          </w:p>
        </w:tc>
      </w:tr>
      <w:tr w:rsidR="0035710F" w14:paraId="5CB61BD8" w14:textId="77777777">
        <w:trPr>
          <w:jc w:val="center"/>
        </w:trPr>
        <w:tc>
          <w:tcPr>
            <w:tcW w:w="843" w:type="dxa"/>
            <w:tcBorders>
              <w:top w:val="single" w:sz="6" w:space="0" w:color="auto"/>
              <w:left w:val="single" w:sz="6" w:space="0" w:color="auto"/>
              <w:bottom w:val="single" w:sz="6" w:space="0" w:color="auto"/>
              <w:right w:val="single" w:sz="6" w:space="0" w:color="auto"/>
            </w:tcBorders>
          </w:tcPr>
          <w:p w14:paraId="7A772CA1" w14:textId="77777777" w:rsidR="0035710F" w:rsidRDefault="00000000">
            <w:pPr>
              <w:spacing w:after="0" w:line="240" w:lineRule="auto"/>
              <w:rPr>
                <w:lang w:val="en-GB"/>
              </w:rPr>
            </w:pPr>
            <w:r>
              <w:rPr>
                <w:rFonts w:hint="eastAsia"/>
                <w:lang w:val="en-GB"/>
              </w:rPr>
              <w:t>1</w:t>
            </w:r>
            <w:r>
              <w:rPr>
                <w:lang w:val="en-GB"/>
              </w:rPr>
              <w:t>.0</w:t>
            </w:r>
          </w:p>
        </w:tc>
        <w:tc>
          <w:tcPr>
            <w:tcW w:w="1559" w:type="dxa"/>
            <w:tcBorders>
              <w:top w:val="single" w:sz="6" w:space="0" w:color="auto"/>
              <w:left w:val="single" w:sz="6" w:space="0" w:color="auto"/>
              <w:bottom w:val="single" w:sz="6" w:space="0" w:color="auto"/>
              <w:right w:val="single" w:sz="6" w:space="0" w:color="auto"/>
            </w:tcBorders>
          </w:tcPr>
          <w:p w14:paraId="48F81067" w14:textId="77777777" w:rsidR="0035710F" w:rsidRDefault="00000000">
            <w:pPr>
              <w:spacing w:after="0" w:line="240" w:lineRule="auto"/>
              <w:rPr>
                <w:sz w:val="20"/>
              </w:rPr>
            </w:pPr>
            <w:r>
              <w:rPr>
                <w:rFonts w:hint="eastAsia"/>
                <w:sz w:val="20"/>
              </w:rPr>
              <w:t>2024/5/15</w:t>
            </w:r>
          </w:p>
        </w:tc>
        <w:tc>
          <w:tcPr>
            <w:tcW w:w="4394" w:type="dxa"/>
            <w:tcBorders>
              <w:top w:val="single" w:sz="6" w:space="0" w:color="auto"/>
              <w:left w:val="single" w:sz="6" w:space="0" w:color="auto"/>
              <w:bottom w:val="single" w:sz="6" w:space="0" w:color="auto"/>
              <w:right w:val="single" w:sz="6" w:space="0" w:color="auto"/>
            </w:tcBorders>
          </w:tcPr>
          <w:p w14:paraId="6F9A1941" w14:textId="77777777" w:rsidR="0035710F" w:rsidRDefault="00000000">
            <w:pPr>
              <w:spacing w:after="0" w:line="240" w:lineRule="auto"/>
              <w:rPr>
                <w:lang w:val="en-GB"/>
              </w:rPr>
            </w:pPr>
            <w:r>
              <w:rPr>
                <w:rFonts w:hint="eastAsia"/>
                <w:lang w:val="en-GB"/>
              </w:rPr>
              <w:t>初稿，模板制定</w:t>
            </w:r>
          </w:p>
        </w:tc>
        <w:tc>
          <w:tcPr>
            <w:tcW w:w="1617" w:type="dxa"/>
            <w:tcBorders>
              <w:top w:val="single" w:sz="6" w:space="0" w:color="auto"/>
              <w:left w:val="single" w:sz="6" w:space="0" w:color="auto"/>
              <w:bottom w:val="single" w:sz="6" w:space="0" w:color="auto"/>
              <w:right w:val="single" w:sz="6" w:space="0" w:color="auto"/>
            </w:tcBorders>
          </w:tcPr>
          <w:p w14:paraId="05C7CAA7" w14:textId="0575FBC7" w:rsidR="0035710F" w:rsidRDefault="005C20D6">
            <w:pPr>
              <w:spacing w:after="0" w:line="240" w:lineRule="auto"/>
              <w:rPr>
                <w:lang w:val="en-GB"/>
              </w:rPr>
            </w:pPr>
            <w:r>
              <w:rPr>
                <w:rFonts w:hint="eastAsia"/>
                <w:lang w:val="en-GB"/>
              </w:rPr>
              <w:t>杨东</w:t>
            </w:r>
          </w:p>
        </w:tc>
      </w:tr>
      <w:tr w:rsidR="0035710F" w14:paraId="532C23A2" w14:textId="77777777">
        <w:trPr>
          <w:jc w:val="center"/>
        </w:trPr>
        <w:tc>
          <w:tcPr>
            <w:tcW w:w="843" w:type="dxa"/>
            <w:tcBorders>
              <w:top w:val="single" w:sz="6" w:space="0" w:color="auto"/>
              <w:left w:val="single" w:sz="6" w:space="0" w:color="auto"/>
              <w:bottom w:val="single" w:sz="6" w:space="0" w:color="auto"/>
              <w:right w:val="single" w:sz="6" w:space="0" w:color="auto"/>
            </w:tcBorders>
          </w:tcPr>
          <w:p w14:paraId="515709A1" w14:textId="77777777" w:rsidR="0035710F" w:rsidRDefault="00000000">
            <w:pPr>
              <w:spacing w:after="0" w:line="240" w:lineRule="auto"/>
              <w:rPr>
                <w:sz w:val="21"/>
                <w:szCs w:val="21"/>
              </w:rPr>
            </w:pPr>
            <w:r>
              <w:rPr>
                <w:rFonts w:hint="eastAsia"/>
                <w:sz w:val="21"/>
                <w:szCs w:val="21"/>
                <w:lang w:val="en-GB"/>
              </w:rPr>
              <w:t>1</w:t>
            </w:r>
            <w:r>
              <w:rPr>
                <w:sz w:val="21"/>
                <w:szCs w:val="21"/>
                <w:lang w:val="en-GB"/>
              </w:rPr>
              <w:t>.1</w:t>
            </w:r>
          </w:p>
        </w:tc>
        <w:tc>
          <w:tcPr>
            <w:tcW w:w="1559" w:type="dxa"/>
            <w:tcBorders>
              <w:top w:val="single" w:sz="6" w:space="0" w:color="auto"/>
              <w:left w:val="single" w:sz="6" w:space="0" w:color="auto"/>
              <w:bottom w:val="single" w:sz="6" w:space="0" w:color="auto"/>
              <w:right w:val="single" w:sz="6" w:space="0" w:color="auto"/>
            </w:tcBorders>
          </w:tcPr>
          <w:p w14:paraId="13194F5D" w14:textId="5489CA32" w:rsidR="0035710F" w:rsidRDefault="005C20D6">
            <w:pPr>
              <w:spacing w:after="0" w:line="240" w:lineRule="auto"/>
              <w:rPr>
                <w:sz w:val="20"/>
                <w:lang w:val="en-GB"/>
              </w:rPr>
            </w:pPr>
            <w:r>
              <w:rPr>
                <w:rFonts w:hint="eastAsia"/>
                <w:sz w:val="20"/>
                <w:lang w:val="en-GB"/>
              </w:rPr>
              <w:t>2024/5/19</w:t>
            </w:r>
          </w:p>
        </w:tc>
        <w:tc>
          <w:tcPr>
            <w:tcW w:w="4394" w:type="dxa"/>
            <w:tcBorders>
              <w:top w:val="single" w:sz="6" w:space="0" w:color="auto"/>
              <w:left w:val="single" w:sz="6" w:space="0" w:color="auto"/>
              <w:bottom w:val="single" w:sz="6" w:space="0" w:color="auto"/>
              <w:right w:val="single" w:sz="6" w:space="0" w:color="auto"/>
            </w:tcBorders>
          </w:tcPr>
          <w:p w14:paraId="4D066F83" w14:textId="14CB5424" w:rsidR="0035710F" w:rsidRDefault="005C20D6">
            <w:pPr>
              <w:spacing w:after="0" w:line="240" w:lineRule="auto"/>
              <w:rPr>
                <w:sz w:val="21"/>
                <w:szCs w:val="21"/>
              </w:rPr>
            </w:pPr>
            <w:r>
              <w:rPr>
                <w:rFonts w:hint="eastAsia"/>
                <w:sz w:val="21"/>
                <w:szCs w:val="21"/>
              </w:rPr>
              <w:t>完成文档</w:t>
            </w:r>
          </w:p>
        </w:tc>
        <w:tc>
          <w:tcPr>
            <w:tcW w:w="1617" w:type="dxa"/>
            <w:tcBorders>
              <w:top w:val="single" w:sz="6" w:space="0" w:color="auto"/>
              <w:left w:val="single" w:sz="6" w:space="0" w:color="auto"/>
              <w:bottom w:val="single" w:sz="6" w:space="0" w:color="auto"/>
              <w:right w:val="single" w:sz="6" w:space="0" w:color="auto"/>
            </w:tcBorders>
          </w:tcPr>
          <w:p w14:paraId="0AF0CE6F" w14:textId="3B7E0AB3" w:rsidR="0035710F" w:rsidRDefault="005C20D6">
            <w:pPr>
              <w:spacing w:after="0" w:line="240" w:lineRule="auto"/>
              <w:rPr>
                <w:sz w:val="21"/>
                <w:szCs w:val="21"/>
              </w:rPr>
            </w:pPr>
            <w:r>
              <w:rPr>
                <w:rFonts w:hint="eastAsia"/>
                <w:sz w:val="21"/>
                <w:szCs w:val="21"/>
              </w:rPr>
              <w:t>全组人员</w:t>
            </w:r>
          </w:p>
        </w:tc>
      </w:tr>
      <w:tr w:rsidR="0035710F" w14:paraId="4C3970DC" w14:textId="77777777">
        <w:trPr>
          <w:jc w:val="center"/>
        </w:trPr>
        <w:tc>
          <w:tcPr>
            <w:tcW w:w="843" w:type="dxa"/>
            <w:tcBorders>
              <w:top w:val="single" w:sz="6" w:space="0" w:color="auto"/>
              <w:left w:val="single" w:sz="6" w:space="0" w:color="auto"/>
              <w:bottom w:val="single" w:sz="6" w:space="0" w:color="auto"/>
              <w:right w:val="single" w:sz="6" w:space="0" w:color="auto"/>
            </w:tcBorders>
          </w:tcPr>
          <w:p w14:paraId="5F5FD73D" w14:textId="77777777" w:rsidR="0035710F" w:rsidRDefault="0035710F">
            <w:pPr>
              <w:spacing w:after="0" w:line="240" w:lineRule="auto"/>
              <w:rPr>
                <w:sz w:val="21"/>
                <w:szCs w:val="21"/>
                <w:lang w:val="en-GB"/>
              </w:rPr>
            </w:pPr>
          </w:p>
        </w:tc>
        <w:tc>
          <w:tcPr>
            <w:tcW w:w="1559" w:type="dxa"/>
            <w:tcBorders>
              <w:top w:val="single" w:sz="6" w:space="0" w:color="auto"/>
              <w:left w:val="single" w:sz="6" w:space="0" w:color="auto"/>
              <w:bottom w:val="single" w:sz="6" w:space="0" w:color="auto"/>
              <w:right w:val="single" w:sz="6" w:space="0" w:color="auto"/>
            </w:tcBorders>
          </w:tcPr>
          <w:p w14:paraId="7AD133BF" w14:textId="77777777" w:rsidR="0035710F" w:rsidRDefault="0035710F">
            <w:pPr>
              <w:spacing w:after="0" w:line="240" w:lineRule="auto"/>
              <w:rPr>
                <w:sz w:val="21"/>
                <w:szCs w:val="21"/>
              </w:rPr>
            </w:pPr>
          </w:p>
        </w:tc>
        <w:tc>
          <w:tcPr>
            <w:tcW w:w="4394" w:type="dxa"/>
            <w:tcBorders>
              <w:top w:val="single" w:sz="6" w:space="0" w:color="auto"/>
              <w:left w:val="single" w:sz="6" w:space="0" w:color="auto"/>
              <w:bottom w:val="single" w:sz="6" w:space="0" w:color="auto"/>
              <w:right w:val="single" w:sz="6" w:space="0" w:color="auto"/>
            </w:tcBorders>
          </w:tcPr>
          <w:p w14:paraId="46BB1881" w14:textId="77777777" w:rsidR="0035710F" w:rsidRDefault="0035710F">
            <w:pPr>
              <w:spacing w:after="0" w:line="240" w:lineRule="auto"/>
              <w:rPr>
                <w:sz w:val="21"/>
                <w:szCs w:val="21"/>
              </w:rPr>
            </w:pPr>
          </w:p>
        </w:tc>
        <w:tc>
          <w:tcPr>
            <w:tcW w:w="1617" w:type="dxa"/>
            <w:tcBorders>
              <w:top w:val="single" w:sz="6" w:space="0" w:color="auto"/>
              <w:left w:val="single" w:sz="6" w:space="0" w:color="auto"/>
              <w:bottom w:val="single" w:sz="6" w:space="0" w:color="auto"/>
              <w:right w:val="single" w:sz="6" w:space="0" w:color="auto"/>
            </w:tcBorders>
          </w:tcPr>
          <w:p w14:paraId="12A7D8EB" w14:textId="77777777" w:rsidR="0035710F" w:rsidRDefault="0035710F">
            <w:pPr>
              <w:spacing w:after="0" w:line="240" w:lineRule="auto"/>
            </w:pPr>
          </w:p>
        </w:tc>
      </w:tr>
      <w:tr w:rsidR="0035710F" w14:paraId="3E44B367" w14:textId="77777777">
        <w:trPr>
          <w:jc w:val="center"/>
        </w:trPr>
        <w:tc>
          <w:tcPr>
            <w:tcW w:w="843" w:type="dxa"/>
            <w:tcBorders>
              <w:top w:val="single" w:sz="6" w:space="0" w:color="auto"/>
              <w:left w:val="single" w:sz="6" w:space="0" w:color="auto"/>
              <w:bottom w:val="single" w:sz="6" w:space="0" w:color="auto"/>
              <w:right w:val="single" w:sz="6" w:space="0" w:color="auto"/>
            </w:tcBorders>
          </w:tcPr>
          <w:p w14:paraId="52AB7852" w14:textId="77777777" w:rsidR="0035710F" w:rsidRDefault="0035710F">
            <w:pPr>
              <w:spacing w:after="0" w:line="240" w:lineRule="auto"/>
              <w:rPr>
                <w:sz w:val="21"/>
                <w:szCs w:val="21"/>
                <w:lang w:val="en-GB"/>
              </w:rPr>
            </w:pPr>
          </w:p>
        </w:tc>
        <w:tc>
          <w:tcPr>
            <w:tcW w:w="1559" w:type="dxa"/>
            <w:tcBorders>
              <w:top w:val="single" w:sz="6" w:space="0" w:color="auto"/>
              <w:left w:val="single" w:sz="6" w:space="0" w:color="auto"/>
              <w:bottom w:val="single" w:sz="6" w:space="0" w:color="auto"/>
              <w:right w:val="single" w:sz="6" w:space="0" w:color="auto"/>
            </w:tcBorders>
          </w:tcPr>
          <w:p w14:paraId="1733B7CF" w14:textId="77777777" w:rsidR="0035710F" w:rsidRDefault="0035710F">
            <w:pPr>
              <w:spacing w:after="0" w:line="240" w:lineRule="auto"/>
              <w:rPr>
                <w:sz w:val="21"/>
                <w:szCs w:val="21"/>
              </w:rPr>
            </w:pPr>
          </w:p>
        </w:tc>
        <w:tc>
          <w:tcPr>
            <w:tcW w:w="4394" w:type="dxa"/>
            <w:tcBorders>
              <w:top w:val="single" w:sz="6" w:space="0" w:color="auto"/>
              <w:left w:val="single" w:sz="6" w:space="0" w:color="auto"/>
              <w:bottom w:val="single" w:sz="6" w:space="0" w:color="auto"/>
              <w:right w:val="single" w:sz="6" w:space="0" w:color="auto"/>
            </w:tcBorders>
          </w:tcPr>
          <w:p w14:paraId="361F47C2" w14:textId="77777777" w:rsidR="0035710F" w:rsidRDefault="0035710F">
            <w:pPr>
              <w:spacing w:after="0" w:line="240" w:lineRule="auto"/>
              <w:rPr>
                <w:sz w:val="21"/>
                <w:szCs w:val="21"/>
              </w:rPr>
            </w:pPr>
          </w:p>
        </w:tc>
        <w:tc>
          <w:tcPr>
            <w:tcW w:w="1617" w:type="dxa"/>
            <w:tcBorders>
              <w:top w:val="single" w:sz="6" w:space="0" w:color="auto"/>
              <w:left w:val="single" w:sz="6" w:space="0" w:color="auto"/>
              <w:bottom w:val="single" w:sz="6" w:space="0" w:color="auto"/>
              <w:right w:val="single" w:sz="6" w:space="0" w:color="auto"/>
            </w:tcBorders>
          </w:tcPr>
          <w:p w14:paraId="6910A2DC" w14:textId="77777777" w:rsidR="0035710F" w:rsidRDefault="0035710F">
            <w:pPr>
              <w:spacing w:after="0" w:line="240" w:lineRule="auto"/>
            </w:pPr>
          </w:p>
        </w:tc>
      </w:tr>
    </w:tbl>
    <w:p w14:paraId="6CA35C51" w14:textId="77777777" w:rsidR="0035710F" w:rsidRDefault="0035710F">
      <w:pPr>
        <w:pStyle w:val="af3"/>
        <w:rPr>
          <w:b/>
          <w:bCs/>
        </w:rPr>
      </w:pPr>
    </w:p>
    <w:p w14:paraId="521990D3" w14:textId="77777777" w:rsidR="0035710F" w:rsidRDefault="00000000">
      <w:pPr>
        <w:pStyle w:val="af3"/>
        <w:rPr>
          <w:rFonts w:hAnsi="宋体"/>
          <w:b/>
          <w:bCs/>
          <w:color w:val="000000" w:themeColor="text1"/>
          <w:szCs w:val="24"/>
        </w:rPr>
      </w:pPr>
      <w:r>
        <w:rPr>
          <w:rFonts w:ascii="黑体" w:eastAsia="黑体"/>
          <w:b/>
          <w:bCs/>
          <w:sz w:val="32"/>
          <w:szCs w:val="32"/>
        </w:rPr>
        <w:br w:type="page"/>
      </w:r>
    </w:p>
    <w:p w14:paraId="39D5E32B" w14:textId="77777777" w:rsidR="0035710F" w:rsidRDefault="00000000">
      <w:pPr>
        <w:rPr>
          <w:rFonts w:hAnsi="宋体"/>
          <w:b/>
          <w:bCs/>
          <w:color w:val="000000" w:themeColor="text1"/>
          <w:szCs w:val="24"/>
        </w:rPr>
      </w:pPr>
      <w:r>
        <w:rPr>
          <w:rFonts w:hAnsi="宋体"/>
          <w:b/>
          <w:bCs/>
          <w:color w:val="000000" w:themeColor="text1"/>
          <w:szCs w:val="24"/>
        </w:rPr>
        <w:lastRenderedPageBreak/>
        <w:t xml:space="preserve"> </w:t>
      </w:r>
    </w:p>
    <w:sdt>
      <w:sdtPr>
        <w:rPr>
          <w:rFonts w:ascii="微软雅黑" w:eastAsia="微软雅黑" w:hAnsi="微软雅黑"/>
          <w:b/>
          <w:sz w:val="36"/>
          <w:lang w:val="zh-CN"/>
        </w:rPr>
        <w:id w:val="109479853"/>
        <w:docPartObj>
          <w:docPartGallery w:val="Table of Contents"/>
          <w:docPartUnique/>
        </w:docPartObj>
      </w:sdtPr>
      <w:sdtEndPr>
        <w:rPr>
          <w:rFonts w:asciiTheme="minorHAnsi" w:eastAsiaTheme="minorEastAsia" w:hAnsiTheme="minorHAnsi"/>
          <w:bCs/>
          <w:sz w:val="22"/>
        </w:rPr>
      </w:sdtEndPr>
      <w:sdtContent>
        <w:p w14:paraId="5D78AD67" w14:textId="77777777" w:rsidR="0035710F" w:rsidRDefault="00000000">
          <w:pPr>
            <w:jc w:val="center"/>
            <w:rPr>
              <w:rFonts w:ascii="微软雅黑" w:eastAsia="微软雅黑" w:hAnsi="微软雅黑"/>
              <w:b/>
              <w:sz w:val="36"/>
            </w:rPr>
          </w:pPr>
          <w:r>
            <w:rPr>
              <w:rFonts w:ascii="微软雅黑" w:eastAsia="微软雅黑" w:hAnsi="微软雅黑"/>
              <w:b/>
              <w:sz w:val="36"/>
              <w:lang w:val="zh-CN"/>
            </w:rPr>
            <w:t>目录</w:t>
          </w:r>
        </w:p>
        <w:p w14:paraId="6946B842" w14:textId="63A685D7" w:rsidR="009D20FB" w:rsidRDefault="00000000">
          <w:pPr>
            <w:pStyle w:val="TOC1"/>
            <w:tabs>
              <w:tab w:val="left" w:pos="420"/>
              <w:tab w:val="right" w:leader="dot" w:pos="8296"/>
            </w:tabs>
            <w:rPr>
              <w:noProof/>
              <w:kern w:val="2"/>
              <w:szCs w:val="24"/>
              <w14:ligatures w14:val="standardContextual"/>
            </w:rPr>
          </w:pPr>
          <w:r>
            <w:fldChar w:fldCharType="begin"/>
          </w:r>
          <w:r>
            <w:instrText xml:space="preserve"> TOC \o "1-3" \h \z \u </w:instrText>
          </w:r>
          <w:r>
            <w:fldChar w:fldCharType="separate"/>
          </w:r>
          <w:hyperlink w:anchor="_Toc167136837" w:history="1">
            <w:r w:rsidR="009D20FB" w:rsidRPr="00BE5967">
              <w:rPr>
                <w:rStyle w:val="af2"/>
                <w:noProof/>
              </w:rPr>
              <w:t>1</w:t>
            </w:r>
            <w:r w:rsidR="009D20FB">
              <w:rPr>
                <w:noProof/>
                <w:kern w:val="2"/>
                <w:szCs w:val="24"/>
                <w14:ligatures w14:val="standardContextual"/>
              </w:rPr>
              <w:tab/>
            </w:r>
            <w:r w:rsidR="009D20FB" w:rsidRPr="00BE5967">
              <w:rPr>
                <w:rStyle w:val="af2"/>
                <w:noProof/>
              </w:rPr>
              <w:t>研发背景</w:t>
            </w:r>
            <w:r w:rsidR="009D20FB">
              <w:rPr>
                <w:noProof/>
                <w:webHidden/>
              </w:rPr>
              <w:tab/>
            </w:r>
            <w:r w:rsidR="009D20FB">
              <w:rPr>
                <w:noProof/>
                <w:webHidden/>
              </w:rPr>
              <w:fldChar w:fldCharType="begin"/>
            </w:r>
            <w:r w:rsidR="009D20FB">
              <w:rPr>
                <w:noProof/>
                <w:webHidden/>
              </w:rPr>
              <w:instrText xml:space="preserve"> PAGEREF _Toc167136837 \h </w:instrText>
            </w:r>
            <w:r w:rsidR="009D20FB">
              <w:rPr>
                <w:noProof/>
                <w:webHidden/>
              </w:rPr>
            </w:r>
            <w:r w:rsidR="009D20FB">
              <w:rPr>
                <w:noProof/>
                <w:webHidden/>
              </w:rPr>
              <w:fldChar w:fldCharType="separate"/>
            </w:r>
            <w:r w:rsidR="009D20FB">
              <w:rPr>
                <w:noProof/>
                <w:webHidden/>
              </w:rPr>
              <w:t>5</w:t>
            </w:r>
            <w:r w:rsidR="009D20FB">
              <w:rPr>
                <w:noProof/>
                <w:webHidden/>
              </w:rPr>
              <w:fldChar w:fldCharType="end"/>
            </w:r>
          </w:hyperlink>
        </w:p>
        <w:p w14:paraId="5917AC11" w14:textId="0384B021" w:rsidR="009D20FB" w:rsidRDefault="00000000">
          <w:pPr>
            <w:pStyle w:val="TOC1"/>
            <w:tabs>
              <w:tab w:val="left" w:pos="420"/>
              <w:tab w:val="right" w:leader="dot" w:pos="8296"/>
            </w:tabs>
            <w:rPr>
              <w:noProof/>
              <w:kern w:val="2"/>
              <w:szCs w:val="24"/>
              <w14:ligatures w14:val="standardContextual"/>
            </w:rPr>
          </w:pPr>
          <w:hyperlink w:anchor="_Toc167136838" w:history="1">
            <w:r w:rsidR="009D20FB" w:rsidRPr="00BE5967">
              <w:rPr>
                <w:rStyle w:val="af2"/>
                <w:noProof/>
              </w:rPr>
              <w:t>2</w:t>
            </w:r>
            <w:r w:rsidR="009D20FB">
              <w:rPr>
                <w:noProof/>
                <w:kern w:val="2"/>
                <w:szCs w:val="24"/>
                <w14:ligatures w14:val="standardContextual"/>
              </w:rPr>
              <w:tab/>
            </w:r>
            <w:r w:rsidR="009D20FB" w:rsidRPr="00BE5967">
              <w:rPr>
                <w:rStyle w:val="af2"/>
                <w:noProof/>
              </w:rPr>
              <w:t>用户对象</w:t>
            </w:r>
            <w:r w:rsidR="009D20FB">
              <w:rPr>
                <w:noProof/>
                <w:webHidden/>
              </w:rPr>
              <w:tab/>
            </w:r>
            <w:r w:rsidR="009D20FB">
              <w:rPr>
                <w:noProof/>
                <w:webHidden/>
              </w:rPr>
              <w:fldChar w:fldCharType="begin"/>
            </w:r>
            <w:r w:rsidR="009D20FB">
              <w:rPr>
                <w:noProof/>
                <w:webHidden/>
              </w:rPr>
              <w:instrText xml:space="preserve"> PAGEREF _Toc167136838 \h </w:instrText>
            </w:r>
            <w:r w:rsidR="009D20FB">
              <w:rPr>
                <w:noProof/>
                <w:webHidden/>
              </w:rPr>
            </w:r>
            <w:r w:rsidR="009D20FB">
              <w:rPr>
                <w:noProof/>
                <w:webHidden/>
              </w:rPr>
              <w:fldChar w:fldCharType="separate"/>
            </w:r>
            <w:r w:rsidR="009D20FB">
              <w:rPr>
                <w:noProof/>
                <w:webHidden/>
              </w:rPr>
              <w:t>5</w:t>
            </w:r>
            <w:r w:rsidR="009D20FB">
              <w:rPr>
                <w:noProof/>
                <w:webHidden/>
              </w:rPr>
              <w:fldChar w:fldCharType="end"/>
            </w:r>
          </w:hyperlink>
        </w:p>
        <w:p w14:paraId="7C30FE2F" w14:textId="45210370" w:rsidR="009D20FB" w:rsidRDefault="00000000">
          <w:pPr>
            <w:pStyle w:val="TOC1"/>
            <w:tabs>
              <w:tab w:val="left" w:pos="420"/>
              <w:tab w:val="right" w:leader="dot" w:pos="8296"/>
            </w:tabs>
            <w:rPr>
              <w:noProof/>
              <w:kern w:val="2"/>
              <w:szCs w:val="24"/>
              <w14:ligatures w14:val="standardContextual"/>
            </w:rPr>
          </w:pPr>
          <w:hyperlink w:anchor="_Toc167136839" w:history="1">
            <w:r w:rsidR="009D20FB" w:rsidRPr="00BE5967">
              <w:rPr>
                <w:rStyle w:val="af2"/>
                <w:noProof/>
              </w:rPr>
              <w:t>3</w:t>
            </w:r>
            <w:r w:rsidR="009D20FB">
              <w:rPr>
                <w:noProof/>
                <w:kern w:val="2"/>
                <w:szCs w:val="24"/>
                <w14:ligatures w14:val="standardContextual"/>
              </w:rPr>
              <w:tab/>
            </w:r>
            <w:r w:rsidR="009D20FB" w:rsidRPr="00BE5967">
              <w:rPr>
                <w:rStyle w:val="af2"/>
                <w:noProof/>
              </w:rPr>
              <w:t>应用范围</w:t>
            </w:r>
            <w:r w:rsidR="009D20FB">
              <w:rPr>
                <w:noProof/>
                <w:webHidden/>
              </w:rPr>
              <w:tab/>
            </w:r>
            <w:r w:rsidR="009D20FB">
              <w:rPr>
                <w:noProof/>
                <w:webHidden/>
              </w:rPr>
              <w:fldChar w:fldCharType="begin"/>
            </w:r>
            <w:r w:rsidR="009D20FB">
              <w:rPr>
                <w:noProof/>
                <w:webHidden/>
              </w:rPr>
              <w:instrText xml:space="preserve"> PAGEREF _Toc167136839 \h </w:instrText>
            </w:r>
            <w:r w:rsidR="009D20FB">
              <w:rPr>
                <w:noProof/>
                <w:webHidden/>
              </w:rPr>
            </w:r>
            <w:r w:rsidR="009D20FB">
              <w:rPr>
                <w:noProof/>
                <w:webHidden/>
              </w:rPr>
              <w:fldChar w:fldCharType="separate"/>
            </w:r>
            <w:r w:rsidR="009D20FB">
              <w:rPr>
                <w:noProof/>
                <w:webHidden/>
              </w:rPr>
              <w:t>5</w:t>
            </w:r>
            <w:r w:rsidR="009D20FB">
              <w:rPr>
                <w:noProof/>
                <w:webHidden/>
              </w:rPr>
              <w:fldChar w:fldCharType="end"/>
            </w:r>
          </w:hyperlink>
        </w:p>
        <w:p w14:paraId="7E94547F" w14:textId="1D604373" w:rsidR="009D20FB" w:rsidRDefault="00000000">
          <w:pPr>
            <w:pStyle w:val="TOC1"/>
            <w:tabs>
              <w:tab w:val="left" w:pos="420"/>
              <w:tab w:val="right" w:leader="dot" w:pos="8296"/>
            </w:tabs>
            <w:rPr>
              <w:noProof/>
              <w:kern w:val="2"/>
              <w:szCs w:val="24"/>
              <w14:ligatures w14:val="standardContextual"/>
            </w:rPr>
          </w:pPr>
          <w:hyperlink w:anchor="_Toc167136840" w:history="1">
            <w:r w:rsidR="009D20FB" w:rsidRPr="00BE5967">
              <w:rPr>
                <w:rStyle w:val="af2"/>
                <w:noProof/>
              </w:rPr>
              <w:t>4</w:t>
            </w:r>
            <w:r w:rsidR="009D20FB">
              <w:rPr>
                <w:noProof/>
                <w:kern w:val="2"/>
                <w:szCs w:val="24"/>
                <w14:ligatures w14:val="standardContextual"/>
              </w:rPr>
              <w:tab/>
            </w:r>
            <w:r w:rsidR="009D20FB" w:rsidRPr="00BE5967">
              <w:rPr>
                <w:rStyle w:val="af2"/>
                <w:noProof/>
              </w:rPr>
              <w:t>术语</w:t>
            </w:r>
            <w:r w:rsidR="009D20FB">
              <w:rPr>
                <w:noProof/>
                <w:webHidden/>
              </w:rPr>
              <w:tab/>
            </w:r>
            <w:r w:rsidR="009D20FB">
              <w:rPr>
                <w:noProof/>
                <w:webHidden/>
              </w:rPr>
              <w:fldChar w:fldCharType="begin"/>
            </w:r>
            <w:r w:rsidR="009D20FB">
              <w:rPr>
                <w:noProof/>
                <w:webHidden/>
              </w:rPr>
              <w:instrText xml:space="preserve"> PAGEREF _Toc167136840 \h </w:instrText>
            </w:r>
            <w:r w:rsidR="009D20FB">
              <w:rPr>
                <w:noProof/>
                <w:webHidden/>
              </w:rPr>
            </w:r>
            <w:r w:rsidR="009D20FB">
              <w:rPr>
                <w:noProof/>
                <w:webHidden/>
              </w:rPr>
              <w:fldChar w:fldCharType="separate"/>
            </w:r>
            <w:r w:rsidR="009D20FB">
              <w:rPr>
                <w:noProof/>
                <w:webHidden/>
              </w:rPr>
              <w:t>6</w:t>
            </w:r>
            <w:r w:rsidR="009D20FB">
              <w:rPr>
                <w:noProof/>
                <w:webHidden/>
              </w:rPr>
              <w:fldChar w:fldCharType="end"/>
            </w:r>
          </w:hyperlink>
        </w:p>
        <w:p w14:paraId="1B7A7D0E" w14:textId="48C340C5" w:rsidR="009D20FB" w:rsidRDefault="00000000">
          <w:pPr>
            <w:pStyle w:val="TOC1"/>
            <w:tabs>
              <w:tab w:val="left" w:pos="420"/>
              <w:tab w:val="right" w:leader="dot" w:pos="8296"/>
            </w:tabs>
            <w:rPr>
              <w:noProof/>
              <w:kern w:val="2"/>
              <w:szCs w:val="24"/>
              <w14:ligatures w14:val="standardContextual"/>
            </w:rPr>
          </w:pPr>
          <w:hyperlink w:anchor="_Toc167136841" w:history="1">
            <w:r w:rsidR="009D20FB" w:rsidRPr="00BE5967">
              <w:rPr>
                <w:rStyle w:val="af2"/>
                <w:noProof/>
              </w:rPr>
              <w:t>5</w:t>
            </w:r>
            <w:r w:rsidR="009D20FB">
              <w:rPr>
                <w:noProof/>
                <w:kern w:val="2"/>
                <w:szCs w:val="24"/>
                <w14:ligatures w14:val="standardContextual"/>
              </w:rPr>
              <w:tab/>
            </w:r>
            <w:r w:rsidR="009D20FB" w:rsidRPr="00BE5967">
              <w:rPr>
                <w:rStyle w:val="af2"/>
                <w:noProof/>
              </w:rPr>
              <w:t>系统架构图</w:t>
            </w:r>
            <w:r w:rsidR="009D20FB">
              <w:rPr>
                <w:noProof/>
                <w:webHidden/>
              </w:rPr>
              <w:tab/>
            </w:r>
            <w:r w:rsidR="009D20FB">
              <w:rPr>
                <w:noProof/>
                <w:webHidden/>
              </w:rPr>
              <w:fldChar w:fldCharType="begin"/>
            </w:r>
            <w:r w:rsidR="009D20FB">
              <w:rPr>
                <w:noProof/>
                <w:webHidden/>
              </w:rPr>
              <w:instrText xml:space="preserve"> PAGEREF _Toc167136841 \h </w:instrText>
            </w:r>
            <w:r w:rsidR="009D20FB">
              <w:rPr>
                <w:noProof/>
                <w:webHidden/>
              </w:rPr>
            </w:r>
            <w:r w:rsidR="009D20FB">
              <w:rPr>
                <w:noProof/>
                <w:webHidden/>
              </w:rPr>
              <w:fldChar w:fldCharType="separate"/>
            </w:r>
            <w:r w:rsidR="009D20FB">
              <w:rPr>
                <w:noProof/>
                <w:webHidden/>
              </w:rPr>
              <w:t>7</w:t>
            </w:r>
            <w:r w:rsidR="009D20FB">
              <w:rPr>
                <w:noProof/>
                <w:webHidden/>
              </w:rPr>
              <w:fldChar w:fldCharType="end"/>
            </w:r>
          </w:hyperlink>
        </w:p>
        <w:p w14:paraId="451C51BC" w14:textId="4F5D05B3" w:rsidR="009D20FB" w:rsidRDefault="00000000">
          <w:pPr>
            <w:pStyle w:val="TOC1"/>
            <w:tabs>
              <w:tab w:val="left" w:pos="420"/>
              <w:tab w:val="right" w:leader="dot" w:pos="8296"/>
            </w:tabs>
            <w:rPr>
              <w:noProof/>
              <w:kern w:val="2"/>
              <w:szCs w:val="24"/>
              <w14:ligatures w14:val="standardContextual"/>
            </w:rPr>
          </w:pPr>
          <w:hyperlink w:anchor="_Toc167136842" w:history="1">
            <w:r w:rsidR="009D20FB" w:rsidRPr="00BE5967">
              <w:rPr>
                <w:rStyle w:val="af2"/>
                <w:noProof/>
              </w:rPr>
              <w:t>6</w:t>
            </w:r>
            <w:r w:rsidR="009D20FB">
              <w:rPr>
                <w:noProof/>
                <w:kern w:val="2"/>
                <w:szCs w:val="24"/>
                <w14:ligatures w14:val="standardContextual"/>
              </w:rPr>
              <w:tab/>
            </w:r>
            <w:r w:rsidR="009D20FB" w:rsidRPr="00BE5967">
              <w:rPr>
                <w:rStyle w:val="af2"/>
                <w:noProof/>
              </w:rPr>
              <w:t>业务流程</w:t>
            </w:r>
            <w:r w:rsidR="009D20FB">
              <w:rPr>
                <w:noProof/>
                <w:webHidden/>
              </w:rPr>
              <w:tab/>
            </w:r>
            <w:r w:rsidR="009D20FB">
              <w:rPr>
                <w:noProof/>
                <w:webHidden/>
              </w:rPr>
              <w:fldChar w:fldCharType="begin"/>
            </w:r>
            <w:r w:rsidR="009D20FB">
              <w:rPr>
                <w:noProof/>
                <w:webHidden/>
              </w:rPr>
              <w:instrText xml:space="preserve"> PAGEREF _Toc167136842 \h </w:instrText>
            </w:r>
            <w:r w:rsidR="009D20FB">
              <w:rPr>
                <w:noProof/>
                <w:webHidden/>
              </w:rPr>
            </w:r>
            <w:r w:rsidR="009D20FB">
              <w:rPr>
                <w:noProof/>
                <w:webHidden/>
              </w:rPr>
              <w:fldChar w:fldCharType="separate"/>
            </w:r>
            <w:r w:rsidR="009D20FB">
              <w:rPr>
                <w:noProof/>
                <w:webHidden/>
              </w:rPr>
              <w:t>7</w:t>
            </w:r>
            <w:r w:rsidR="009D20FB">
              <w:rPr>
                <w:noProof/>
                <w:webHidden/>
              </w:rPr>
              <w:fldChar w:fldCharType="end"/>
            </w:r>
          </w:hyperlink>
        </w:p>
        <w:p w14:paraId="6A78765B" w14:textId="144199FD" w:rsidR="009D20FB" w:rsidRDefault="00000000">
          <w:pPr>
            <w:pStyle w:val="TOC2"/>
            <w:tabs>
              <w:tab w:val="left" w:pos="1100"/>
              <w:tab w:val="right" w:leader="dot" w:pos="8296"/>
            </w:tabs>
            <w:ind w:left="440"/>
            <w:rPr>
              <w:noProof/>
              <w:kern w:val="2"/>
              <w:szCs w:val="24"/>
              <w14:ligatures w14:val="standardContextual"/>
            </w:rPr>
          </w:pPr>
          <w:hyperlink w:anchor="_Toc167136843" w:history="1">
            <w:r w:rsidR="009D20FB" w:rsidRPr="00BE5967">
              <w:rPr>
                <w:rStyle w:val="af2"/>
                <w:b/>
                <w:noProof/>
              </w:rPr>
              <w:t>6.1</w:t>
            </w:r>
            <w:r w:rsidR="009D20FB">
              <w:rPr>
                <w:noProof/>
                <w:kern w:val="2"/>
                <w:szCs w:val="24"/>
                <w14:ligatures w14:val="standardContextual"/>
              </w:rPr>
              <w:tab/>
            </w:r>
            <w:r w:rsidR="009D20FB" w:rsidRPr="00BE5967">
              <w:rPr>
                <w:rStyle w:val="af2"/>
                <w:b/>
                <w:noProof/>
              </w:rPr>
              <w:t>用户组织结构</w:t>
            </w:r>
            <w:r w:rsidR="009D20FB">
              <w:rPr>
                <w:noProof/>
                <w:webHidden/>
              </w:rPr>
              <w:tab/>
            </w:r>
            <w:r w:rsidR="009D20FB">
              <w:rPr>
                <w:noProof/>
                <w:webHidden/>
              </w:rPr>
              <w:fldChar w:fldCharType="begin"/>
            </w:r>
            <w:r w:rsidR="009D20FB">
              <w:rPr>
                <w:noProof/>
                <w:webHidden/>
              </w:rPr>
              <w:instrText xml:space="preserve"> PAGEREF _Toc167136843 \h </w:instrText>
            </w:r>
            <w:r w:rsidR="009D20FB">
              <w:rPr>
                <w:noProof/>
                <w:webHidden/>
              </w:rPr>
            </w:r>
            <w:r w:rsidR="009D20FB">
              <w:rPr>
                <w:noProof/>
                <w:webHidden/>
              </w:rPr>
              <w:fldChar w:fldCharType="separate"/>
            </w:r>
            <w:r w:rsidR="009D20FB">
              <w:rPr>
                <w:noProof/>
                <w:webHidden/>
              </w:rPr>
              <w:t>7</w:t>
            </w:r>
            <w:r w:rsidR="009D20FB">
              <w:rPr>
                <w:noProof/>
                <w:webHidden/>
              </w:rPr>
              <w:fldChar w:fldCharType="end"/>
            </w:r>
          </w:hyperlink>
        </w:p>
        <w:p w14:paraId="2A6171D4" w14:textId="62EF49A1" w:rsidR="009D20FB" w:rsidRDefault="00000000">
          <w:pPr>
            <w:pStyle w:val="TOC3"/>
            <w:tabs>
              <w:tab w:val="right" w:leader="dot" w:pos="8296"/>
            </w:tabs>
            <w:ind w:left="880"/>
            <w:rPr>
              <w:noProof/>
              <w:kern w:val="2"/>
              <w:szCs w:val="24"/>
              <w14:ligatures w14:val="standardContextual"/>
            </w:rPr>
          </w:pPr>
          <w:hyperlink w:anchor="_Toc167136844" w:history="1">
            <w:r w:rsidR="009D20FB" w:rsidRPr="00BE5967">
              <w:rPr>
                <w:rStyle w:val="af2"/>
                <w:noProof/>
              </w:rPr>
              <w:t xml:space="preserve">6.1.1 </w:t>
            </w:r>
            <w:r w:rsidR="009D20FB" w:rsidRPr="00BE5967">
              <w:rPr>
                <w:rStyle w:val="af2"/>
                <w:noProof/>
              </w:rPr>
              <w:t>管理员</w:t>
            </w:r>
            <w:r w:rsidR="009D20FB">
              <w:rPr>
                <w:noProof/>
                <w:webHidden/>
              </w:rPr>
              <w:tab/>
            </w:r>
            <w:r w:rsidR="009D20FB">
              <w:rPr>
                <w:noProof/>
                <w:webHidden/>
              </w:rPr>
              <w:fldChar w:fldCharType="begin"/>
            </w:r>
            <w:r w:rsidR="009D20FB">
              <w:rPr>
                <w:noProof/>
                <w:webHidden/>
              </w:rPr>
              <w:instrText xml:space="preserve"> PAGEREF _Toc167136844 \h </w:instrText>
            </w:r>
            <w:r w:rsidR="009D20FB">
              <w:rPr>
                <w:noProof/>
                <w:webHidden/>
              </w:rPr>
            </w:r>
            <w:r w:rsidR="009D20FB">
              <w:rPr>
                <w:noProof/>
                <w:webHidden/>
              </w:rPr>
              <w:fldChar w:fldCharType="separate"/>
            </w:r>
            <w:r w:rsidR="009D20FB">
              <w:rPr>
                <w:noProof/>
                <w:webHidden/>
              </w:rPr>
              <w:t>7</w:t>
            </w:r>
            <w:r w:rsidR="009D20FB">
              <w:rPr>
                <w:noProof/>
                <w:webHidden/>
              </w:rPr>
              <w:fldChar w:fldCharType="end"/>
            </w:r>
          </w:hyperlink>
        </w:p>
        <w:p w14:paraId="775893A6" w14:textId="7EC71EA7" w:rsidR="009D20FB" w:rsidRDefault="00000000">
          <w:pPr>
            <w:pStyle w:val="TOC3"/>
            <w:tabs>
              <w:tab w:val="right" w:leader="dot" w:pos="8296"/>
            </w:tabs>
            <w:ind w:left="880"/>
            <w:rPr>
              <w:noProof/>
              <w:kern w:val="2"/>
              <w:szCs w:val="24"/>
              <w14:ligatures w14:val="standardContextual"/>
            </w:rPr>
          </w:pPr>
          <w:hyperlink w:anchor="_Toc167136845" w:history="1">
            <w:r w:rsidR="009D20FB" w:rsidRPr="00BE5967">
              <w:rPr>
                <w:rStyle w:val="af2"/>
                <w:noProof/>
              </w:rPr>
              <w:t xml:space="preserve">6.1.2 </w:t>
            </w:r>
            <w:r w:rsidR="009D20FB" w:rsidRPr="00BE5967">
              <w:rPr>
                <w:rStyle w:val="af2"/>
                <w:noProof/>
              </w:rPr>
              <w:t>用户</w:t>
            </w:r>
            <w:r w:rsidR="009D20FB">
              <w:rPr>
                <w:noProof/>
                <w:webHidden/>
              </w:rPr>
              <w:tab/>
            </w:r>
            <w:r w:rsidR="009D20FB">
              <w:rPr>
                <w:noProof/>
                <w:webHidden/>
              </w:rPr>
              <w:fldChar w:fldCharType="begin"/>
            </w:r>
            <w:r w:rsidR="009D20FB">
              <w:rPr>
                <w:noProof/>
                <w:webHidden/>
              </w:rPr>
              <w:instrText xml:space="preserve"> PAGEREF _Toc167136845 \h </w:instrText>
            </w:r>
            <w:r w:rsidR="009D20FB">
              <w:rPr>
                <w:noProof/>
                <w:webHidden/>
              </w:rPr>
            </w:r>
            <w:r w:rsidR="009D20FB">
              <w:rPr>
                <w:noProof/>
                <w:webHidden/>
              </w:rPr>
              <w:fldChar w:fldCharType="separate"/>
            </w:r>
            <w:r w:rsidR="009D20FB">
              <w:rPr>
                <w:noProof/>
                <w:webHidden/>
              </w:rPr>
              <w:t>8</w:t>
            </w:r>
            <w:r w:rsidR="009D20FB">
              <w:rPr>
                <w:noProof/>
                <w:webHidden/>
              </w:rPr>
              <w:fldChar w:fldCharType="end"/>
            </w:r>
          </w:hyperlink>
        </w:p>
        <w:p w14:paraId="1C254C01" w14:textId="7C25D5FB" w:rsidR="009D20FB" w:rsidRDefault="00000000">
          <w:pPr>
            <w:pStyle w:val="TOC2"/>
            <w:tabs>
              <w:tab w:val="left" w:pos="1100"/>
              <w:tab w:val="right" w:leader="dot" w:pos="8296"/>
            </w:tabs>
            <w:ind w:left="440"/>
            <w:rPr>
              <w:noProof/>
              <w:kern w:val="2"/>
              <w:szCs w:val="24"/>
              <w14:ligatures w14:val="standardContextual"/>
            </w:rPr>
          </w:pPr>
          <w:hyperlink w:anchor="_Toc167136846" w:history="1">
            <w:r w:rsidR="009D20FB" w:rsidRPr="00BE5967">
              <w:rPr>
                <w:rStyle w:val="af2"/>
                <w:b/>
                <w:noProof/>
              </w:rPr>
              <w:t>6.2</w:t>
            </w:r>
            <w:r w:rsidR="009D20FB">
              <w:rPr>
                <w:noProof/>
                <w:kern w:val="2"/>
                <w:szCs w:val="24"/>
                <w14:ligatures w14:val="standardContextual"/>
              </w:rPr>
              <w:tab/>
            </w:r>
            <w:r w:rsidR="009D20FB" w:rsidRPr="00BE5967">
              <w:rPr>
                <w:rStyle w:val="af2"/>
                <w:b/>
                <w:noProof/>
              </w:rPr>
              <w:t>用户模块业务流程</w:t>
            </w:r>
            <w:r w:rsidR="009D20FB">
              <w:rPr>
                <w:noProof/>
                <w:webHidden/>
              </w:rPr>
              <w:tab/>
            </w:r>
            <w:r w:rsidR="009D20FB">
              <w:rPr>
                <w:noProof/>
                <w:webHidden/>
              </w:rPr>
              <w:fldChar w:fldCharType="begin"/>
            </w:r>
            <w:r w:rsidR="009D20FB">
              <w:rPr>
                <w:noProof/>
                <w:webHidden/>
              </w:rPr>
              <w:instrText xml:space="preserve"> PAGEREF _Toc167136846 \h </w:instrText>
            </w:r>
            <w:r w:rsidR="009D20FB">
              <w:rPr>
                <w:noProof/>
                <w:webHidden/>
              </w:rPr>
            </w:r>
            <w:r w:rsidR="009D20FB">
              <w:rPr>
                <w:noProof/>
                <w:webHidden/>
              </w:rPr>
              <w:fldChar w:fldCharType="separate"/>
            </w:r>
            <w:r w:rsidR="009D20FB">
              <w:rPr>
                <w:noProof/>
                <w:webHidden/>
              </w:rPr>
              <w:t>8</w:t>
            </w:r>
            <w:r w:rsidR="009D20FB">
              <w:rPr>
                <w:noProof/>
                <w:webHidden/>
              </w:rPr>
              <w:fldChar w:fldCharType="end"/>
            </w:r>
          </w:hyperlink>
        </w:p>
        <w:p w14:paraId="5DE19036" w14:textId="35BCB182" w:rsidR="009D20FB" w:rsidRDefault="00000000">
          <w:pPr>
            <w:pStyle w:val="TOC3"/>
            <w:tabs>
              <w:tab w:val="right" w:leader="dot" w:pos="8296"/>
            </w:tabs>
            <w:ind w:left="880"/>
            <w:rPr>
              <w:noProof/>
              <w:kern w:val="2"/>
              <w:szCs w:val="24"/>
              <w14:ligatures w14:val="standardContextual"/>
            </w:rPr>
          </w:pPr>
          <w:hyperlink w:anchor="_Toc167136847" w:history="1">
            <w:r w:rsidR="009D20FB" w:rsidRPr="00BE5967">
              <w:rPr>
                <w:rStyle w:val="af2"/>
                <w:noProof/>
              </w:rPr>
              <w:t xml:space="preserve">6.2.1 </w:t>
            </w:r>
            <w:r w:rsidR="009D20FB" w:rsidRPr="00BE5967">
              <w:rPr>
                <w:rStyle w:val="af2"/>
                <w:noProof/>
              </w:rPr>
              <w:t>登录</w:t>
            </w:r>
            <w:r w:rsidR="009D20FB">
              <w:rPr>
                <w:noProof/>
                <w:webHidden/>
              </w:rPr>
              <w:tab/>
            </w:r>
            <w:r w:rsidR="009D20FB">
              <w:rPr>
                <w:noProof/>
                <w:webHidden/>
              </w:rPr>
              <w:fldChar w:fldCharType="begin"/>
            </w:r>
            <w:r w:rsidR="009D20FB">
              <w:rPr>
                <w:noProof/>
                <w:webHidden/>
              </w:rPr>
              <w:instrText xml:space="preserve"> PAGEREF _Toc167136847 \h </w:instrText>
            </w:r>
            <w:r w:rsidR="009D20FB">
              <w:rPr>
                <w:noProof/>
                <w:webHidden/>
              </w:rPr>
            </w:r>
            <w:r w:rsidR="009D20FB">
              <w:rPr>
                <w:noProof/>
                <w:webHidden/>
              </w:rPr>
              <w:fldChar w:fldCharType="separate"/>
            </w:r>
            <w:r w:rsidR="009D20FB">
              <w:rPr>
                <w:noProof/>
                <w:webHidden/>
              </w:rPr>
              <w:t>8</w:t>
            </w:r>
            <w:r w:rsidR="009D20FB">
              <w:rPr>
                <w:noProof/>
                <w:webHidden/>
              </w:rPr>
              <w:fldChar w:fldCharType="end"/>
            </w:r>
          </w:hyperlink>
        </w:p>
        <w:p w14:paraId="31665D41" w14:textId="76A9B657" w:rsidR="009D20FB" w:rsidRDefault="00000000">
          <w:pPr>
            <w:pStyle w:val="TOC3"/>
            <w:tabs>
              <w:tab w:val="right" w:leader="dot" w:pos="8296"/>
            </w:tabs>
            <w:ind w:left="880"/>
            <w:rPr>
              <w:noProof/>
              <w:kern w:val="2"/>
              <w:szCs w:val="24"/>
              <w14:ligatures w14:val="standardContextual"/>
            </w:rPr>
          </w:pPr>
          <w:hyperlink w:anchor="_Toc167136848" w:history="1">
            <w:r w:rsidR="009D20FB" w:rsidRPr="00BE5967">
              <w:rPr>
                <w:rStyle w:val="af2"/>
                <w:noProof/>
              </w:rPr>
              <w:t xml:space="preserve">6.2.2 </w:t>
            </w:r>
            <w:r w:rsidR="009D20FB" w:rsidRPr="00BE5967">
              <w:rPr>
                <w:rStyle w:val="af2"/>
                <w:noProof/>
              </w:rPr>
              <w:t>注册</w:t>
            </w:r>
            <w:r w:rsidR="009D20FB">
              <w:rPr>
                <w:noProof/>
                <w:webHidden/>
              </w:rPr>
              <w:tab/>
            </w:r>
            <w:r w:rsidR="009D20FB">
              <w:rPr>
                <w:noProof/>
                <w:webHidden/>
              </w:rPr>
              <w:fldChar w:fldCharType="begin"/>
            </w:r>
            <w:r w:rsidR="009D20FB">
              <w:rPr>
                <w:noProof/>
                <w:webHidden/>
              </w:rPr>
              <w:instrText xml:space="preserve"> PAGEREF _Toc167136848 \h </w:instrText>
            </w:r>
            <w:r w:rsidR="009D20FB">
              <w:rPr>
                <w:noProof/>
                <w:webHidden/>
              </w:rPr>
            </w:r>
            <w:r w:rsidR="009D20FB">
              <w:rPr>
                <w:noProof/>
                <w:webHidden/>
              </w:rPr>
              <w:fldChar w:fldCharType="separate"/>
            </w:r>
            <w:r w:rsidR="009D20FB">
              <w:rPr>
                <w:noProof/>
                <w:webHidden/>
              </w:rPr>
              <w:t>8</w:t>
            </w:r>
            <w:r w:rsidR="009D20FB">
              <w:rPr>
                <w:noProof/>
                <w:webHidden/>
              </w:rPr>
              <w:fldChar w:fldCharType="end"/>
            </w:r>
          </w:hyperlink>
        </w:p>
        <w:p w14:paraId="3F146732" w14:textId="6F9F1DF8" w:rsidR="009D20FB" w:rsidRDefault="00000000">
          <w:pPr>
            <w:pStyle w:val="TOC3"/>
            <w:tabs>
              <w:tab w:val="right" w:leader="dot" w:pos="8296"/>
            </w:tabs>
            <w:ind w:left="880"/>
            <w:rPr>
              <w:noProof/>
              <w:kern w:val="2"/>
              <w:szCs w:val="24"/>
              <w14:ligatures w14:val="standardContextual"/>
            </w:rPr>
          </w:pPr>
          <w:hyperlink w:anchor="_Toc167136849" w:history="1">
            <w:r w:rsidR="009D20FB" w:rsidRPr="00BE5967">
              <w:rPr>
                <w:rStyle w:val="af2"/>
                <w:noProof/>
              </w:rPr>
              <w:t xml:space="preserve">6.2.3 </w:t>
            </w:r>
            <w:r w:rsidR="009D20FB" w:rsidRPr="00BE5967">
              <w:rPr>
                <w:rStyle w:val="af2"/>
                <w:noProof/>
              </w:rPr>
              <w:t>用户管理业务流程</w:t>
            </w:r>
            <w:r w:rsidR="009D20FB">
              <w:rPr>
                <w:noProof/>
                <w:webHidden/>
              </w:rPr>
              <w:tab/>
            </w:r>
            <w:r w:rsidR="009D20FB">
              <w:rPr>
                <w:noProof/>
                <w:webHidden/>
              </w:rPr>
              <w:fldChar w:fldCharType="begin"/>
            </w:r>
            <w:r w:rsidR="009D20FB">
              <w:rPr>
                <w:noProof/>
                <w:webHidden/>
              </w:rPr>
              <w:instrText xml:space="preserve"> PAGEREF _Toc167136849 \h </w:instrText>
            </w:r>
            <w:r w:rsidR="009D20FB">
              <w:rPr>
                <w:noProof/>
                <w:webHidden/>
              </w:rPr>
            </w:r>
            <w:r w:rsidR="009D20FB">
              <w:rPr>
                <w:noProof/>
                <w:webHidden/>
              </w:rPr>
              <w:fldChar w:fldCharType="separate"/>
            </w:r>
            <w:r w:rsidR="009D20FB">
              <w:rPr>
                <w:noProof/>
                <w:webHidden/>
              </w:rPr>
              <w:t>8</w:t>
            </w:r>
            <w:r w:rsidR="009D20FB">
              <w:rPr>
                <w:noProof/>
                <w:webHidden/>
              </w:rPr>
              <w:fldChar w:fldCharType="end"/>
            </w:r>
          </w:hyperlink>
        </w:p>
        <w:p w14:paraId="0CC7C82D" w14:textId="1CC13140" w:rsidR="009D20FB" w:rsidRDefault="00000000">
          <w:pPr>
            <w:pStyle w:val="TOC3"/>
            <w:tabs>
              <w:tab w:val="right" w:leader="dot" w:pos="8296"/>
            </w:tabs>
            <w:ind w:left="880"/>
            <w:rPr>
              <w:noProof/>
              <w:kern w:val="2"/>
              <w:szCs w:val="24"/>
              <w14:ligatures w14:val="standardContextual"/>
            </w:rPr>
          </w:pPr>
          <w:hyperlink w:anchor="_Toc167136850" w:history="1">
            <w:r w:rsidR="009D20FB" w:rsidRPr="00BE5967">
              <w:rPr>
                <w:rStyle w:val="af2"/>
                <w:noProof/>
              </w:rPr>
              <w:t xml:space="preserve">6.2.4 </w:t>
            </w:r>
            <w:r w:rsidR="009D20FB" w:rsidRPr="00BE5967">
              <w:rPr>
                <w:rStyle w:val="af2"/>
                <w:noProof/>
              </w:rPr>
              <w:t>个人中心业务流程</w:t>
            </w:r>
            <w:r w:rsidR="009D20FB">
              <w:rPr>
                <w:noProof/>
                <w:webHidden/>
              </w:rPr>
              <w:tab/>
            </w:r>
            <w:r w:rsidR="009D20FB">
              <w:rPr>
                <w:noProof/>
                <w:webHidden/>
              </w:rPr>
              <w:fldChar w:fldCharType="begin"/>
            </w:r>
            <w:r w:rsidR="009D20FB">
              <w:rPr>
                <w:noProof/>
                <w:webHidden/>
              </w:rPr>
              <w:instrText xml:space="preserve"> PAGEREF _Toc167136850 \h </w:instrText>
            </w:r>
            <w:r w:rsidR="009D20FB">
              <w:rPr>
                <w:noProof/>
                <w:webHidden/>
              </w:rPr>
            </w:r>
            <w:r w:rsidR="009D20FB">
              <w:rPr>
                <w:noProof/>
                <w:webHidden/>
              </w:rPr>
              <w:fldChar w:fldCharType="separate"/>
            </w:r>
            <w:r w:rsidR="009D20FB">
              <w:rPr>
                <w:noProof/>
                <w:webHidden/>
              </w:rPr>
              <w:t>9</w:t>
            </w:r>
            <w:r w:rsidR="009D20FB">
              <w:rPr>
                <w:noProof/>
                <w:webHidden/>
              </w:rPr>
              <w:fldChar w:fldCharType="end"/>
            </w:r>
          </w:hyperlink>
        </w:p>
        <w:p w14:paraId="6757261C" w14:textId="59092C1A" w:rsidR="009D20FB" w:rsidRDefault="00000000">
          <w:pPr>
            <w:pStyle w:val="TOC2"/>
            <w:tabs>
              <w:tab w:val="left" w:pos="1100"/>
              <w:tab w:val="right" w:leader="dot" w:pos="8296"/>
            </w:tabs>
            <w:ind w:left="440"/>
            <w:rPr>
              <w:noProof/>
              <w:kern w:val="2"/>
              <w:szCs w:val="24"/>
              <w14:ligatures w14:val="standardContextual"/>
            </w:rPr>
          </w:pPr>
          <w:hyperlink w:anchor="_Toc167136851" w:history="1">
            <w:r w:rsidR="009D20FB" w:rsidRPr="00BE5967">
              <w:rPr>
                <w:rStyle w:val="af2"/>
                <w:noProof/>
              </w:rPr>
              <w:t>6.3</w:t>
            </w:r>
            <w:r w:rsidR="009D20FB">
              <w:rPr>
                <w:noProof/>
                <w:kern w:val="2"/>
                <w:szCs w:val="24"/>
                <w14:ligatures w14:val="standardContextual"/>
              </w:rPr>
              <w:tab/>
            </w:r>
            <w:r w:rsidR="009D20FB" w:rsidRPr="00BE5967">
              <w:rPr>
                <w:rStyle w:val="af2"/>
                <w:b/>
                <w:noProof/>
              </w:rPr>
              <w:t>日志模块业务流程</w:t>
            </w:r>
            <w:r w:rsidR="009D20FB">
              <w:rPr>
                <w:noProof/>
                <w:webHidden/>
              </w:rPr>
              <w:tab/>
            </w:r>
            <w:r w:rsidR="009D20FB">
              <w:rPr>
                <w:noProof/>
                <w:webHidden/>
              </w:rPr>
              <w:fldChar w:fldCharType="begin"/>
            </w:r>
            <w:r w:rsidR="009D20FB">
              <w:rPr>
                <w:noProof/>
                <w:webHidden/>
              </w:rPr>
              <w:instrText xml:space="preserve"> PAGEREF _Toc167136851 \h </w:instrText>
            </w:r>
            <w:r w:rsidR="009D20FB">
              <w:rPr>
                <w:noProof/>
                <w:webHidden/>
              </w:rPr>
            </w:r>
            <w:r w:rsidR="009D20FB">
              <w:rPr>
                <w:noProof/>
                <w:webHidden/>
              </w:rPr>
              <w:fldChar w:fldCharType="separate"/>
            </w:r>
            <w:r w:rsidR="009D20FB">
              <w:rPr>
                <w:noProof/>
                <w:webHidden/>
              </w:rPr>
              <w:t>10</w:t>
            </w:r>
            <w:r w:rsidR="009D20FB">
              <w:rPr>
                <w:noProof/>
                <w:webHidden/>
              </w:rPr>
              <w:fldChar w:fldCharType="end"/>
            </w:r>
          </w:hyperlink>
        </w:p>
        <w:p w14:paraId="155DF01E" w14:textId="1B1DBE19" w:rsidR="009D20FB" w:rsidRDefault="00000000">
          <w:pPr>
            <w:pStyle w:val="TOC2"/>
            <w:tabs>
              <w:tab w:val="left" w:pos="1100"/>
              <w:tab w:val="right" w:leader="dot" w:pos="8296"/>
            </w:tabs>
            <w:ind w:left="440"/>
            <w:rPr>
              <w:noProof/>
              <w:kern w:val="2"/>
              <w:szCs w:val="24"/>
              <w14:ligatures w14:val="standardContextual"/>
            </w:rPr>
          </w:pPr>
          <w:hyperlink w:anchor="_Toc167136852" w:history="1">
            <w:r w:rsidR="009D20FB" w:rsidRPr="00BE5967">
              <w:rPr>
                <w:rStyle w:val="af2"/>
                <w:b/>
                <w:noProof/>
              </w:rPr>
              <w:t>6.4</w:t>
            </w:r>
            <w:r w:rsidR="009D20FB">
              <w:rPr>
                <w:noProof/>
                <w:kern w:val="2"/>
                <w:szCs w:val="24"/>
                <w14:ligatures w14:val="standardContextual"/>
              </w:rPr>
              <w:tab/>
            </w:r>
            <w:r w:rsidR="009D20FB" w:rsidRPr="00BE5967">
              <w:rPr>
                <w:rStyle w:val="af2"/>
                <w:b/>
                <w:noProof/>
              </w:rPr>
              <w:t>企宣模块业务流程</w:t>
            </w:r>
            <w:r w:rsidR="009D20FB">
              <w:rPr>
                <w:noProof/>
                <w:webHidden/>
              </w:rPr>
              <w:tab/>
            </w:r>
            <w:r w:rsidR="009D20FB">
              <w:rPr>
                <w:noProof/>
                <w:webHidden/>
              </w:rPr>
              <w:fldChar w:fldCharType="begin"/>
            </w:r>
            <w:r w:rsidR="009D20FB">
              <w:rPr>
                <w:noProof/>
                <w:webHidden/>
              </w:rPr>
              <w:instrText xml:space="preserve"> PAGEREF _Toc167136852 \h </w:instrText>
            </w:r>
            <w:r w:rsidR="009D20FB">
              <w:rPr>
                <w:noProof/>
                <w:webHidden/>
              </w:rPr>
            </w:r>
            <w:r w:rsidR="009D20FB">
              <w:rPr>
                <w:noProof/>
                <w:webHidden/>
              </w:rPr>
              <w:fldChar w:fldCharType="separate"/>
            </w:r>
            <w:r w:rsidR="009D20FB">
              <w:rPr>
                <w:noProof/>
                <w:webHidden/>
              </w:rPr>
              <w:t>10</w:t>
            </w:r>
            <w:r w:rsidR="009D20FB">
              <w:rPr>
                <w:noProof/>
                <w:webHidden/>
              </w:rPr>
              <w:fldChar w:fldCharType="end"/>
            </w:r>
          </w:hyperlink>
        </w:p>
        <w:p w14:paraId="4FD1709C" w14:textId="04F1665A" w:rsidR="009D20FB" w:rsidRDefault="00000000">
          <w:pPr>
            <w:pStyle w:val="TOC3"/>
            <w:tabs>
              <w:tab w:val="right" w:leader="dot" w:pos="8296"/>
            </w:tabs>
            <w:ind w:left="880"/>
            <w:rPr>
              <w:noProof/>
              <w:kern w:val="2"/>
              <w:szCs w:val="24"/>
              <w14:ligatures w14:val="standardContextual"/>
            </w:rPr>
          </w:pPr>
          <w:hyperlink w:anchor="_Toc167136853" w:history="1">
            <w:r w:rsidR="009D20FB" w:rsidRPr="00BE5967">
              <w:rPr>
                <w:rStyle w:val="af2"/>
                <w:noProof/>
              </w:rPr>
              <w:t xml:space="preserve">6.4.1 </w:t>
            </w:r>
            <w:r w:rsidR="009D20FB" w:rsidRPr="00BE5967">
              <w:rPr>
                <w:rStyle w:val="af2"/>
                <w:b/>
                <w:noProof/>
              </w:rPr>
              <w:t>友情链接管理</w:t>
            </w:r>
            <w:r w:rsidR="009D20FB">
              <w:rPr>
                <w:noProof/>
                <w:webHidden/>
              </w:rPr>
              <w:tab/>
            </w:r>
            <w:r w:rsidR="009D20FB">
              <w:rPr>
                <w:noProof/>
                <w:webHidden/>
              </w:rPr>
              <w:fldChar w:fldCharType="begin"/>
            </w:r>
            <w:r w:rsidR="009D20FB">
              <w:rPr>
                <w:noProof/>
                <w:webHidden/>
              </w:rPr>
              <w:instrText xml:space="preserve"> PAGEREF _Toc167136853 \h </w:instrText>
            </w:r>
            <w:r w:rsidR="009D20FB">
              <w:rPr>
                <w:noProof/>
                <w:webHidden/>
              </w:rPr>
            </w:r>
            <w:r w:rsidR="009D20FB">
              <w:rPr>
                <w:noProof/>
                <w:webHidden/>
              </w:rPr>
              <w:fldChar w:fldCharType="separate"/>
            </w:r>
            <w:r w:rsidR="009D20FB">
              <w:rPr>
                <w:noProof/>
                <w:webHidden/>
              </w:rPr>
              <w:t>10</w:t>
            </w:r>
            <w:r w:rsidR="009D20FB">
              <w:rPr>
                <w:noProof/>
                <w:webHidden/>
              </w:rPr>
              <w:fldChar w:fldCharType="end"/>
            </w:r>
          </w:hyperlink>
        </w:p>
        <w:p w14:paraId="30D9F5FA" w14:textId="7076434F" w:rsidR="009D20FB" w:rsidRDefault="00000000">
          <w:pPr>
            <w:pStyle w:val="TOC3"/>
            <w:tabs>
              <w:tab w:val="right" w:leader="dot" w:pos="8296"/>
            </w:tabs>
            <w:ind w:left="880"/>
            <w:rPr>
              <w:noProof/>
              <w:kern w:val="2"/>
              <w:szCs w:val="24"/>
              <w14:ligatures w14:val="standardContextual"/>
            </w:rPr>
          </w:pPr>
          <w:hyperlink w:anchor="_Toc167136854" w:history="1">
            <w:r w:rsidR="009D20FB" w:rsidRPr="00BE5967">
              <w:rPr>
                <w:rStyle w:val="af2"/>
                <w:noProof/>
              </w:rPr>
              <w:t xml:space="preserve">6.4.2 </w:t>
            </w:r>
            <w:r w:rsidR="009D20FB" w:rsidRPr="00BE5967">
              <w:rPr>
                <w:rStyle w:val="af2"/>
                <w:noProof/>
              </w:rPr>
              <w:t>广告管理</w:t>
            </w:r>
            <w:r w:rsidR="009D20FB">
              <w:rPr>
                <w:noProof/>
                <w:webHidden/>
              </w:rPr>
              <w:tab/>
            </w:r>
            <w:r w:rsidR="009D20FB">
              <w:rPr>
                <w:noProof/>
                <w:webHidden/>
              </w:rPr>
              <w:fldChar w:fldCharType="begin"/>
            </w:r>
            <w:r w:rsidR="009D20FB">
              <w:rPr>
                <w:noProof/>
                <w:webHidden/>
              </w:rPr>
              <w:instrText xml:space="preserve"> PAGEREF _Toc167136854 \h </w:instrText>
            </w:r>
            <w:r w:rsidR="009D20FB">
              <w:rPr>
                <w:noProof/>
                <w:webHidden/>
              </w:rPr>
            </w:r>
            <w:r w:rsidR="009D20FB">
              <w:rPr>
                <w:noProof/>
                <w:webHidden/>
              </w:rPr>
              <w:fldChar w:fldCharType="separate"/>
            </w:r>
            <w:r w:rsidR="009D20FB">
              <w:rPr>
                <w:noProof/>
                <w:webHidden/>
              </w:rPr>
              <w:t>11</w:t>
            </w:r>
            <w:r w:rsidR="009D20FB">
              <w:rPr>
                <w:noProof/>
                <w:webHidden/>
              </w:rPr>
              <w:fldChar w:fldCharType="end"/>
            </w:r>
          </w:hyperlink>
        </w:p>
        <w:p w14:paraId="34BE417A" w14:textId="7EBEF683" w:rsidR="009D20FB" w:rsidRDefault="00000000">
          <w:pPr>
            <w:pStyle w:val="TOC3"/>
            <w:tabs>
              <w:tab w:val="right" w:leader="dot" w:pos="8296"/>
            </w:tabs>
            <w:ind w:left="880"/>
            <w:rPr>
              <w:noProof/>
              <w:kern w:val="2"/>
              <w:szCs w:val="24"/>
              <w14:ligatures w14:val="standardContextual"/>
            </w:rPr>
          </w:pPr>
          <w:hyperlink w:anchor="_Toc167136855" w:history="1">
            <w:r w:rsidR="009D20FB" w:rsidRPr="00BE5967">
              <w:rPr>
                <w:rStyle w:val="af2"/>
                <w:noProof/>
              </w:rPr>
              <w:t xml:space="preserve">6.4.3 </w:t>
            </w:r>
            <w:r w:rsidR="009D20FB" w:rsidRPr="00BE5967">
              <w:rPr>
                <w:rStyle w:val="af2"/>
                <w:noProof/>
              </w:rPr>
              <w:t>报表管理</w:t>
            </w:r>
            <w:r w:rsidR="009D20FB">
              <w:rPr>
                <w:noProof/>
                <w:webHidden/>
              </w:rPr>
              <w:tab/>
            </w:r>
            <w:r w:rsidR="009D20FB">
              <w:rPr>
                <w:noProof/>
                <w:webHidden/>
              </w:rPr>
              <w:fldChar w:fldCharType="begin"/>
            </w:r>
            <w:r w:rsidR="009D20FB">
              <w:rPr>
                <w:noProof/>
                <w:webHidden/>
              </w:rPr>
              <w:instrText xml:space="preserve"> PAGEREF _Toc167136855 \h </w:instrText>
            </w:r>
            <w:r w:rsidR="009D20FB">
              <w:rPr>
                <w:noProof/>
                <w:webHidden/>
              </w:rPr>
            </w:r>
            <w:r w:rsidR="009D20FB">
              <w:rPr>
                <w:noProof/>
                <w:webHidden/>
              </w:rPr>
              <w:fldChar w:fldCharType="separate"/>
            </w:r>
            <w:r w:rsidR="009D20FB">
              <w:rPr>
                <w:noProof/>
                <w:webHidden/>
              </w:rPr>
              <w:t>11</w:t>
            </w:r>
            <w:r w:rsidR="009D20FB">
              <w:rPr>
                <w:noProof/>
                <w:webHidden/>
              </w:rPr>
              <w:fldChar w:fldCharType="end"/>
            </w:r>
          </w:hyperlink>
        </w:p>
        <w:p w14:paraId="01E2AE01" w14:textId="64E39B35" w:rsidR="009D20FB" w:rsidRDefault="00000000">
          <w:pPr>
            <w:pStyle w:val="TOC2"/>
            <w:tabs>
              <w:tab w:val="right" w:leader="dot" w:pos="8296"/>
            </w:tabs>
            <w:ind w:left="440"/>
            <w:rPr>
              <w:noProof/>
              <w:kern w:val="2"/>
              <w:szCs w:val="24"/>
              <w14:ligatures w14:val="standardContextual"/>
            </w:rPr>
          </w:pPr>
          <w:hyperlink w:anchor="_Toc167136856" w:history="1">
            <w:r w:rsidR="009D20FB" w:rsidRPr="00BE5967">
              <w:rPr>
                <w:rStyle w:val="af2"/>
                <w:b/>
                <w:noProof/>
              </w:rPr>
              <w:t xml:space="preserve">6.5 </w:t>
            </w:r>
            <w:r w:rsidR="009D20FB" w:rsidRPr="00BE5967">
              <w:rPr>
                <w:rStyle w:val="af2"/>
                <w:b/>
                <w:noProof/>
              </w:rPr>
              <w:t>促销模块业务流程</w:t>
            </w:r>
            <w:r w:rsidR="009D20FB">
              <w:rPr>
                <w:noProof/>
                <w:webHidden/>
              </w:rPr>
              <w:tab/>
            </w:r>
            <w:r w:rsidR="009D20FB">
              <w:rPr>
                <w:noProof/>
                <w:webHidden/>
              </w:rPr>
              <w:fldChar w:fldCharType="begin"/>
            </w:r>
            <w:r w:rsidR="009D20FB">
              <w:rPr>
                <w:noProof/>
                <w:webHidden/>
              </w:rPr>
              <w:instrText xml:space="preserve"> PAGEREF _Toc167136856 \h </w:instrText>
            </w:r>
            <w:r w:rsidR="009D20FB">
              <w:rPr>
                <w:noProof/>
                <w:webHidden/>
              </w:rPr>
            </w:r>
            <w:r w:rsidR="009D20FB">
              <w:rPr>
                <w:noProof/>
                <w:webHidden/>
              </w:rPr>
              <w:fldChar w:fldCharType="separate"/>
            </w:r>
            <w:r w:rsidR="009D20FB">
              <w:rPr>
                <w:noProof/>
                <w:webHidden/>
              </w:rPr>
              <w:t>11</w:t>
            </w:r>
            <w:r w:rsidR="009D20FB">
              <w:rPr>
                <w:noProof/>
                <w:webHidden/>
              </w:rPr>
              <w:fldChar w:fldCharType="end"/>
            </w:r>
          </w:hyperlink>
        </w:p>
        <w:p w14:paraId="703A172E" w14:textId="6E60B985" w:rsidR="009D20FB" w:rsidRDefault="00000000">
          <w:pPr>
            <w:pStyle w:val="TOC3"/>
            <w:tabs>
              <w:tab w:val="right" w:leader="dot" w:pos="8296"/>
            </w:tabs>
            <w:ind w:left="880"/>
            <w:rPr>
              <w:noProof/>
              <w:kern w:val="2"/>
              <w:szCs w:val="24"/>
              <w14:ligatures w14:val="standardContextual"/>
            </w:rPr>
          </w:pPr>
          <w:hyperlink w:anchor="_Toc167136857" w:history="1">
            <w:r w:rsidR="009D20FB" w:rsidRPr="00BE5967">
              <w:rPr>
                <w:rStyle w:val="af2"/>
                <w:noProof/>
              </w:rPr>
              <w:t xml:space="preserve">6.5.1 </w:t>
            </w:r>
            <w:r w:rsidR="009D20FB" w:rsidRPr="00BE5967">
              <w:rPr>
                <w:rStyle w:val="af2"/>
                <w:noProof/>
              </w:rPr>
              <w:t>优惠券管理</w:t>
            </w:r>
            <w:r w:rsidR="009D20FB">
              <w:rPr>
                <w:noProof/>
                <w:webHidden/>
              </w:rPr>
              <w:tab/>
            </w:r>
            <w:r w:rsidR="009D20FB">
              <w:rPr>
                <w:noProof/>
                <w:webHidden/>
              </w:rPr>
              <w:fldChar w:fldCharType="begin"/>
            </w:r>
            <w:r w:rsidR="009D20FB">
              <w:rPr>
                <w:noProof/>
                <w:webHidden/>
              </w:rPr>
              <w:instrText xml:space="preserve"> PAGEREF _Toc167136857 \h </w:instrText>
            </w:r>
            <w:r w:rsidR="009D20FB">
              <w:rPr>
                <w:noProof/>
                <w:webHidden/>
              </w:rPr>
            </w:r>
            <w:r w:rsidR="009D20FB">
              <w:rPr>
                <w:noProof/>
                <w:webHidden/>
              </w:rPr>
              <w:fldChar w:fldCharType="separate"/>
            </w:r>
            <w:r w:rsidR="009D20FB">
              <w:rPr>
                <w:noProof/>
                <w:webHidden/>
              </w:rPr>
              <w:t>11</w:t>
            </w:r>
            <w:r w:rsidR="009D20FB">
              <w:rPr>
                <w:noProof/>
                <w:webHidden/>
              </w:rPr>
              <w:fldChar w:fldCharType="end"/>
            </w:r>
          </w:hyperlink>
        </w:p>
        <w:p w14:paraId="7F98301A" w14:textId="0F55AB1B" w:rsidR="009D20FB" w:rsidRDefault="00000000">
          <w:pPr>
            <w:pStyle w:val="TOC3"/>
            <w:tabs>
              <w:tab w:val="right" w:leader="dot" w:pos="8296"/>
            </w:tabs>
            <w:ind w:left="880"/>
            <w:rPr>
              <w:noProof/>
              <w:kern w:val="2"/>
              <w:szCs w:val="24"/>
              <w14:ligatures w14:val="standardContextual"/>
            </w:rPr>
          </w:pPr>
          <w:hyperlink w:anchor="_Toc167136858" w:history="1">
            <w:r w:rsidR="009D20FB" w:rsidRPr="00BE5967">
              <w:rPr>
                <w:rStyle w:val="af2"/>
                <w:noProof/>
              </w:rPr>
              <w:t xml:space="preserve">6.5.2 </w:t>
            </w:r>
            <w:r w:rsidR="009D20FB" w:rsidRPr="00BE5967">
              <w:rPr>
                <w:rStyle w:val="af2"/>
                <w:noProof/>
              </w:rPr>
              <w:t>用户领取优惠券</w:t>
            </w:r>
            <w:r w:rsidR="009D20FB">
              <w:rPr>
                <w:noProof/>
                <w:webHidden/>
              </w:rPr>
              <w:tab/>
            </w:r>
            <w:r w:rsidR="009D20FB">
              <w:rPr>
                <w:noProof/>
                <w:webHidden/>
              </w:rPr>
              <w:fldChar w:fldCharType="begin"/>
            </w:r>
            <w:r w:rsidR="009D20FB">
              <w:rPr>
                <w:noProof/>
                <w:webHidden/>
              </w:rPr>
              <w:instrText xml:space="preserve"> PAGEREF _Toc167136858 \h </w:instrText>
            </w:r>
            <w:r w:rsidR="009D20FB">
              <w:rPr>
                <w:noProof/>
                <w:webHidden/>
              </w:rPr>
            </w:r>
            <w:r w:rsidR="009D20FB">
              <w:rPr>
                <w:noProof/>
                <w:webHidden/>
              </w:rPr>
              <w:fldChar w:fldCharType="separate"/>
            </w:r>
            <w:r w:rsidR="009D20FB">
              <w:rPr>
                <w:noProof/>
                <w:webHidden/>
              </w:rPr>
              <w:t>12</w:t>
            </w:r>
            <w:r w:rsidR="009D20FB">
              <w:rPr>
                <w:noProof/>
                <w:webHidden/>
              </w:rPr>
              <w:fldChar w:fldCharType="end"/>
            </w:r>
          </w:hyperlink>
        </w:p>
        <w:p w14:paraId="0C7A580C" w14:textId="09D551A2" w:rsidR="009D20FB" w:rsidRDefault="00000000">
          <w:pPr>
            <w:pStyle w:val="TOC3"/>
            <w:tabs>
              <w:tab w:val="right" w:leader="dot" w:pos="8296"/>
            </w:tabs>
            <w:ind w:left="880"/>
            <w:rPr>
              <w:noProof/>
              <w:kern w:val="2"/>
              <w:szCs w:val="24"/>
              <w14:ligatures w14:val="standardContextual"/>
            </w:rPr>
          </w:pPr>
          <w:hyperlink w:anchor="_Toc167136859" w:history="1">
            <w:r w:rsidR="009D20FB" w:rsidRPr="00BE5967">
              <w:rPr>
                <w:rStyle w:val="af2"/>
                <w:noProof/>
              </w:rPr>
              <w:t xml:space="preserve">6.5.3 </w:t>
            </w:r>
            <w:r w:rsidR="009D20FB" w:rsidRPr="00BE5967">
              <w:rPr>
                <w:rStyle w:val="af2"/>
                <w:noProof/>
              </w:rPr>
              <w:t>用户使用优惠券</w:t>
            </w:r>
            <w:r w:rsidR="009D20FB">
              <w:rPr>
                <w:noProof/>
                <w:webHidden/>
              </w:rPr>
              <w:tab/>
            </w:r>
            <w:r w:rsidR="009D20FB">
              <w:rPr>
                <w:noProof/>
                <w:webHidden/>
              </w:rPr>
              <w:fldChar w:fldCharType="begin"/>
            </w:r>
            <w:r w:rsidR="009D20FB">
              <w:rPr>
                <w:noProof/>
                <w:webHidden/>
              </w:rPr>
              <w:instrText xml:space="preserve"> PAGEREF _Toc167136859 \h </w:instrText>
            </w:r>
            <w:r w:rsidR="009D20FB">
              <w:rPr>
                <w:noProof/>
                <w:webHidden/>
              </w:rPr>
            </w:r>
            <w:r w:rsidR="009D20FB">
              <w:rPr>
                <w:noProof/>
                <w:webHidden/>
              </w:rPr>
              <w:fldChar w:fldCharType="separate"/>
            </w:r>
            <w:r w:rsidR="009D20FB">
              <w:rPr>
                <w:noProof/>
                <w:webHidden/>
              </w:rPr>
              <w:t>12</w:t>
            </w:r>
            <w:r w:rsidR="009D20FB">
              <w:rPr>
                <w:noProof/>
                <w:webHidden/>
              </w:rPr>
              <w:fldChar w:fldCharType="end"/>
            </w:r>
          </w:hyperlink>
        </w:p>
        <w:p w14:paraId="4C908EEA" w14:textId="14A94EF7" w:rsidR="009D20FB" w:rsidRDefault="00000000">
          <w:pPr>
            <w:pStyle w:val="TOC2"/>
            <w:tabs>
              <w:tab w:val="right" w:leader="dot" w:pos="8296"/>
            </w:tabs>
            <w:ind w:left="440"/>
            <w:rPr>
              <w:noProof/>
              <w:kern w:val="2"/>
              <w:szCs w:val="24"/>
              <w14:ligatures w14:val="standardContextual"/>
            </w:rPr>
          </w:pPr>
          <w:hyperlink w:anchor="_Toc167136860" w:history="1">
            <w:r w:rsidR="009D20FB" w:rsidRPr="00BE5967">
              <w:rPr>
                <w:rStyle w:val="af2"/>
                <w:b/>
                <w:noProof/>
              </w:rPr>
              <w:t>6.6  </w:t>
            </w:r>
            <w:r w:rsidR="009D20FB" w:rsidRPr="00BE5967">
              <w:rPr>
                <w:rStyle w:val="af2"/>
                <w:b/>
                <w:noProof/>
              </w:rPr>
              <w:t>媒资管理业务流程</w:t>
            </w:r>
            <w:r w:rsidR="009D20FB">
              <w:rPr>
                <w:noProof/>
                <w:webHidden/>
              </w:rPr>
              <w:tab/>
            </w:r>
            <w:r w:rsidR="009D20FB">
              <w:rPr>
                <w:noProof/>
                <w:webHidden/>
              </w:rPr>
              <w:fldChar w:fldCharType="begin"/>
            </w:r>
            <w:r w:rsidR="009D20FB">
              <w:rPr>
                <w:noProof/>
                <w:webHidden/>
              </w:rPr>
              <w:instrText xml:space="preserve"> PAGEREF _Toc167136860 \h </w:instrText>
            </w:r>
            <w:r w:rsidR="009D20FB">
              <w:rPr>
                <w:noProof/>
                <w:webHidden/>
              </w:rPr>
            </w:r>
            <w:r w:rsidR="009D20FB">
              <w:rPr>
                <w:noProof/>
                <w:webHidden/>
              </w:rPr>
              <w:fldChar w:fldCharType="separate"/>
            </w:r>
            <w:r w:rsidR="009D20FB">
              <w:rPr>
                <w:noProof/>
                <w:webHidden/>
              </w:rPr>
              <w:t>12</w:t>
            </w:r>
            <w:r w:rsidR="009D20FB">
              <w:rPr>
                <w:noProof/>
                <w:webHidden/>
              </w:rPr>
              <w:fldChar w:fldCharType="end"/>
            </w:r>
          </w:hyperlink>
        </w:p>
        <w:p w14:paraId="60C77694" w14:textId="7E429124" w:rsidR="009D20FB" w:rsidRDefault="00000000">
          <w:pPr>
            <w:pStyle w:val="TOC3"/>
            <w:tabs>
              <w:tab w:val="right" w:leader="dot" w:pos="8296"/>
            </w:tabs>
            <w:ind w:left="880"/>
            <w:rPr>
              <w:noProof/>
              <w:kern w:val="2"/>
              <w:szCs w:val="24"/>
              <w14:ligatures w14:val="standardContextual"/>
            </w:rPr>
          </w:pPr>
          <w:hyperlink w:anchor="_Toc167136861" w:history="1">
            <w:r w:rsidR="009D20FB" w:rsidRPr="00BE5967">
              <w:rPr>
                <w:rStyle w:val="af2"/>
                <w:noProof/>
              </w:rPr>
              <w:t>6.6.1  </w:t>
            </w:r>
            <w:r w:rsidR="009D20FB" w:rsidRPr="00BE5967">
              <w:rPr>
                <w:rStyle w:val="af2"/>
                <w:noProof/>
              </w:rPr>
              <w:t>媒资管理</w:t>
            </w:r>
            <w:r w:rsidR="009D20FB">
              <w:rPr>
                <w:noProof/>
                <w:webHidden/>
              </w:rPr>
              <w:tab/>
            </w:r>
            <w:r w:rsidR="009D20FB">
              <w:rPr>
                <w:noProof/>
                <w:webHidden/>
              </w:rPr>
              <w:fldChar w:fldCharType="begin"/>
            </w:r>
            <w:r w:rsidR="009D20FB">
              <w:rPr>
                <w:noProof/>
                <w:webHidden/>
              </w:rPr>
              <w:instrText xml:space="preserve"> PAGEREF _Toc167136861 \h </w:instrText>
            </w:r>
            <w:r w:rsidR="009D20FB">
              <w:rPr>
                <w:noProof/>
                <w:webHidden/>
              </w:rPr>
            </w:r>
            <w:r w:rsidR="009D20FB">
              <w:rPr>
                <w:noProof/>
                <w:webHidden/>
              </w:rPr>
              <w:fldChar w:fldCharType="separate"/>
            </w:r>
            <w:r w:rsidR="009D20FB">
              <w:rPr>
                <w:noProof/>
                <w:webHidden/>
              </w:rPr>
              <w:t>12</w:t>
            </w:r>
            <w:r w:rsidR="009D20FB">
              <w:rPr>
                <w:noProof/>
                <w:webHidden/>
              </w:rPr>
              <w:fldChar w:fldCharType="end"/>
            </w:r>
          </w:hyperlink>
        </w:p>
        <w:p w14:paraId="5F1D0838" w14:textId="6F7C495F" w:rsidR="009D20FB" w:rsidRDefault="00000000">
          <w:pPr>
            <w:pStyle w:val="TOC2"/>
            <w:tabs>
              <w:tab w:val="right" w:leader="dot" w:pos="8296"/>
            </w:tabs>
            <w:ind w:left="440"/>
            <w:rPr>
              <w:noProof/>
              <w:kern w:val="2"/>
              <w:szCs w:val="24"/>
              <w14:ligatures w14:val="standardContextual"/>
            </w:rPr>
          </w:pPr>
          <w:hyperlink w:anchor="_Toc167136862" w:history="1">
            <w:r w:rsidR="009D20FB" w:rsidRPr="00BE5967">
              <w:rPr>
                <w:rStyle w:val="af2"/>
                <w:b/>
                <w:noProof/>
              </w:rPr>
              <w:t>6.7  </w:t>
            </w:r>
            <w:r w:rsidR="009D20FB" w:rsidRPr="00BE5967">
              <w:rPr>
                <w:rStyle w:val="af2"/>
                <w:b/>
                <w:noProof/>
              </w:rPr>
              <w:t>评论管理业务流程</w:t>
            </w:r>
            <w:r w:rsidR="009D20FB">
              <w:rPr>
                <w:noProof/>
                <w:webHidden/>
              </w:rPr>
              <w:tab/>
            </w:r>
            <w:r w:rsidR="009D20FB">
              <w:rPr>
                <w:noProof/>
                <w:webHidden/>
              </w:rPr>
              <w:fldChar w:fldCharType="begin"/>
            </w:r>
            <w:r w:rsidR="009D20FB">
              <w:rPr>
                <w:noProof/>
                <w:webHidden/>
              </w:rPr>
              <w:instrText xml:space="preserve"> PAGEREF _Toc167136862 \h </w:instrText>
            </w:r>
            <w:r w:rsidR="009D20FB">
              <w:rPr>
                <w:noProof/>
                <w:webHidden/>
              </w:rPr>
            </w:r>
            <w:r w:rsidR="009D20FB">
              <w:rPr>
                <w:noProof/>
                <w:webHidden/>
              </w:rPr>
              <w:fldChar w:fldCharType="separate"/>
            </w:r>
            <w:r w:rsidR="009D20FB">
              <w:rPr>
                <w:noProof/>
                <w:webHidden/>
              </w:rPr>
              <w:t>13</w:t>
            </w:r>
            <w:r w:rsidR="009D20FB">
              <w:rPr>
                <w:noProof/>
                <w:webHidden/>
              </w:rPr>
              <w:fldChar w:fldCharType="end"/>
            </w:r>
          </w:hyperlink>
        </w:p>
        <w:p w14:paraId="77D1413B" w14:textId="0962F695" w:rsidR="009D20FB" w:rsidRDefault="00000000">
          <w:pPr>
            <w:pStyle w:val="TOC3"/>
            <w:tabs>
              <w:tab w:val="right" w:leader="dot" w:pos="8296"/>
            </w:tabs>
            <w:ind w:left="880"/>
            <w:rPr>
              <w:noProof/>
              <w:kern w:val="2"/>
              <w:szCs w:val="24"/>
              <w14:ligatures w14:val="standardContextual"/>
            </w:rPr>
          </w:pPr>
          <w:hyperlink w:anchor="_Toc167136863" w:history="1">
            <w:r w:rsidR="009D20FB" w:rsidRPr="00BE5967">
              <w:rPr>
                <w:rStyle w:val="af2"/>
                <w:noProof/>
              </w:rPr>
              <w:t xml:space="preserve">6.7.1 </w:t>
            </w:r>
            <w:r w:rsidR="009D20FB" w:rsidRPr="00BE5967">
              <w:rPr>
                <w:rStyle w:val="af2"/>
                <w:noProof/>
              </w:rPr>
              <w:t>评论管理</w:t>
            </w:r>
            <w:r w:rsidR="009D20FB">
              <w:rPr>
                <w:noProof/>
                <w:webHidden/>
              </w:rPr>
              <w:tab/>
            </w:r>
            <w:r w:rsidR="009D20FB">
              <w:rPr>
                <w:noProof/>
                <w:webHidden/>
              </w:rPr>
              <w:fldChar w:fldCharType="begin"/>
            </w:r>
            <w:r w:rsidR="009D20FB">
              <w:rPr>
                <w:noProof/>
                <w:webHidden/>
              </w:rPr>
              <w:instrText xml:space="preserve"> PAGEREF _Toc167136863 \h </w:instrText>
            </w:r>
            <w:r w:rsidR="009D20FB">
              <w:rPr>
                <w:noProof/>
                <w:webHidden/>
              </w:rPr>
            </w:r>
            <w:r w:rsidR="009D20FB">
              <w:rPr>
                <w:noProof/>
                <w:webHidden/>
              </w:rPr>
              <w:fldChar w:fldCharType="separate"/>
            </w:r>
            <w:r w:rsidR="009D20FB">
              <w:rPr>
                <w:noProof/>
                <w:webHidden/>
              </w:rPr>
              <w:t>13</w:t>
            </w:r>
            <w:r w:rsidR="009D20FB">
              <w:rPr>
                <w:noProof/>
                <w:webHidden/>
              </w:rPr>
              <w:fldChar w:fldCharType="end"/>
            </w:r>
          </w:hyperlink>
        </w:p>
        <w:p w14:paraId="31C05C10" w14:textId="11502453" w:rsidR="009D20FB" w:rsidRDefault="00000000">
          <w:pPr>
            <w:pStyle w:val="TOC3"/>
            <w:tabs>
              <w:tab w:val="right" w:leader="dot" w:pos="8296"/>
            </w:tabs>
            <w:ind w:left="880"/>
            <w:rPr>
              <w:noProof/>
              <w:kern w:val="2"/>
              <w:szCs w:val="24"/>
              <w14:ligatures w14:val="standardContextual"/>
            </w:rPr>
          </w:pPr>
          <w:hyperlink w:anchor="_Toc167136864" w:history="1">
            <w:r w:rsidR="009D20FB" w:rsidRPr="00BE5967">
              <w:rPr>
                <w:rStyle w:val="af2"/>
                <w:noProof/>
              </w:rPr>
              <w:t xml:space="preserve">6.7.2 </w:t>
            </w:r>
            <w:r w:rsidR="009D20FB" w:rsidRPr="00BE5967">
              <w:rPr>
                <w:rStyle w:val="af2"/>
                <w:noProof/>
              </w:rPr>
              <w:t>用户评论</w:t>
            </w:r>
            <w:r w:rsidR="009D20FB">
              <w:rPr>
                <w:noProof/>
                <w:webHidden/>
              </w:rPr>
              <w:tab/>
            </w:r>
            <w:r w:rsidR="009D20FB">
              <w:rPr>
                <w:noProof/>
                <w:webHidden/>
              </w:rPr>
              <w:fldChar w:fldCharType="begin"/>
            </w:r>
            <w:r w:rsidR="009D20FB">
              <w:rPr>
                <w:noProof/>
                <w:webHidden/>
              </w:rPr>
              <w:instrText xml:space="preserve"> PAGEREF _Toc167136864 \h </w:instrText>
            </w:r>
            <w:r w:rsidR="009D20FB">
              <w:rPr>
                <w:noProof/>
                <w:webHidden/>
              </w:rPr>
            </w:r>
            <w:r w:rsidR="009D20FB">
              <w:rPr>
                <w:noProof/>
                <w:webHidden/>
              </w:rPr>
              <w:fldChar w:fldCharType="separate"/>
            </w:r>
            <w:r w:rsidR="009D20FB">
              <w:rPr>
                <w:noProof/>
                <w:webHidden/>
              </w:rPr>
              <w:t>13</w:t>
            </w:r>
            <w:r w:rsidR="009D20FB">
              <w:rPr>
                <w:noProof/>
                <w:webHidden/>
              </w:rPr>
              <w:fldChar w:fldCharType="end"/>
            </w:r>
          </w:hyperlink>
        </w:p>
        <w:p w14:paraId="3B988D62" w14:textId="56DFAAFF" w:rsidR="009D20FB" w:rsidRDefault="00000000">
          <w:pPr>
            <w:pStyle w:val="TOC2"/>
            <w:tabs>
              <w:tab w:val="right" w:leader="dot" w:pos="8296"/>
            </w:tabs>
            <w:ind w:left="440"/>
            <w:rPr>
              <w:noProof/>
              <w:kern w:val="2"/>
              <w:szCs w:val="24"/>
              <w14:ligatures w14:val="standardContextual"/>
            </w:rPr>
          </w:pPr>
          <w:hyperlink w:anchor="_Toc167136865" w:history="1">
            <w:r w:rsidR="009D20FB" w:rsidRPr="00BE5967">
              <w:rPr>
                <w:rStyle w:val="af2"/>
                <w:b/>
                <w:noProof/>
              </w:rPr>
              <w:t xml:space="preserve">6.8 </w:t>
            </w:r>
            <w:r w:rsidR="009D20FB" w:rsidRPr="00BE5967">
              <w:rPr>
                <w:rStyle w:val="af2"/>
                <w:b/>
                <w:noProof/>
              </w:rPr>
              <w:t>商品模块业务流程</w:t>
            </w:r>
            <w:r w:rsidR="009D20FB">
              <w:rPr>
                <w:noProof/>
                <w:webHidden/>
              </w:rPr>
              <w:tab/>
            </w:r>
            <w:r w:rsidR="009D20FB">
              <w:rPr>
                <w:noProof/>
                <w:webHidden/>
              </w:rPr>
              <w:fldChar w:fldCharType="begin"/>
            </w:r>
            <w:r w:rsidR="009D20FB">
              <w:rPr>
                <w:noProof/>
                <w:webHidden/>
              </w:rPr>
              <w:instrText xml:space="preserve"> PAGEREF _Toc167136865 \h </w:instrText>
            </w:r>
            <w:r w:rsidR="009D20FB">
              <w:rPr>
                <w:noProof/>
                <w:webHidden/>
              </w:rPr>
            </w:r>
            <w:r w:rsidR="009D20FB">
              <w:rPr>
                <w:noProof/>
                <w:webHidden/>
              </w:rPr>
              <w:fldChar w:fldCharType="separate"/>
            </w:r>
            <w:r w:rsidR="009D20FB">
              <w:rPr>
                <w:noProof/>
                <w:webHidden/>
              </w:rPr>
              <w:t>13</w:t>
            </w:r>
            <w:r w:rsidR="009D20FB">
              <w:rPr>
                <w:noProof/>
                <w:webHidden/>
              </w:rPr>
              <w:fldChar w:fldCharType="end"/>
            </w:r>
          </w:hyperlink>
        </w:p>
        <w:p w14:paraId="6674AB96" w14:textId="5AF41623" w:rsidR="009D20FB" w:rsidRDefault="00000000">
          <w:pPr>
            <w:pStyle w:val="TOC3"/>
            <w:tabs>
              <w:tab w:val="right" w:leader="dot" w:pos="8296"/>
            </w:tabs>
            <w:ind w:left="880"/>
            <w:rPr>
              <w:noProof/>
              <w:kern w:val="2"/>
              <w:szCs w:val="24"/>
              <w14:ligatures w14:val="standardContextual"/>
            </w:rPr>
          </w:pPr>
          <w:hyperlink w:anchor="_Toc167136866" w:history="1">
            <w:r w:rsidR="009D20FB" w:rsidRPr="00BE5967">
              <w:rPr>
                <w:rStyle w:val="af2"/>
                <w:noProof/>
              </w:rPr>
              <w:t xml:space="preserve">6.8.1 </w:t>
            </w:r>
            <w:r w:rsidR="009D20FB" w:rsidRPr="00BE5967">
              <w:rPr>
                <w:rStyle w:val="af2"/>
                <w:noProof/>
              </w:rPr>
              <w:t>目录管理</w:t>
            </w:r>
            <w:r w:rsidR="009D20FB">
              <w:rPr>
                <w:noProof/>
                <w:webHidden/>
              </w:rPr>
              <w:tab/>
            </w:r>
            <w:r w:rsidR="009D20FB">
              <w:rPr>
                <w:noProof/>
                <w:webHidden/>
              </w:rPr>
              <w:fldChar w:fldCharType="begin"/>
            </w:r>
            <w:r w:rsidR="009D20FB">
              <w:rPr>
                <w:noProof/>
                <w:webHidden/>
              </w:rPr>
              <w:instrText xml:space="preserve"> PAGEREF _Toc167136866 \h </w:instrText>
            </w:r>
            <w:r w:rsidR="009D20FB">
              <w:rPr>
                <w:noProof/>
                <w:webHidden/>
              </w:rPr>
            </w:r>
            <w:r w:rsidR="009D20FB">
              <w:rPr>
                <w:noProof/>
                <w:webHidden/>
              </w:rPr>
              <w:fldChar w:fldCharType="separate"/>
            </w:r>
            <w:r w:rsidR="009D20FB">
              <w:rPr>
                <w:noProof/>
                <w:webHidden/>
              </w:rPr>
              <w:t>13</w:t>
            </w:r>
            <w:r w:rsidR="009D20FB">
              <w:rPr>
                <w:noProof/>
                <w:webHidden/>
              </w:rPr>
              <w:fldChar w:fldCharType="end"/>
            </w:r>
          </w:hyperlink>
        </w:p>
        <w:p w14:paraId="24E7822B" w14:textId="02E93EAE" w:rsidR="009D20FB" w:rsidRDefault="00000000">
          <w:pPr>
            <w:pStyle w:val="TOC3"/>
            <w:tabs>
              <w:tab w:val="right" w:leader="dot" w:pos="8296"/>
            </w:tabs>
            <w:ind w:left="880"/>
            <w:rPr>
              <w:noProof/>
              <w:kern w:val="2"/>
              <w:szCs w:val="24"/>
              <w14:ligatures w14:val="standardContextual"/>
            </w:rPr>
          </w:pPr>
          <w:hyperlink w:anchor="_Toc167136867" w:history="1">
            <w:r w:rsidR="009D20FB" w:rsidRPr="00BE5967">
              <w:rPr>
                <w:rStyle w:val="af2"/>
                <w:noProof/>
              </w:rPr>
              <w:t xml:space="preserve">6.8.2 </w:t>
            </w:r>
            <w:r w:rsidR="009D20FB" w:rsidRPr="00BE5967">
              <w:rPr>
                <w:rStyle w:val="af2"/>
                <w:noProof/>
              </w:rPr>
              <w:t>品牌管理</w:t>
            </w:r>
            <w:r w:rsidR="009D20FB">
              <w:rPr>
                <w:noProof/>
                <w:webHidden/>
              </w:rPr>
              <w:tab/>
            </w:r>
            <w:r w:rsidR="009D20FB">
              <w:rPr>
                <w:noProof/>
                <w:webHidden/>
              </w:rPr>
              <w:fldChar w:fldCharType="begin"/>
            </w:r>
            <w:r w:rsidR="009D20FB">
              <w:rPr>
                <w:noProof/>
                <w:webHidden/>
              </w:rPr>
              <w:instrText xml:space="preserve"> PAGEREF _Toc167136867 \h </w:instrText>
            </w:r>
            <w:r w:rsidR="009D20FB">
              <w:rPr>
                <w:noProof/>
                <w:webHidden/>
              </w:rPr>
            </w:r>
            <w:r w:rsidR="009D20FB">
              <w:rPr>
                <w:noProof/>
                <w:webHidden/>
              </w:rPr>
              <w:fldChar w:fldCharType="separate"/>
            </w:r>
            <w:r w:rsidR="009D20FB">
              <w:rPr>
                <w:noProof/>
                <w:webHidden/>
              </w:rPr>
              <w:t>13</w:t>
            </w:r>
            <w:r w:rsidR="009D20FB">
              <w:rPr>
                <w:noProof/>
                <w:webHidden/>
              </w:rPr>
              <w:fldChar w:fldCharType="end"/>
            </w:r>
          </w:hyperlink>
        </w:p>
        <w:p w14:paraId="60797BF1" w14:textId="40601482" w:rsidR="009D20FB" w:rsidRDefault="00000000">
          <w:pPr>
            <w:pStyle w:val="TOC3"/>
            <w:tabs>
              <w:tab w:val="right" w:leader="dot" w:pos="8296"/>
            </w:tabs>
            <w:ind w:left="880"/>
            <w:rPr>
              <w:noProof/>
              <w:kern w:val="2"/>
              <w:szCs w:val="24"/>
              <w14:ligatures w14:val="standardContextual"/>
            </w:rPr>
          </w:pPr>
          <w:hyperlink w:anchor="_Toc167136868" w:history="1">
            <w:r w:rsidR="009D20FB" w:rsidRPr="00BE5967">
              <w:rPr>
                <w:rStyle w:val="af2"/>
                <w:noProof/>
              </w:rPr>
              <w:t xml:space="preserve">6.8.3 </w:t>
            </w:r>
            <w:r w:rsidR="009D20FB" w:rsidRPr="00BE5967">
              <w:rPr>
                <w:rStyle w:val="af2"/>
                <w:noProof/>
              </w:rPr>
              <w:t>标准商品管理</w:t>
            </w:r>
            <w:r w:rsidR="009D20FB">
              <w:rPr>
                <w:noProof/>
                <w:webHidden/>
              </w:rPr>
              <w:tab/>
            </w:r>
            <w:r w:rsidR="009D20FB">
              <w:rPr>
                <w:noProof/>
                <w:webHidden/>
              </w:rPr>
              <w:fldChar w:fldCharType="begin"/>
            </w:r>
            <w:r w:rsidR="009D20FB">
              <w:rPr>
                <w:noProof/>
                <w:webHidden/>
              </w:rPr>
              <w:instrText xml:space="preserve"> PAGEREF _Toc167136868 \h </w:instrText>
            </w:r>
            <w:r w:rsidR="009D20FB">
              <w:rPr>
                <w:noProof/>
                <w:webHidden/>
              </w:rPr>
            </w:r>
            <w:r w:rsidR="009D20FB">
              <w:rPr>
                <w:noProof/>
                <w:webHidden/>
              </w:rPr>
              <w:fldChar w:fldCharType="separate"/>
            </w:r>
            <w:r w:rsidR="009D20FB">
              <w:rPr>
                <w:noProof/>
                <w:webHidden/>
              </w:rPr>
              <w:t>14</w:t>
            </w:r>
            <w:r w:rsidR="009D20FB">
              <w:rPr>
                <w:noProof/>
                <w:webHidden/>
              </w:rPr>
              <w:fldChar w:fldCharType="end"/>
            </w:r>
          </w:hyperlink>
        </w:p>
        <w:p w14:paraId="2F94C1F7" w14:textId="3CFECA97" w:rsidR="009D20FB" w:rsidRDefault="00000000">
          <w:pPr>
            <w:pStyle w:val="TOC3"/>
            <w:tabs>
              <w:tab w:val="right" w:leader="dot" w:pos="8296"/>
            </w:tabs>
            <w:ind w:left="880"/>
            <w:rPr>
              <w:noProof/>
              <w:kern w:val="2"/>
              <w:szCs w:val="24"/>
              <w14:ligatures w14:val="standardContextual"/>
            </w:rPr>
          </w:pPr>
          <w:hyperlink w:anchor="_Toc167136869" w:history="1">
            <w:r w:rsidR="009D20FB" w:rsidRPr="00BE5967">
              <w:rPr>
                <w:rStyle w:val="af2"/>
                <w:noProof/>
              </w:rPr>
              <w:t xml:space="preserve">6.8.4 </w:t>
            </w:r>
            <w:r w:rsidR="009D20FB" w:rsidRPr="00BE5967">
              <w:rPr>
                <w:rStyle w:val="af2"/>
                <w:noProof/>
              </w:rPr>
              <w:t>库存单元管理</w:t>
            </w:r>
            <w:r w:rsidR="009D20FB">
              <w:rPr>
                <w:noProof/>
                <w:webHidden/>
              </w:rPr>
              <w:tab/>
            </w:r>
            <w:r w:rsidR="009D20FB">
              <w:rPr>
                <w:noProof/>
                <w:webHidden/>
              </w:rPr>
              <w:fldChar w:fldCharType="begin"/>
            </w:r>
            <w:r w:rsidR="009D20FB">
              <w:rPr>
                <w:noProof/>
                <w:webHidden/>
              </w:rPr>
              <w:instrText xml:space="preserve"> PAGEREF _Toc167136869 \h </w:instrText>
            </w:r>
            <w:r w:rsidR="009D20FB">
              <w:rPr>
                <w:noProof/>
                <w:webHidden/>
              </w:rPr>
            </w:r>
            <w:r w:rsidR="009D20FB">
              <w:rPr>
                <w:noProof/>
                <w:webHidden/>
              </w:rPr>
              <w:fldChar w:fldCharType="separate"/>
            </w:r>
            <w:r w:rsidR="009D20FB">
              <w:rPr>
                <w:noProof/>
                <w:webHidden/>
              </w:rPr>
              <w:t>14</w:t>
            </w:r>
            <w:r w:rsidR="009D20FB">
              <w:rPr>
                <w:noProof/>
                <w:webHidden/>
              </w:rPr>
              <w:fldChar w:fldCharType="end"/>
            </w:r>
          </w:hyperlink>
        </w:p>
        <w:p w14:paraId="78E1EC68" w14:textId="15D73D77" w:rsidR="009D20FB" w:rsidRDefault="00000000">
          <w:pPr>
            <w:pStyle w:val="TOC2"/>
            <w:tabs>
              <w:tab w:val="right" w:leader="dot" w:pos="8296"/>
            </w:tabs>
            <w:ind w:left="440"/>
            <w:rPr>
              <w:noProof/>
              <w:kern w:val="2"/>
              <w:szCs w:val="24"/>
              <w14:ligatures w14:val="standardContextual"/>
            </w:rPr>
          </w:pPr>
          <w:hyperlink w:anchor="_Toc167136870" w:history="1">
            <w:r w:rsidR="009D20FB" w:rsidRPr="00BE5967">
              <w:rPr>
                <w:rStyle w:val="af2"/>
                <w:b/>
                <w:noProof/>
              </w:rPr>
              <w:t xml:space="preserve">6.9 </w:t>
            </w:r>
            <w:r w:rsidR="009D20FB" w:rsidRPr="00BE5967">
              <w:rPr>
                <w:rStyle w:val="af2"/>
                <w:b/>
                <w:noProof/>
              </w:rPr>
              <w:t>订单模块</w:t>
            </w:r>
            <w:r w:rsidR="009D20FB">
              <w:rPr>
                <w:noProof/>
                <w:webHidden/>
              </w:rPr>
              <w:tab/>
            </w:r>
            <w:r w:rsidR="009D20FB">
              <w:rPr>
                <w:noProof/>
                <w:webHidden/>
              </w:rPr>
              <w:fldChar w:fldCharType="begin"/>
            </w:r>
            <w:r w:rsidR="009D20FB">
              <w:rPr>
                <w:noProof/>
                <w:webHidden/>
              </w:rPr>
              <w:instrText xml:space="preserve"> PAGEREF _Toc167136870 \h </w:instrText>
            </w:r>
            <w:r w:rsidR="009D20FB">
              <w:rPr>
                <w:noProof/>
                <w:webHidden/>
              </w:rPr>
            </w:r>
            <w:r w:rsidR="009D20FB">
              <w:rPr>
                <w:noProof/>
                <w:webHidden/>
              </w:rPr>
              <w:fldChar w:fldCharType="separate"/>
            </w:r>
            <w:r w:rsidR="009D20FB">
              <w:rPr>
                <w:noProof/>
                <w:webHidden/>
              </w:rPr>
              <w:t>14</w:t>
            </w:r>
            <w:r w:rsidR="009D20FB">
              <w:rPr>
                <w:noProof/>
                <w:webHidden/>
              </w:rPr>
              <w:fldChar w:fldCharType="end"/>
            </w:r>
          </w:hyperlink>
        </w:p>
        <w:p w14:paraId="0E373D28" w14:textId="1D6F6604" w:rsidR="009D20FB" w:rsidRDefault="00000000">
          <w:pPr>
            <w:pStyle w:val="TOC3"/>
            <w:tabs>
              <w:tab w:val="right" w:leader="dot" w:pos="8296"/>
            </w:tabs>
            <w:ind w:left="880"/>
            <w:rPr>
              <w:noProof/>
              <w:kern w:val="2"/>
              <w:szCs w:val="24"/>
              <w14:ligatures w14:val="standardContextual"/>
            </w:rPr>
          </w:pPr>
          <w:hyperlink w:anchor="_Toc167136871" w:history="1">
            <w:r w:rsidR="009D20FB" w:rsidRPr="00BE5967">
              <w:rPr>
                <w:rStyle w:val="af2"/>
                <w:noProof/>
              </w:rPr>
              <w:t xml:space="preserve">6.9.1 </w:t>
            </w:r>
            <w:r w:rsidR="009D20FB" w:rsidRPr="00BE5967">
              <w:rPr>
                <w:rStyle w:val="af2"/>
                <w:noProof/>
              </w:rPr>
              <w:t>用户订单模块</w:t>
            </w:r>
            <w:r w:rsidR="009D20FB">
              <w:rPr>
                <w:noProof/>
                <w:webHidden/>
              </w:rPr>
              <w:tab/>
            </w:r>
            <w:r w:rsidR="009D20FB">
              <w:rPr>
                <w:noProof/>
                <w:webHidden/>
              </w:rPr>
              <w:fldChar w:fldCharType="begin"/>
            </w:r>
            <w:r w:rsidR="009D20FB">
              <w:rPr>
                <w:noProof/>
                <w:webHidden/>
              </w:rPr>
              <w:instrText xml:space="preserve"> PAGEREF _Toc167136871 \h </w:instrText>
            </w:r>
            <w:r w:rsidR="009D20FB">
              <w:rPr>
                <w:noProof/>
                <w:webHidden/>
              </w:rPr>
            </w:r>
            <w:r w:rsidR="009D20FB">
              <w:rPr>
                <w:noProof/>
                <w:webHidden/>
              </w:rPr>
              <w:fldChar w:fldCharType="separate"/>
            </w:r>
            <w:r w:rsidR="009D20FB">
              <w:rPr>
                <w:noProof/>
                <w:webHidden/>
              </w:rPr>
              <w:t>14</w:t>
            </w:r>
            <w:r w:rsidR="009D20FB">
              <w:rPr>
                <w:noProof/>
                <w:webHidden/>
              </w:rPr>
              <w:fldChar w:fldCharType="end"/>
            </w:r>
          </w:hyperlink>
        </w:p>
        <w:p w14:paraId="7831E63E" w14:textId="3D06EEBA" w:rsidR="009D20FB" w:rsidRDefault="00000000">
          <w:pPr>
            <w:pStyle w:val="TOC3"/>
            <w:tabs>
              <w:tab w:val="right" w:leader="dot" w:pos="8296"/>
            </w:tabs>
            <w:ind w:left="880"/>
            <w:rPr>
              <w:noProof/>
              <w:kern w:val="2"/>
              <w:szCs w:val="24"/>
              <w14:ligatures w14:val="standardContextual"/>
            </w:rPr>
          </w:pPr>
          <w:hyperlink w:anchor="_Toc167136872" w:history="1">
            <w:r w:rsidR="009D20FB" w:rsidRPr="00BE5967">
              <w:rPr>
                <w:rStyle w:val="af2"/>
                <w:noProof/>
              </w:rPr>
              <w:t xml:space="preserve">6.9.2 </w:t>
            </w:r>
            <w:r w:rsidR="009D20FB" w:rsidRPr="00BE5967">
              <w:rPr>
                <w:rStyle w:val="af2"/>
                <w:noProof/>
              </w:rPr>
              <w:t>管理订单模块</w:t>
            </w:r>
            <w:r w:rsidR="009D20FB">
              <w:rPr>
                <w:noProof/>
                <w:webHidden/>
              </w:rPr>
              <w:tab/>
            </w:r>
            <w:r w:rsidR="009D20FB">
              <w:rPr>
                <w:noProof/>
                <w:webHidden/>
              </w:rPr>
              <w:fldChar w:fldCharType="begin"/>
            </w:r>
            <w:r w:rsidR="009D20FB">
              <w:rPr>
                <w:noProof/>
                <w:webHidden/>
              </w:rPr>
              <w:instrText xml:space="preserve"> PAGEREF _Toc167136872 \h </w:instrText>
            </w:r>
            <w:r w:rsidR="009D20FB">
              <w:rPr>
                <w:noProof/>
                <w:webHidden/>
              </w:rPr>
            </w:r>
            <w:r w:rsidR="009D20FB">
              <w:rPr>
                <w:noProof/>
                <w:webHidden/>
              </w:rPr>
              <w:fldChar w:fldCharType="separate"/>
            </w:r>
            <w:r w:rsidR="009D20FB">
              <w:rPr>
                <w:noProof/>
                <w:webHidden/>
              </w:rPr>
              <w:t>15</w:t>
            </w:r>
            <w:r w:rsidR="009D20FB">
              <w:rPr>
                <w:noProof/>
                <w:webHidden/>
              </w:rPr>
              <w:fldChar w:fldCharType="end"/>
            </w:r>
          </w:hyperlink>
        </w:p>
        <w:p w14:paraId="2D5ADA00" w14:textId="3A17912F" w:rsidR="009D20FB" w:rsidRDefault="00000000">
          <w:pPr>
            <w:pStyle w:val="TOC2"/>
            <w:tabs>
              <w:tab w:val="right" w:leader="dot" w:pos="8296"/>
            </w:tabs>
            <w:ind w:left="440"/>
            <w:rPr>
              <w:noProof/>
              <w:kern w:val="2"/>
              <w:szCs w:val="24"/>
              <w14:ligatures w14:val="standardContextual"/>
            </w:rPr>
          </w:pPr>
          <w:hyperlink w:anchor="_Toc167136873" w:history="1">
            <w:r w:rsidR="009D20FB" w:rsidRPr="00BE5967">
              <w:rPr>
                <w:rStyle w:val="af2"/>
                <w:b/>
                <w:noProof/>
              </w:rPr>
              <w:t xml:space="preserve">6.10 </w:t>
            </w:r>
            <w:r w:rsidR="009D20FB" w:rsidRPr="00BE5967">
              <w:rPr>
                <w:rStyle w:val="af2"/>
                <w:b/>
                <w:noProof/>
              </w:rPr>
              <w:t>搜索模块</w:t>
            </w:r>
            <w:r w:rsidR="009D20FB">
              <w:rPr>
                <w:noProof/>
                <w:webHidden/>
              </w:rPr>
              <w:tab/>
            </w:r>
            <w:r w:rsidR="009D20FB">
              <w:rPr>
                <w:noProof/>
                <w:webHidden/>
              </w:rPr>
              <w:fldChar w:fldCharType="begin"/>
            </w:r>
            <w:r w:rsidR="009D20FB">
              <w:rPr>
                <w:noProof/>
                <w:webHidden/>
              </w:rPr>
              <w:instrText xml:space="preserve"> PAGEREF _Toc167136873 \h </w:instrText>
            </w:r>
            <w:r w:rsidR="009D20FB">
              <w:rPr>
                <w:noProof/>
                <w:webHidden/>
              </w:rPr>
            </w:r>
            <w:r w:rsidR="009D20FB">
              <w:rPr>
                <w:noProof/>
                <w:webHidden/>
              </w:rPr>
              <w:fldChar w:fldCharType="separate"/>
            </w:r>
            <w:r w:rsidR="009D20FB">
              <w:rPr>
                <w:noProof/>
                <w:webHidden/>
              </w:rPr>
              <w:t>15</w:t>
            </w:r>
            <w:r w:rsidR="009D20FB">
              <w:rPr>
                <w:noProof/>
                <w:webHidden/>
              </w:rPr>
              <w:fldChar w:fldCharType="end"/>
            </w:r>
          </w:hyperlink>
        </w:p>
        <w:p w14:paraId="116A070C" w14:textId="45BFAFEC" w:rsidR="009D20FB" w:rsidRDefault="00000000">
          <w:pPr>
            <w:pStyle w:val="TOC3"/>
            <w:tabs>
              <w:tab w:val="right" w:leader="dot" w:pos="8296"/>
            </w:tabs>
            <w:ind w:left="880"/>
            <w:rPr>
              <w:noProof/>
              <w:kern w:val="2"/>
              <w:szCs w:val="24"/>
              <w14:ligatures w14:val="standardContextual"/>
            </w:rPr>
          </w:pPr>
          <w:hyperlink w:anchor="_Toc167136874" w:history="1">
            <w:r w:rsidR="009D20FB" w:rsidRPr="00BE5967">
              <w:rPr>
                <w:rStyle w:val="af2"/>
                <w:noProof/>
              </w:rPr>
              <w:t xml:space="preserve">6.10.1 </w:t>
            </w:r>
            <w:r w:rsidR="009D20FB" w:rsidRPr="00BE5967">
              <w:rPr>
                <w:rStyle w:val="af2"/>
                <w:noProof/>
              </w:rPr>
              <w:t>用户搜索</w:t>
            </w:r>
            <w:r w:rsidR="009D20FB">
              <w:rPr>
                <w:noProof/>
                <w:webHidden/>
              </w:rPr>
              <w:tab/>
            </w:r>
            <w:r w:rsidR="009D20FB">
              <w:rPr>
                <w:noProof/>
                <w:webHidden/>
              </w:rPr>
              <w:fldChar w:fldCharType="begin"/>
            </w:r>
            <w:r w:rsidR="009D20FB">
              <w:rPr>
                <w:noProof/>
                <w:webHidden/>
              </w:rPr>
              <w:instrText xml:space="preserve"> PAGEREF _Toc167136874 \h </w:instrText>
            </w:r>
            <w:r w:rsidR="009D20FB">
              <w:rPr>
                <w:noProof/>
                <w:webHidden/>
              </w:rPr>
            </w:r>
            <w:r w:rsidR="009D20FB">
              <w:rPr>
                <w:noProof/>
                <w:webHidden/>
              </w:rPr>
              <w:fldChar w:fldCharType="separate"/>
            </w:r>
            <w:r w:rsidR="009D20FB">
              <w:rPr>
                <w:noProof/>
                <w:webHidden/>
              </w:rPr>
              <w:t>15</w:t>
            </w:r>
            <w:r w:rsidR="009D20FB">
              <w:rPr>
                <w:noProof/>
                <w:webHidden/>
              </w:rPr>
              <w:fldChar w:fldCharType="end"/>
            </w:r>
          </w:hyperlink>
        </w:p>
        <w:p w14:paraId="2B9D110E" w14:textId="26B7A5E5" w:rsidR="009D20FB" w:rsidRDefault="00000000">
          <w:pPr>
            <w:pStyle w:val="TOC1"/>
            <w:tabs>
              <w:tab w:val="left" w:pos="420"/>
              <w:tab w:val="right" w:leader="dot" w:pos="8296"/>
            </w:tabs>
            <w:rPr>
              <w:noProof/>
              <w:kern w:val="2"/>
              <w:szCs w:val="24"/>
              <w14:ligatures w14:val="standardContextual"/>
            </w:rPr>
          </w:pPr>
          <w:hyperlink w:anchor="_Toc167136875" w:history="1">
            <w:r w:rsidR="009D20FB" w:rsidRPr="00BE5967">
              <w:rPr>
                <w:rStyle w:val="af2"/>
                <w:noProof/>
              </w:rPr>
              <w:t>7</w:t>
            </w:r>
            <w:r w:rsidR="009D20FB">
              <w:rPr>
                <w:noProof/>
                <w:kern w:val="2"/>
                <w:szCs w:val="24"/>
                <w14:ligatures w14:val="standardContextual"/>
              </w:rPr>
              <w:tab/>
            </w:r>
            <w:r w:rsidR="009D20FB" w:rsidRPr="00BE5967">
              <w:rPr>
                <w:rStyle w:val="af2"/>
                <w:noProof/>
              </w:rPr>
              <w:t>软件需求说明书</w:t>
            </w:r>
            <w:r w:rsidR="009D20FB">
              <w:rPr>
                <w:noProof/>
                <w:webHidden/>
              </w:rPr>
              <w:tab/>
            </w:r>
            <w:r w:rsidR="009D20FB">
              <w:rPr>
                <w:noProof/>
                <w:webHidden/>
              </w:rPr>
              <w:fldChar w:fldCharType="begin"/>
            </w:r>
            <w:r w:rsidR="009D20FB">
              <w:rPr>
                <w:noProof/>
                <w:webHidden/>
              </w:rPr>
              <w:instrText xml:space="preserve"> PAGEREF _Toc167136875 \h </w:instrText>
            </w:r>
            <w:r w:rsidR="009D20FB">
              <w:rPr>
                <w:noProof/>
                <w:webHidden/>
              </w:rPr>
            </w:r>
            <w:r w:rsidR="009D20FB">
              <w:rPr>
                <w:noProof/>
                <w:webHidden/>
              </w:rPr>
              <w:fldChar w:fldCharType="separate"/>
            </w:r>
            <w:r w:rsidR="009D20FB">
              <w:rPr>
                <w:noProof/>
                <w:webHidden/>
              </w:rPr>
              <w:t>16</w:t>
            </w:r>
            <w:r w:rsidR="009D20FB">
              <w:rPr>
                <w:noProof/>
                <w:webHidden/>
              </w:rPr>
              <w:fldChar w:fldCharType="end"/>
            </w:r>
          </w:hyperlink>
        </w:p>
        <w:p w14:paraId="43A41AAE" w14:textId="7763CB1C" w:rsidR="009D20FB" w:rsidRDefault="00000000">
          <w:pPr>
            <w:pStyle w:val="TOC1"/>
            <w:tabs>
              <w:tab w:val="left" w:pos="420"/>
              <w:tab w:val="right" w:leader="dot" w:pos="8296"/>
            </w:tabs>
            <w:rPr>
              <w:noProof/>
              <w:kern w:val="2"/>
              <w:szCs w:val="24"/>
              <w14:ligatures w14:val="standardContextual"/>
            </w:rPr>
          </w:pPr>
          <w:hyperlink w:anchor="_Toc167136876" w:history="1">
            <w:r w:rsidR="009D20FB" w:rsidRPr="00BE5967">
              <w:rPr>
                <w:rStyle w:val="af2"/>
                <w:noProof/>
              </w:rPr>
              <w:t>8</w:t>
            </w:r>
            <w:r w:rsidR="009D20FB">
              <w:rPr>
                <w:noProof/>
                <w:kern w:val="2"/>
                <w:szCs w:val="24"/>
                <w14:ligatures w14:val="standardContextual"/>
              </w:rPr>
              <w:tab/>
            </w:r>
            <w:r w:rsidR="009D20FB" w:rsidRPr="00BE5967">
              <w:rPr>
                <w:rStyle w:val="af2"/>
                <w:noProof/>
              </w:rPr>
              <w:t>性能需求</w:t>
            </w:r>
            <w:r w:rsidR="009D20FB">
              <w:rPr>
                <w:noProof/>
                <w:webHidden/>
              </w:rPr>
              <w:tab/>
            </w:r>
            <w:r w:rsidR="009D20FB">
              <w:rPr>
                <w:noProof/>
                <w:webHidden/>
              </w:rPr>
              <w:fldChar w:fldCharType="begin"/>
            </w:r>
            <w:r w:rsidR="009D20FB">
              <w:rPr>
                <w:noProof/>
                <w:webHidden/>
              </w:rPr>
              <w:instrText xml:space="preserve"> PAGEREF _Toc167136876 \h </w:instrText>
            </w:r>
            <w:r w:rsidR="009D20FB">
              <w:rPr>
                <w:noProof/>
                <w:webHidden/>
              </w:rPr>
            </w:r>
            <w:r w:rsidR="009D20FB">
              <w:rPr>
                <w:noProof/>
                <w:webHidden/>
              </w:rPr>
              <w:fldChar w:fldCharType="separate"/>
            </w:r>
            <w:r w:rsidR="009D20FB">
              <w:rPr>
                <w:noProof/>
                <w:webHidden/>
              </w:rPr>
              <w:t>22</w:t>
            </w:r>
            <w:r w:rsidR="009D20FB">
              <w:rPr>
                <w:noProof/>
                <w:webHidden/>
              </w:rPr>
              <w:fldChar w:fldCharType="end"/>
            </w:r>
          </w:hyperlink>
        </w:p>
        <w:p w14:paraId="09A061D3" w14:textId="2589EEAA" w:rsidR="009D20FB" w:rsidRDefault="00000000">
          <w:pPr>
            <w:pStyle w:val="TOC1"/>
            <w:tabs>
              <w:tab w:val="left" w:pos="420"/>
              <w:tab w:val="right" w:leader="dot" w:pos="8296"/>
            </w:tabs>
            <w:rPr>
              <w:noProof/>
              <w:kern w:val="2"/>
              <w:szCs w:val="24"/>
              <w14:ligatures w14:val="standardContextual"/>
            </w:rPr>
          </w:pPr>
          <w:hyperlink w:anchor="_Toc167136877" w:history="1">
            <w:r w:rsidR="009D20FB" w:rsidRPr="00BE5967">
              <w:rPr>
                <w:rStyle w:val="af2"/>
                <w:noProof/>
              </w:rPr>
              <w:t>9</w:t>
            </w:r>
            <w:r w:rsidR="009D20FB">
              <w:rPr>
                <w:noProof/>
                <w:kern w:val="2"/>
                <w:szCs w:val="24"/>
                <w14:ligatures w14:val="standardContextual"/>
              </w:rPr>
              <w:tab/>
            </w:r>
            <w:r w:rsidR="009D20FB" w:rsidRPr="00BE5967">
              <w:rPr>
                <w:rStyle w:val="af2"/>
                <w:noProof/>
              </w:rPr>
              <w:t>可靠性需求</w:t>
            </w:r>
            <w:r w:rsidR="009D20FB">
              <w:rPr>
                <w:noProof/>
                <w:webHidden/>
              </w:rPr>
              <w:tab/>
            </w:r>
            <w:r w:rsidR="009D20FB">
              <w:rPr>
                <w:noProof/>
                <w:webHidden/>
              </w:rPr>
              <w:fldChar w:fldCharType="begin"/>
            </w:r>
            <w:r w:rsidR="009D20FB">
              <w:rPr>
                <w:noProof/>
                <w:webHidden/>
              </w:rPr>
              <w:instrText xml:space="preserve"> PAGEREF _Toc167136877 \h </w:instrText>
            </w:r>
            <w:r w:rsidR="009D20FB">
              <w:rPr>
                <w:noProof/>
                <w:webHidden/>
              </w:rPr>
            </w:r>
            <w:r w:rsidR="009D20FB">
              <w:rPr>
                <w:noProof/>
                <w:webHidden/>
              </w:rPr>
              <w:fldChar w:fldCharType="separate"/>
            </w:r>
            <w:r w:rsidR="009D20FB">
              <w:rPr>
                <w:noProof/>
                <w:webHidden/>
              </w:rPr>
              <w:t>22</w:t>
            </w:r>
            <w:r w:rsidR="009D20FB">
              <w:rPr>
                <w:noProof/>
                <w:webHidden/>
              </w:rPr>
              <w:fldChar w:fldCharType="end"/>
            </w:r>
          </w:hyperlink>
        </w:p>
        <w:p w14:paraId="0369E5E1" w14:textId="68D5A29B" w:rsidR="0035710F" w:rsidRDefault="00000000">
          <w:r>
            <w:rPr>
              <w:b/>
              <w:bCs/>
              <w:lang w:val="zh-CN"/>
            </w:rPr>
            <w:fldChar w:fldCharType="end"/>
          </w:r>
        </w:p>
      </w:sdtContent>
    </w:sdt>
    <w:p w14:paraId="10A49553" w14:textId="77777777" w:rsidR="0035710F" w:rsidRDefault="00000000">
      <w:r>
        <w:br w:type="page"/>
      </w:r>
    </w:p>
    <w:p w14:paraId="1501478E" w14:textId="77777777" w:rsidR="0035710F" w:rsidRDefault="0035710F"/>
    <w:p w14:paraId="6D22C11D" w14:textId="77777777" w:rsidR="0035710F" w:rsidRDefault="00000000">
      <w:pPr>
        <w:pStyle w:val="1"/>
      </w:pPr>
      <w:bookmarkStart w:id="1" w:name="_Toc167136837"/>
      <w:r>
        <w:rPr>
          <w:rFonts w:hint="eastAsia"/>
        </w:rPr>
        <w:t>研发背景</w:t>
      </w:r>
      <w:bookmarkEnd w:id="1"/>
    </w:p>
    <w:p w14:paraId="69576E05" w14:textId="77777777" w:rsidR="0035710F" w:rsidRDefault="00000000">
      <w:pPr>
        <w:ind w:firstLine="420"/>
      </w:pPr>
      <w:r>
        <w:rPr>
          <w:rFonts w:ascii="宋体" w:eastAsia="宋体" w:hAnsi="宋体" w:cs="宋体"/>
          <w:sz w:val="24"/>
          <w:szCs w:val="24"/>
          <w:lang w:bidi="ar"/>
        </w:rPr>
        <w:t>鞋城项目是一个旨在提供在线购物和交易鞋类产品的电子商务平台。随着互联网的普及和电子商务的兴起，越来越多的消费者开始通过在线渠道购买商品。鞋城项目的研发背景是满足消费者对鞋类产品在线购物的需求，并为鞋类制造商、批发商和零售商提供一个有效的销售渠道。</w:t>
      </w:r>
    </w:p>
    <w:p w14:paraId="5A2492A7" w14:textId="77777777" w:rsidR="0035710F" w:rsidRDefault="0035710F"/>
    <w:p w14:paraId="481AEC88" w14:textId="77777777" w:rsidR="0035710F" w:rsidRDefault="00000000">
      <w:pPr>
        <w:pStyle w:val="1"/>
      </w:pPr>
      <w:bookmarkStart w:id="2" w:name="_Toc167136838"/>
      <w:r>
        <w:rPr>
          <w:rFonts w:hint="eastAsia"/>
        </w:rPr>
        <w:t>用户对象</w:t>
      </w:r>
      <w:bookmarkEnd w:id="2"/>
    </w:p>
    <w:p w14:paraId="4BF0EB68" w14:textId="77777777" w:rsidR="0035710F" w:rsidRDefault="00000000">
      <w:pPr>
        <w:ind w:firstLine="420"/>
      </w:pPr>
      <w:r>
        <w:rPr>
          <w:rFonts w:ascii="宋体" w:eastAsia="宋体" w:hAnsi="宋体" w:cs="宋体"/>
          <w:sz w:val="24"/>
          <w:szCs w:val="24"/>
          <w:lang w:bidi="ar"/>
        </w:rPr>
        <w:t>消费者：那些对购买鞋类产品感兴趣的个人消费者，他们可以通过鞋城项目浏览、搜索、选择和购买各种类型的鞋类产品。</w:t>
      </w:r>
    </w:p>
    <w:p w14:paraId="7483D1FD" w14:textId="77777777" w:rsidR="0035710F" w:rsidRDefault="00000000">
      <w:pPr>
        <w:ind w:firstLine="420"/>
      </w:pPr>
      <w:r>
        <w:rPr>
          <w:rFonts w:ascii="宋体" w:eastAsia="宋体" w:hAnsi="宋体" w:cs="宋体"/>
          <w:sz w:val="24"/>
          <w:szCs w:val="24"/>
          <w:lang w:bidi="ar"/>
        </w:rPr>
        <w:t>鞋类制造商：生产和制造鞋类产品的公司或工厂，他们可以通过鞋城项目将自己的产品展示给广大消费者，并进行销售。</w:t>
      </w:r>
    </w:p>
    <w:p w14:paraId="001BD59E" w14:textId="77777777" w:rsidR="0035710F" w:rsidRDefault="00000000">
      <w:pPr>
        <w:ind w:firstLine="420"/>
      </w:pPr>
      <w:r>
        <w:rPr>
          <w:rFonts w:ascii="宋体" w:eastAsia="宋体" w:hAnsi="宋体" w:cs="宋体"/>
          <w:sz w:val="24"/>
          <w:szCs w:val="24"/>
          <w:lang w:bidi="ar"/>
        </w:rPr>
        <w:t>批发商：从鞋类制造商那里购买大批量鞋类产品，并通过鞋城项目进行销售和分销给零售商或个人消费者。</w:t>
      </w:r>
    </w:p>
    <w:p w14:paraId="46DEC7DE" w14:textId="77777777" w:rsidR="0035710F" w:rsidRDefault="00000000">
      <w:pPr>
        <w:ind w:firstLine="420"/>
      </w:pPr>
      <w:r>
        <w:rPr>
          <w:rFonts w:ascii="宋体" w:eastAsia="宋体" w:hAnsi="宋体" w:cs="宋体"/>
          <w:sz w:val="24"/>
          <w:szCs w:val="24"/>
          <w:lang w:bidi="ar"/>
        </w:rPr>
        <w:t>零售商：购买鞋类产品并将其销售给个人消费者的商店或电商平台，他们可以通过鞋城项目与制造商或批发商建立合作关系，获取商品并进行销售。</w:t>
      </w:r>
    </w:p>
    <w:p w14:paraId="6BA675B3" w14:textId="77777777" w:rsidR="0035710F" w:rsidRDefault="00000000">
      <w:pPr>
        <w:pStyle w:val="1"/>
      </w:pPr>
      <w:bookmarkStart w:id="3" w:name="_Toc167136839"/>
      <w:r>
        <w:rPr>
          <w:rFonts w:hint="eastAsia"/>
        </w:rPr>
        <w:t>应用范围</w:t>
      </w:r>
      <w:bookmarkEnd w:id="3"/>
    </w:p>
    <w:p w14:paraId="6BFE4B63" w14:textId="77777777" w:rsidR="0035710F" w:rsidRDefault="00000000">
      <w:r>
        <w:rPr>
          <w:rFonts w:ascii="宋体" w:eastAsia="宋体" w:hAnsi="宋体" w:cs="宋体"/>
          <w:sz w:val="24"/>
          <w:szCs w:val="24"/>
          <w:lang w:bidi="ar"/>
        </w:rPr>
        <w:t>鞋城项目的应用范围主要涵盖以下几个方面：</w:t>
      </w:r>
    </w:p>
    <w:p w14:paraId="159EFC72" w14:textId="77777777" w:rsidR="0035710F" w:rsidRDefault="00000000">
      <w:pPr>
        <w:ind w:firstLine="420"/>
      </w:pPr>
      <w:r>
        <w:rPr>
          <w:rFonts w:ascii="宋体" w:eastAsia="宋体" w:hAnsi="宋体" w:cs="宋体"/>
          <w:sz w:val="24"/>
          <w:szCs w:val="24"/>
          <w:lang w:bidi="ar"/>
        </w:rPr>
        <w:t>商品展示和浏览：鞋城项目提供一个平台，供用户浏览各种类型、品牌和款式的鞋类产品，包括跑鞋、篮球鞋、休闲鞋等。</w:t>
      </w:r>
    </w:p>
    <w:p w14:paraId="0F474F0C" w14:textId="77777777" w:rsidR="0035710F" w:rsidRDefault="00000000">
      <w:pPr>
        <w:ind w:firstLine="420"/>
      </w:pPr>
      <w:r>
        <w:rPr>
          <w:rFonts w:ascii="宋体" w:eastAsia="宋体" w:hAnsi="宋体" w:cs="宋体"/>
          <w:sz w:val="24"/>
          <w:szCs w:val="24"/>
          <w:lang w:bidi="ar"/>
        </w:rPr>
        <w:t>商品搜索和筛选：用户可以通过鞋城项目的搜索功能查找特定品牌、型号、尺码或颜色的鞋类产品，并根据个人偏好进行筛选。</w:t>
      </w:r>
    </w:p>
    <w:p w14:paraId="3DB04A96" w14:textId="77777777" w:rsidR="0035710F" w:rsidRDefault="00000000">
      <w:pPr>
        <w:ind w:firstLine="420"/>
      </w:pPr>
      <w:r>
        <w:rPr>
          <w:rFonts w:ascii="宋体" w:eastAsia="宋体" w:hAnsi="宋体" w:cs="宋体"/>
          <w:sz w:val="24"/>
          <w:szCs w:val="24"/>
          <w:lang w:bidi="ar"/>
        </w:rPr>
        <w:t>购物车和结算：用户可以将心仪的鞋类产品添加到购物车中，然后通过鞋城项目提供的结算功能进行支付和订单确认。</w:t>
      </w:r>
    </w:p>
    <w:p w14:paraId="2F2A446B" w14:textId="77777777" w:rsidR="0035710F" w:rsidRDefault="00000000">
      <w:pPr>
        <w:ind w:firstLine="420"/>
      </w:pPr>
      <w:r>
        <w:rPr>
          <w:rFonts w:ascii="宋体" w:eastAsia="宋体" w:hAnsi="宋体" w:cs="宋体"/>
          <w:sz w:val="24"/>
          <w:szCs w:val="24"/>
          <w:lang w:bidi="ar"/>
        </w:rPr>
        <w:t>用户评价和反馈：用户可以对购买的鞋类产品进行评价和反馈，帮助其他用户做出购买决策，并为鞋城项目提供改进建议。</w:t>
      </w:r>
    </w:p>
    <w:p w14:paraId="038F943E" w14:textId="77777777" w:rsidR="0035710F" w:rsidRDefault="00000000">
      <w:pPr>
        <w:ind w:firstLine="420"/>
      </w:pPr>
      <w:r>
        <w:rPr>
          <w:rFonts w:ascii="宋体" w:eastAsia="宋体" w:hAnsi="宋体" w:cs="宋体"/>
          <w:sz w:val="24"/>
          <w:szCs w:val="24"/>
          <w:lang w:bidi="ar"/>
        </w:rPr>
        <w:lastRenderedPageBreak/>
        <w:t>订单处理和物流：鞋城项目需要处理用户的订单信息，并与物流合作伙伴协调商品的配送和交付。</w:t>
      </w:r>
    </w:p>
    <w:p w14:paraId="3636BA0F" w14:textId="77777777" w:rsidR="0035710F" w:rsidRDefault="00000000">
      <w:pPr>
        <w:ind w:firstLine="420"/>
      </w:pPr>
      <w:r>
        <w:rPr>
          <w:rFonts w:ascii="宋体" w:eastAsia="宋体" w:hAnsi="宋体" w:cs="宋体"/>
          <w:sz w:val="24"/>
          <w:szCs w:val="24"/>
          <w:lang w:bidi="ar"/>
        </w:rPr>
        <w:t>用户账户管理：用户可以在鞋城项目中创建个人账户，管理个人信息、收货地址和支付方式等。</w:t>
      </w:r>
    </w:p>
    <w:p w14:paraId="6C8C9961" w14:textId="074A9B32" w:rsidR="0035710F" w:rsidRDefault="00000000">
      <w:pPr>
        <w:pStyle w:val="1"/>
      </w:pPr>
      <w:bookmarkStart w:id="4" w:name="_Toc167136840"/>
      <w:r>
        <w:rPr>
          <w:rFonts w:hint="eastAsia"/>
        </w:rPr>
        <w:t>术语</w:t>
      </w:r>
      <w:bookmarkEnd w:id="4"/>
    </w:p>
    <w:tbl>
      <w:tblPr>
        <w:tblStyle w:val="ae"/>
        <w:tblW w:w="0" w:type="auto"/>
        <w:tblLook w:val="04A0" w:firstRow="1" w:lastRow="0" w:firstColumn="1" w:lastColumn="0" w:noHBand="0" w:noVBand="1"/>
      </w:tblPr>
      <w:tblGrid>
        <w:gridCol w:w="1644"/>
        <w:gridCol w:w="6652"/>
      </w:tblGrid>
      <w:tr w:rsidR="0035710F" w14:paraId="6C806374" w14:textId="77777777">
        <w:tc>
          <w:tcPr>
            <w:tcW w:w="1809" w:type="dxa"/>
          </w:tcPr>
          <w:p w14:paraId="68E50676" w14:textId="7DD505A8" w:rsidR="0035710F" w:rsidRDefault="00000000">
            <w:pPr>
              <w:spacing w:line="360" w:lineRule="auto"/>
              <w:jc w:val="center"/>
              <w:rPr>
                <w:sz w:val="24"/>
              </w:rPr>
            </w:pPr>
            <w:r>
              <w:rPr>
                <w:rFonts w:hint="eastAsia"/>
                <w:sz w:val="24"/>
              </w:rPr>
              <w:t>术语</w:t>
            </w:r>
          </w:p>
        </w:tc>
        <w:tc>
          <w:tcPr>
            <w:tcW w:w="7478" w:type="dxa"/>
          </w:tcPr>
          <w:p w14:paraId="3535D02F" w14:textId="77777777" w:rsidR="0035710F" w:rsidRDefault="00000000">
            <w:pPr>
              <w:spacing w:line="360" w:lineRule="auto"/>
              <w:jc w:val="center"/>
              <w:rPr>
                <w:sz w:val="24"/>
              </w:rPr>
            </w:pPr>
            <w:r>
              <w:rPr>
                <w:rFonts w:hint="eastAsia"/>
                <w:sz w:val="24"/>
              </w:rPr>
              <w:t>说明</w:t>
            </w:r>
          </w:p>
        </w:tc>
      </w:tr>
      <w:tr w:rsidR="0035710F" w14:paraId="247234CC" w14:textId="77777777">
        <w:tc>
          <w:tcPr>
            <w:tcW w:w="1809" w:type="dxa"/>
          </w:tcPr>
          <w:p w14:paraId="147444D1" w14:textId="77777777" w:rsidR="0035710F" w:rsidRDefault="00000000">
            <w:pPr>
              <w:widowControl/>
              <w:jc w:val="left"/>
            </w:pPr>
            <w:r>
              <w:rPr>
                <w:rFonts w:ascii="宋体" w:eastAsia="宋体" w:hAnsi="宋体" w:cs="宋体"/>
                <w:sz w:val="24"/>
                <w:szCs w:val="24"/>
                <w:lang w:bidi="ar"/>
              </w:rPr>
              <w:t>商品分类</w:t>
            </w:r>
          </w:p>
        </w:tc>
        <w:tc>
          <w:tcPr>
            <w:tcW w:w="7478" w:type="dxa"/>
          </w:tcPr>
          <w:p w14:paraId="4B80BA27" w14:textId="77777777" w:rsidR="0035710F" w:rsidRDefault="00000000">
            <w:pPr>
              <w:widowControl/>
              <w:jc w:val="left"/>
            </w:pPr>
            <w:r>
              <w:rPr>
                <w:rFonts w:ascii="宋体" w:eastAsia="宋体" w:hAnsi="宋体" w:cs="宋体"/>
                <w:sz w:val="24"/>
                <w:szCs w:val="24"/>
                <w:lang w:bidi="ar"/>
              </w:rPr>
              <w:t>鞋城项目将鞋类产品按照功能、类型、品牌、性别、季节等特征进行分类和归类，以便用户在浏览和搜索时能够方便地导航和筛选产品</w:t>
            </w:r>
            <w:r>
              <w:rPr>
                <w:rFonts w:ascii="宋体" w:eastAsia="宋体" w:hAnsi="宋体" w:cs="宋体" w:hint="eastAsia"/>
                <w:sz w:val="24"/>
                <w:szCs w:val="24"/>
                <w:lang w:bidi="ar"/>
              </w:rPr>
              <w:t>。</w:t>
            </w:r>
          </w:p>
        </w:tc>
      </w:tr>
      <w:tr w:rsidR="0035710F" w14:paraId="59AC867A" w14:textId="77777777">
        <w:tc>
          <w:tcPr>
            <w:tcW w:w="1809" w:type="dxa"/>
          </w:tcPr>
          <w:p w14:paraId="4C604CA7" w14:textId="77777777" w:rsidR="0035710F" w:rsidRDefault="00000000">
            <w:pPr>
              <w:spacing w:line="360" w:lineRule="auto"/>
            </w:pPr>
            <w:r>
              <w:rPr>
                <w:rFonts w:ascii="宋体" w:eastAsia="宋体" w:hAnsi="宋体" w:cs="宋体"/>
                <w:sz w:val="24"/>
                <w:szCs w:val="24"/>
                <w:lang w:bidi="ar"/>
              </w:rPr>
              <w:t>购物车</w:t>
            </w:r>
          </w:p>
        </w:tc>
        <w:tc>
          <w:tcPr>
            <w:tcW w:w="7478" w:type="dxa"/>
          </w:tcPr>
          <w:p w14:paraId="256974A4" w14:textId="77777777" w:rsidR="0035710F" w:rsidRDefault="00000000">
            <w:pPr>
              <w:widowControl/>
              <w:jc w:val="left"/>
            </w:pPr>
            <w:r>
              <w:rPr>
                <w:rFonts w:ascii="宋体" w:eastAsia="宋体" w:hAnsi="宋体" w:cs="宋体"/>
                <w:sz w:val="24"/>
                <w:szCs w:val="24"/>
                <w:lang w:bidi="ar"/>
              </w:rPr>
              <w:t>用户可以将心仪的鞋类产品添加到购物车中，以便在后续的购买过程中一次性结算所选商品。</w:t>
            </w:r>
          </w:p>
        </w:tc>
      </w:tr>
      <w:tr w:rsidR="0035710F" w14:paraId="65D2ED16" w14:textId="77777777">
        <w:tc>
          <w:tcPr>
            <w:tcW w:w="1809" w:type="dxa"/>
          </w:tcPr>
          <w:p w14:paraId="4AAFDA6D" w14:textId="77777777" w:rsidR="0035710F" w:rsidRDefault="00000000">
            <w:pPr>
              <w:spacing w:line="360" w:lineRule="auto"/>
            </w:pPr>
            <w:r>
              <w:rPr>
                <w:rFonts w:ascii="宋体" w:eastAsia="宋体" w:hAnsi="宋体" w:cs="宋体"/>
                <w:sz w:val="24"/>
                <w:szCs w:val="24"/>
                <w:lang w:bidi="ar"/>
              </w:rPr>
              <w:t>结算</w:t>
            </w:r>
          </w:p>
        </w:tc>
        <w:tc>
          <w:tcPr>
            <w:tcW w:w="7478" w:type="dxa"/>
          </w:tcPr>
          <w:p w14:paraId="575B54D9" w14:textId="77777777" w:rsidR="0035710F" w:rsidRDefault="00000000">
            <w:pPr>
              <w:widowControl/>
              <w:jc w:val="left"/>
            </w:pPr>
            <w:r>
              <w:rPr>
                <w:rFonts w:ascii="宋体" w:eastAsia="宋体" w:hAnsi="宋体" w:cs="宋体"/>
                <w:sz w:val="24"/>
                <w:szCs w:val="24"/>
                <w:lang w:bidi="ar"/>
              </w:rPr>
              <w:t>用户在购物车中选择要购买的鞋类产品后，通过结算功能进行支付和订单确认。结算流程可能涉及选择支付方式、填写收货地址、应用优惠券等步骤。</w:t>
            </w:r>
          </w:p>
        </w:tc>
      </w:tr>
      <w:tr w:rsidR="0035710F" w14:paraId="42959525" w14:textId="77777777">
        <w:tc>
          <w:tcPr>
            <w:tcW w:w="1809" w:type="dxa"/>
          </w:tcPr>
          <w:p w14:paraId="67DE402E" w14:textId="77777777" w:rsidR="0035710F" w:rsidRDefault="00000000">
            <w:pPr>
              <w:spacing w:line="360" w:lineRule="auto"/>
            </w:pPr>
            <w:r>
              <w:rPr>
                <w:rFonts w:ascii="宋体" w:eastAsia="宋体" w:hAnsi="宋体" w:cs="宋体"/>
                <w:sz w:val="24"/>
                <w:szCs w:val="24"/>
                <w:lang w:bidi="ar"/>
              </w:rPr>
              <w:t>订单</w:t>
            </w:r>
          </w:p>
        </w:tc>
        <w:tc>
          <w:tcPr>
            <w:tcW w:w="7478" w:type="dxa"/>
          </w:tcPr>
          <w:p w14:paraId="545100B9" w14:textId="77777777" w:rsidR="0035710F" w:rsidRDefault="00000000">
            <w:pPr>
              <w:widowControl/>
              <w:jc w:val="left"/>
            </w:pPr>
            <w:r>
              <w:rPr>
                <w:rFonts w:ascii="宋体" w:eastAsia="宋体" w:hAnsi="宋体" w:cs="宋体"/>
                <w:sz w:val="24"/>
                <w:szCs w:val="24"/>
                <w:lang w:bidi="ar"/>
              </w:rPr>
              <w:t>用户成功结算后生成的购买记录，包括购买的鞋类产品、数量、价格、订单号、支付信息等。订单可用于跟踪购买状态和作为售后服务的依据。</w:t>
            </w:r>
          </w:p>
        </w:tc>
      </w:tr>
      <w:tr w:rsidR="0035710F" w14:paraId="1D374097" w14:textId="77777777">
        <w:tc>
          <w:tcPr>
            <w:tcW w:w="1809" w:type="dxa"/>
          </w:tcPr>
          <w:p w14:paraId="7F878168" w14:textId="77777777" w:rsidR="0035710F" w:rsidRDefault="00000000">
            <w:pPr>
              <w:spacing w:line="360" w:lineRule="auto"/>
            </w:pPr>
            <w:r>
              <w:rPr>
                <w:rFonts w:ascii="宋体" w:eastAsia="宋体" w:hAnsi="宋体" w:cs="宋体"/>
                <w:sz w:val="24"/>
                <w:szCs w:val="24"/>
                <w:lang w:bidi="ar"/>
              </w:rPr>
              <w:t>用户评价</w:t>
            </w:r>
          </w:p>
        </w:tc>
        <w:tc>
          <w:tcPr>
            <w:tcW w:w="7478" w:type="dxa"/>
          </w:tcPr>
          <w:p w14:paraId="0C7C723D" w14:textId="77777777" w:rsidR="0035710F" w:rsidRDefault="00000000">
            <w:pPr>
              <w:widowControl/>
              <w:jc w:val="left"/>
            </w:pPr>
            <w:r>
              <w:rPr>
                <w:rFonts w:ascii="宋体" w:eastAsia="宋体" w:hAnsi="宋体" w:cs="宋体"/>
                <w:sz w:val="24"/>
                <w:szCs w:val="24"/>
                <w:lang w:bidi="ar"/>
              </w:rPr>
              <w:t>用户购买鞋类产品后，可以在鞋城项目中对产品进行评价和反馈。这些评价包括对产品质量、舒适度、外观、尺码准确性等方面的评价，帮助其他用户做出购买决策</w:t>
            </w:r>
            <w:r>
              <w:rPr>
                <w:rFonts w:ascii="宋体" w:eastAsia="宋体" w:hAnsi="宋体" w:cs="宋体" w:hint="eastAsia"/>
                <w:sz w:val="24"/>
                <w:szCs w:val="24"/>
                <w:lang w:bidi="ar"/>
              </w:rPr>
              <w:t>。</w:t>
            </w:r>
          </w:p>
        </w:tc>
      </w:tr>
      <w:tr w:rsidR="0035710F" w14:paraId="22B57906" w14:textId="77777777">
        <w:tc>
          <w:tcPr>
            <w:tcW w:w="1809" w:type="dxa"/>
          </w:tcPr>
          <w:p w14:paraId="6BB59DB2" w14:textId="77777777" w:rsidR="0035710F" w:rsidRDefault="00000000">
            <w:pPr>
              <w:spacing w:line="360" w:lineRule="auto"/>
            </w:pPr>
            <w:r>
              <w:rPr>
                <w:rFonts w:ascii="宋体" w:eastAsia="宋体" w:hAnsi="宋体" w:cs="宋体"/>
                <w:sz w:val="24"/>
                <w:szCs w:val="24"/>
                <w:lang w:bidi="ar"/>
              </w:rPr>
              <w:t>用户账户</w:t>
            </w:r>
          </w:p>
        </w:tc>
        <w:tc>
          <w:tcPr>
            <w:tcW w:w="7478" w:type="dxa"/>
          </w:tcPr>
          <w:p w14:paraId="316FA263" w14:textId="77777777" w:rsidR="0035710F" w:rsidRDefault="00000000">
            <w:pPr>
              <w:widowControl/>
              <w:jc w:val="left"/>
            </w:pPr>
            <w:r>
              <w:rPr>
                <w:rFonts w:ascii="宋体" w:eastAsia="宋体" w:hAnsi="宋体" w:cs="宋体"/>
                <w:sz w:val="24"/>
                <w:szCs w:val="24"/>
                <w:lang w:bidi="ar"/>
              </w:rPr>
              <w:t>用户在鞋城项目中创建的个人账户，用于管理个人信息、订单历史、收货地址、支付方式、优惠券等</w:t>
            </w:r>
            <w:r>
              <w:rPr>
                <w:rFonts w:ascii="宋体" w:eastAsia="宋体" w:hAnsi="宋体" w:cs="宋体" w:hint="eastAsia"/>
                <w:sz w:val="24"/>
                <w:szCs w:val="24"/>
                <w:lang w:bidi="ar"/>
              </w:rPr>
              <w:t>。</w:t>
            </w:r>
          </w:p>
        </w:tc>
      </w:tr>
      <w:tr w:rsidR="0035710F" w14:paraId="3165AF35" w14:textId="77777777">
        <w:tc>
          <w:tcPr>
            <w:tcW w:w="1809" w:type="dxa"/>
          </w:tcPr>
          <w:p w14:paraId="26F0927B" w14:textId="77777777" w:rsidR="0035710F" w:rsidRDefault="00000000">
            <w:pPr>
              <w:spacing w:line="360" w:lineRule="auto"/>
            </w:pPr>
            <w:r>
              <w:rPr>
                <w:rFonts w:ascii="宋体" w:eastAsia="宋体" w:hAnsi="宋体" w:cs="宋体"/>
                <w:sz w:val="24"/>
                <w:szCs w:val="24"/>
                <w:lang w:bidi="ar"/>
              </w:rPr>
              <w:t>优惠券</w:t>
            </w:r>
          </w:p>
        </w:tc>
        <w:tc>
          <w:tcPr>
            <w:tcW w:w="7478" w:type="dxa"/>
          </w:tcPr>
          <w:p w14:paraId="76302E1B" w14:textId="77777777" w:rsidR="0035710F" w:rsidRDefault="00000000">
            <w:pPr>
              <w:widowControl/>
              <w:jc w:val="left"/>
            </w:pPr>
            <w:r>
              <w:rPr>
                <w:rFonts w:ascii="宋体" w:eastAsia="宋体" w:hAnsi="宋体" w:cs="宋体"/>
                <w:sz w:val="24"/>
                <w:szCs w:val="24"/>
                <w:lang w:bidi="ar"/>
              </w:rPr>
              <w:t>鞋城项目提供的促销活动形式之一，用户可以获得优惠券并在结算过程中使用，以享受折扣或特定的优惠条件</w:t>
            </w:r>
            <w:r>
              <w:rPr>
                <w:rFonts w:ascii="宋体" w:eastAsia="宋体" w:hAnsi="宋体" w:cs="宋体" w:hint="eastAsia"/>
                <w:sz w:val="24"/>
                <w:szCs w:val="24"/>
                <w:lang w:bidi="ar"/>
              </w:rPr>
              <w:t>。</w:t>
            </w:r>
          </w:p>
        </w:tc>
      </w:tr>
    </w:tbl>
    <w:p w14:paraId="24FF3F39" w14:textId="77777777" w:rsidR="0035710F" w:rsidRDefault="0035710F"/>
    <w:p w14:paraId="6F2945AC" w14:textId="77777777" w:rsidR="0035710F" w:rsidRDefault="00000000">
      <w:pPr>
        <w:pStyle w:val="1"/>
      </w:pPr>
      <w:bookmarkStart w:id="5" w:name="_Toc167136841"/>
      <w:r>
        <w:rPr>
          <w:rFonts w:hint="eastAsia"/>
        </w:rPr>
        <w:lastRenderedPageBreak/>
        <w:t>系统架构图</w:t>
      </w:r>
      <w:bookmarkEnd w:id="5"/>
    </w:p>
    <w:p w14:paraId="1CE26DAA" w14:textId="5F4B5E54" w:rsidR="0035710F" w:rsidRDefault="00000000" w:rsidP="00B863CB">
      <w:pPr>
        <w:jc w:val="center"/>
      </w:pPr>
      <w:r>
        <w:rPr>
          <w:rFonts w:ascii="宋体" w:eastAsia="宋体" w:hAnsi="宋体" w:cs="宋体"/>
          <w:noProof/>
          <w:sz w:val="24"/>
          <w:szCs w:val="24"/>
          <w:lang w:bidi="ar"/>
        </w:rPr>
        <w:drawing>
          <wp:inline distT="0" distB="0" distL="114300" distR="114300" wp14:anchorId="7D79DE61" wp14:editId="475521CE">
            <wp:extent cx="6040120" cy="4422140"/>
            <wp:effectExtent l="0" t="0" r="0" b="0"/>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9"/>
                    <a:stretch>
                      <a:fillRect/>
                    </a:stretch>
                  </pic:blipFill>
                  <pic:spPr>
                    <a:xfrm>
                      <a:off x="0" y="0"/>
                      <a:ext cx="6040120" cy="4422140"/>
                    </a:xfrm>
                    <a:prstGeom prst="rect">
                      <a:avLst/>
                    </a:prstGeom>
                    <a:noFill/>
                    <a:ln w="9525">
                      <a:noFill/>
                    </a:ln>
                  </pic:spPr>
                </pic:pic>
              </a:graphicData>
            </a:graphic>
          </wp:inline>
        </w:drawing>
      </w:r>
    </w:p>
    <w:p w14:paraId="3595C93B" w14:textId="77777777" w:rsidR="0035710F" w:rsidRDefault="00000000">
      <w:pPr>
        <w:pStyle w:val="1"/>
      </w:pPr>
      <w:bookmarkStart w:id="6" w:name="_Toc167136842"/>
      <w:r>
        <w:rPr>
          <w:rFonts w:hint="eastAsia"/>
        </w:rPr>
        <w:t>业务流程</w:t>
      </w:r>
      <w:bookmarkEnd w:id="6"/>
    </w:p>
    <w:p w14:paraId="4E55B84C" w14:textId="77777777" w:rsidR="0035710F" w:rsidRDefault="00000000">
      <w:pPr>
        <w:pStyle w:val="2"/>
        <w:keepNext w:val="0"/>
        <w:keepLines w:val="0"/>
        <w:ind w:left="720"/>
        <w:rPr>
          <w:b/>
          <w:bCs w:val="0"/>
        </w:rPr>
      </w:pPr>
      <w:r>
        <w:rPr>
          <w:b/>
          <w:bCs w:val="0"/>
        </w:rPr>
        <w:t>  </w:t>
      </w:r>
      <w:bookmarkStart w:id="7" w:name="_Toc167136843"/>
      <w:r>
        <w:rPr>
          <w:b/>
          <w:bCs w:val="0"/>
        </w:rPr>
        <w:t>用户组织结构</w:t>
      </w:r>
      <w:bookmarkEnd w:id="7"/>
    </w:p>
    <w:p w14:paraId="498C099C" w14:textId="77777777" w:rsidR="0035710F" w:rsidRDefault="00000000">
      <w:pPr>
        <w:pStyle w:val="3"/>
        <w:keepNext w:val="0"/>
        <w:keepLines w:val="0"/>
        <w:numPr>
          <w:ilvl w:val="2"/>
          <w:numId w:val="0"/>
        </w:numPr>
      </w:pPr>
      <w:r>
        <w:t>  </w:t>
      </w:r>
      <w:bookmarkStart w:id="8" w:name="_Toc167136844"/>
      <w:r>
        <w:t xml:space="preserve">6.1.1 </w:t>
      </w:r>
      <w:r>
        <w:t>管理员</w:t>
      </w:r>
      <w:bookmarkEnd w:id="8"/>
    </w:p>
    <w:p w14:paraId="1C5982E3" w14:textId="77777777" w:rsidR="0035710F" w:rsidRDefault="00000000">
      <w:r>
        <w:rPr>
          <w:rFonts w:ascii="宋体" w:eastAsia="宋体" w:hAnsi="宋体" w:cs="宋体"/>
          <w:sz w:val="24"/>
          <w:szCs w:val="24"/>
          <w:lang w:bidi="ar"/>
        </w:rPr>
        <w:t>  拥有最高权限，负责整个系统的管理和配置。</w:t>
      </w:r>
    </w:p>
    <w:p w14:paraId="30FEF071" w14:textId="77777777" w:rsidR="0035710F" w:rsidRDefault="00000000">
      <w:r>
        <w:rPr>
          <w:rFonts w:ascii="宋体" w:eastAsia="宋体" w:hAnsi="宋体" w:cs="宋体"/>
          <w:sz w:val="24"/>
          <w:szCs w:val="24"/>
          <w:lang w:bidi="ar"/>
        </w:rPr>
        <w:t>  可以管理用户角色和权限，创建和删除用户账户。</w:t>
      </w:r>
    </w:p>
    <w:p w14:paraId="3F5AFECF" w14:textId="77777777" w:rsidR="0035710F" w:rsidRDefault="00000000">
      <w:r>
        <w:rPr>
          <w:rFonts w:ascii="宋体" w:eastAsia="宋体" w:hAnsi="宋体" w:cs="宋体"/>
          <w:sz w:val="24"/>
          <w:szCs w:val="24"/>
          <w:lang w:bidi="ar"/>
        </w:rPr>
        <w:t>  能够访问系统的所有功能和数据。</w:t>
      </w:r>
    </w:p>
    <w:p w14:paraId="20EE2A49" w14:textId="77777777" w:rsidR="0035710F" w:rsidRDefault="00000000">
      <w:r>
        <w:rPr>
          <w:rFonts w:ascii="宋体" w:eastAsia="宋体" w:hAnsi="宋体" w:cs="宋体"/>
          <w:sz w:val="24"/>
          <w:szCs w:val="24"/>
          <w:lang w:bidi="ar"/>
        </w:rPr>
        <w:t>  能够对商品进行增加、删除、修改。</w:t>
      </w:r>
    </w:p>
    <w:p w14:paraId="6BD8F940" w14:textId="77777777" w:rsidR="0035710F" w:rsidRDefault="00000000">
      <w:r>
        <w:rPr>
          <w:rFonts w:ascii="宋体" w:eastAsia="宋体" w:hAnsi="宋体" w:cs="宋体"/>
          <w:sz w:val="24"/>
          <w:szCs w:val="24"/>
          <w:lang w:bidi="ar"/>
        </w:rPr>
        <w:lastRenderedPageBreak/>
        <w:t>  处理订单、退换货申请等售后服务工作和发布促销活动等。</w:t>
      </w:r>
    </w:p>
    <w:p w14:paraId="7DDEF812" w14:textId="77777777" w:rsidR="0035710F" w:rsidRDefault="00000000">
      <w:pPr>
        <w:pStyle w:val="3"/>
        <w:keepNext w:val="0"/>
        <w:keepLines w:val="0"/>
        <w:numPr>
          <w:ilvl w:val="2"/>
          <w:numId w:val="0"/>
        </w:numPr>
      </w:pPr>
      <w:bookmarkStart w:id="9" w:name="_Toc167136845"/>
      <w:r>
        <w:t xml:space="preserve">6.1.2 </w:t>
      </w:r>
      <w:r>
        <w:t>用户</w:t>
      </w:r>
      <w:bookmarkEnd w:id="9"/>
    </w:p>
    <w:p w14:paraId="6DDFB310" w14:textId="77777777" w:rsidR="0035710F" w:rsidRDefault="00000000">
      <w:r>
        <w:rPr>
          <w:rFonts w:ascii="宋体" w:eastAsia="宋体" w:hAnsi="宋体" w:cs="宋体"/>
          <w:sz w:val="24"/>
          <w:szCs w:val="24"/>
          <w:lang w:bidi="ar"/>
        </w:rPr>
        <w:t>  用户是主要的消费者群体，他们通过浏览、选择、购买鞋类商品。可以根据对购买到的商品进行评价以及领取优惠券，提升用户购买体验和忠诚度。</w:t>
      </w:r>
    </w:p>
    <w:p w14:paraId="39E555A3" w14:textId="77777777" w:rsidR="0035710F" w:rsidRDefault="00000000">
      <w:pPr>
        <w:pStyle w:val="2"/>
        <w:keepNext w:val="0"/>
        <w:keepLines w:val="0"/>
        <w:ind w:left="720"/>
        <w:rPr>
          <w:b/>
          <w:bCs w:val="0"/>
        </w:rPr>
      </w:pPr>
      <w:r>
        <w:rPr>
          <w:b/>
          <w:bCs w:val="0"/>
        </w:rPr>
        <w:t>  </w:t>
      </w:r>
      <w:bookmarkStart w:id="10" w:name="_Toc167136846"/>
      <w:r>
        <w:rPr>
          <w:b/>
          <w:bCs w:val="0"/>
        </w:rPr>
        <w:t>用户模块业务流程</w:t>
      </w:r>
      <w:bookmarkEnd w:id="10"/>
    </w:p>
    <w:p w14:paraId="2E132C8D" w14:textId="77777777" w:rsidR="0035710F" w:rsidRDefault="00000000">
      <w:pPr>
        <w:pStyle w:val="3"/>
        <w:keepNext w:val="0"/>
        <w:keepLines w:val="0"/>
        <w:numPr>
          <w:ilvl w:val="2"/>
          <w:numId w:val="0"/>
        </w:numPr>
      </w:pPr>
      <w:bookmarkStart w:id="11" w:name="_Toc167136847"/>
      <w:r>
        <w:t xml:space="preserve">6.2.1 </w:t>
      </w:r>
      <w:r>
        <w:t>登录</w:t>
      </w:r>
      <w:bookmarkEnd w:id="11"/>
    </w:p>
    <w:p w14:paraId="30A0EB00" w14:textId="77777777" w:rsidR="0035710F" w:rsidRDefault="00000000">
      <w:r>
        <w:rPr>
          <w:rFonts w:ascii="宋体" w:eastAsia="宋体" w:hAnsi="宋体" w:cs="宋体"/>
          <w:sz w:val="24"/>
          <w:szCs w:val="24"/>
          <w:lang w:bidi="ar"/>
        </w:rPr>
        <w:t xml:space="preserve">  触发现场：当用户访问网站并选择“登录”操作时。 </w:t>
      </w:r>
    </w:p>
    <w:p w14:paraId="2864274F" w14:textId="77777777" w:rsidR="0035710F" w:rsidRDefault="00000000">
      <w:r>
        <w:rPr>
          <w:rFonts w:ascii="宋体" w:eastAsia="宋体" w:hAnsi="宋体" w:cs="宋体"/>
          <w:sz w:val="24"/>
          <w:szCs w:val="24"/>
          <w:lang w:bidi="ar"/>
        </w:rPr>
        <w:t>  操作流程：</w:t>
      </w:r>
    </w:p>
    <w:p w14:paraId="2544C00B" w14:textId="77777777" w:rsidR="0035710F" w:rsidRDefault="00000000">
      <w:r>
        <w:rPr>
          <w:rFonts w:ascii="宋体" w:eastAsia="宋体" w:hAnsi="宋体" w:cs="宋体"/>
          <w:sz w:val="24"/>
          <w:szCs w:val="24"/>
          <w:lang w:bidi="ar"/>
        </w:rPr>
        <w:t>  客户端输入账号与秘密口令。</w:t>
      </w:r>
    </w:p>
    <w:p w14:paraId="59881E44" w14:textId="77777777" w:rsidR="0035710F" w:rsidRDefault="00000000">
      <w:r>
        <w:rPr>
          <w:rFonts w:ascii="宋体" w:eastAsia="宋体" w:hAnsi="宋体" w:cs="宋体"/>
          <w:sz w:val="24"/>
          <w:szCs w:val="24"/>
          <w:lang w:bidi="ar"/>
        </w:rPr>
        <w:t>  服务器校验提供的凭据是否准确无误。</w:t>
      </w:r>
    </w:p>
    <w:p w14:paraId="55FE005A" w14:textId="77777777" w:rsidR="0035710F" w:rsidRDefault="00000000">
      <w:r>
        <w:rPr>
          <w:rFonts w:ascii="宋体" w:eastAsia="宋体" w:hAnsi="宋体" w:cs="宋体"/>
          <w:sz w:val="24"/>
          <w:szCs w:val="24"/>
          <w:lang w:bidi="ar"/>
        </w:rPr>
        <w:t>  若凭证匹配，用户将被顺利引导至主页，同时展示个性化信息。</w:t>
      </w:r>
    </w:p>
    <w:p w14:paraId="0C605AE2" w14:textId="77777777" w:rsidR="0035710F" w:rsidRDefault="00000000">
      <w:r>
        <w:rPr>
          <w:rFonts w:ascii="宋体" w:eastAsia="宋体" w:hAnsi="宋体" w:cs="宋体"/>
          <w:sz w:val="24"/>
          <w:szCs w:val="24"/>
          <w:lang w:bidi="ar"/>
        </w:rPr>
        <w:t>  若信息不符，系统反馈“账号或口令不正确”，提供再次尝试或密码恢复选项。</w:t>
      </w:r>
    </w:p>
    <w:p w14:paraId="678B4FF0" w14:textId="77777777" w:rsidR="0035710F" w:rsidRDefault="00000000">
      <w:pPr>
        <w:pStyle w:val="3"/>
        <w:keepNext w:val="0"/>
        <w:keepLines w:val="0"/>
        <w:numPr>
          <w:ilvl w:val="2"/>
          <w:numId w:val="0"/>
        </w:numPr>
      </w:pPr>
      <w:bookmarkStart w:id="12" w:name="_Toc167136848"/>
      <w:r>
        <w:t xml:space="preserve">6.2.2 </w:t>
      </w:r>
      <w:r>
        <w:t>注册</w:t>
      </w:r>
      <w:bookmarkEnd w:id="12"/>
    </w:p>
    <w:p w14:paraId="6686A119" w14:textId="77777777" w:rsidR="0035710F" w:rsidRDefault="00000000">
      <w:r>
        <w:rPr>
          <w:rFonts w:ascii="宋体" w:eastAsia="宋体" w:hAnsi="宋体" w:cs="宋体"/>
          <w:sz w:val="24"/>
          <w:szCs w:val="24"/>
          <w:lang w:bidi="ar"/>
        </w:rPr>
        <w:t>  触发现场：首次访问网站的用户点击“注册”按钮。 操作流程：</w:t>
      </w:r>
    </w:p>
    <w:p w14:paraId="55DF2009" w14:textId="77777777" w:rsidR="0035710F" w:rsidRDefault="00000000">
      <w:r>
        <w:rPr>
          <w:rFonts w:ascii="宋体" w:eastAsia="宋体" w:hAnsi="宋体" w:cs="宋体"/>
          <w:sz w:val="24"/>
          <w:szCs w:val="24"/>
          <w:lang w:bidi="ar"/>
        </w:rPr>
        <w:t>  用户填写个人资料，涵盖用户名、安全口令、电子邮箱、手机号码等。</w:t>
      </w:r>
    </w:p>
    <w:p w14:paraId="6BDCDEF2" w14:textId="77777777" w:rsidR="0035710F" w:rsidRDefault="00000000">
      <w:r>
        <w:rPr>
          <w:rFonts w:ascii="宋体" w:eastAsia="宋体" w:hAnsi="宋体" w:cs="宋体"/>
          <w:sz w:val="24"/>
          <w:szCs w:val="24"/>
          <w:lang w:bidi="ar"/>
        </w:rPr>
        <w:t>  系统检查该用户名是否已被占用。</w:t>
      </w:r>
    </w:p>
    <w:p w14:paraId="1361D66A" w14:textId="77777777" w:rsidR="0035710F" w:rsidRDefault="00000000">
      <w:r>
        <w:rPr>
          <w:rFonts w:ascii="宋体" w:eastAsia="宋体" w:hAnsi="宋体" w:cs="宋体"/>
          <w:sz w:val="24"/>
          <w:szCs w:val="24"/>
          <w:lang w:bidi="ar"/>
        </w:rPr>
        <w:t>  若用户名独一无二，系统存储用户数据，并向其电子邮箱推送验证代码。</w:t>
      </w:r>
    </w:p>
    <w:p w14:paraId="2B6B5496" w14:textId="77777777" w:rsidR="0035710F" w:rsidRDefault="00000000">
      <w:r>
        <w:rPr>
          <w:rFonts w:ascii="宋体" w:eastAsia="宋体" w:hAnsi="宋体" w:cs="宋体"/>
          <w:sz w:val="24"/>
          <w:szCs w:val="24"/>
          <w:lang w:bidi="ar"/>
        </w:rPr>
        <w:t>  用户接收并输入验证代码。</w:t>
      </w:r>
    </w:p>
    <w:p w14:paraId="4F98BB2F" w14:textId="77777777" w:rsidR="0035710F" w:rsidRDefault="00000000">
      <w:r>
        <w:rPr>
          <w:rFonts w:ascii="宋体" w:eastAsia="宋体" w:hAnsi="宋体" w:cs="宋体"/>
          <w:sz w:val="24"/>
          <w:szCs w:val="24"/>
          <w:lang w:bidi="ar"/>
        </w:rPr>
        <w:t>  服务器核对验证代码正确性。</w:t>
      </w:r>
    </w:p>
    <w:p w14:paraId="3151D8DC" w14:textId="77777777" w:rsidR="0035710F" w:rsidRDefault="00000000">
      <w:r>
        <w:rPr>
          <w:rFonts w:ascii="宋体" w:eastAsia="宋体" w:hAnsi="宋体" w:cs="宋体"/>
          <w:sz w:val="24"/>
          <w:szCs w:val="24"/>
          <w:lang w:bidi="ar"/>
        </w:rPr>
        <w:t>  验证成功后，注册过程完成，引导用户进行登录操作；验证失败，则提示“验证代码有误”，并允许重新检验</w:t>
      </w:r>
    </w:p>
    <w:p w14:paraId="2BF94125" w14:textId="77777777" w:rsidR="0035710F" w:rsidRDefault="00000000">
      <w:pPr>
        <w:pStyle w:val="3"/>
        <w:keepNext w:val="0"/>
        <w:keepLines w:val="0"/>
        <w:numPr>
          <w:ilvl w:val="2"/>
          <w:numId w:val="0"/>
        </w:numPr>
      </w:pPr>
      <w:bookmarkStart w:id="13" w:name="_Toc167136849"/>
      <w:r>
        <w:t xml:space="preserve">6.2.3 </w:t>
      </w:r>
      <w:r>
        <w:t>用户管理业务流程</w:t>
      </w:r>
      <w:bookmarkEnd w:id="13"/>
    </w:p>
    <w:p w14:paraId="1444FE63" w14:textId="77777777" w:rsidR="0035710F" w:rsidRDefault="00000000">
      <w:r>
        <w:rPr>
          <w:rFonts w:ascii="宋体" w:eastAsia="宋体" w:hAnsi="宋体" w:cs="宋体"/>
          <w:sz w:val="24"/>
          <w:szCs w:val="24"/>
          <w:lang w:bidi="ar"/>
        </w:rPr>
        <w:t>  用户列表管理：</w:t>
      </w:r>
    </w:p>
    <w:p w14:paraId="35DFDC8E" w14:textId="77777777" w:rsidR="0035710F" w:rsidRDefault="00000000">
      <w:r>
        <w:rPr>
          <w:rFonts w:ascii="宋体" w:eastAsia="宋体" w:hAnsi="宋体" w:cs="宋体"/>
          <w:sz w:val="24"/>
          <w:szCs w:val="24"/>
          <w:lang w:bidi="ar"/>
        </w:rPr>
        <w:t>  触发场景：管理员登录后台系统，选择“用户列表管理”功能。</w:t>
      </w:r>
    </w:p>
    <w:p w14:paraId="681CFD17" w14:textId="77777777" w:rsidR="0035710F" w:rsidRDefault="00000000">
      <w:r>
        <w:rPr>
          <w:rFonts w:ascii="宋体" w:eastAsia="宋体" w:hAnsi="宋体" w:cs="宋体"/>
          <w:sz w:val="24"/>
          <w:szCs w:val="24"/>
          <w:lang w:bidi="ar"/>
        </w:rPr>
        <w:lastRenderedPageBreak/>
        <w:t>  用户使用流程：</w:t>
      </w:r>
    </w:p>
    <w:p w14:paraId="3B263C77" w14:textId="77777777" w:rsidR="0035710F" w:rsidRDefault="00000000">
      <w:r>
        <w:rPr>
          <w:rFonts w:ascii="宋体" w:eastAsia="宋体" w:hAnsi="宋体" w:cs="宋体"/>
          <w:sz w:val="24"/>
          <w:szCs w:val="24"/>
          <w:lang w:bidi="ar"/>
        </w:rPr>
        <w:t>  管理员进入用户列表页面，查看所有用户的列表和相关信息。</w:t>
      </w:r>
    </w:p>
    <w:p w14:paraId="44EA644B" w14:textId="77777777" w:rsidR="0035710F" w:rsidRDefault="00000000">
      <w:r>
        <w:rPr>
          <w:rFonts w:ascii="宋体" w:eastAsia="宋体" w:hAnsi="宋体" w:cs="宋体"/>
          <w:sz w:val="24"/>
          <w:szCs w:val="24"/>
          <w:lang w:bidi="ar"/>
        </w:rPr>
        <w:t>  管理员可以查看用户的基本信息，如用户名、联系方式等。</w:t>
      </w:r>
    </w:p>
    <w:p w14:paraId="6F165A86" w14:textId="77777777" w:rsidR="0035710F" w:rsidRDefault="00000000">
      <w:r>
        <w:rPr>
          <w:rFonts w:ascii="宋体" w:eastAsia="宋体" w:hAnsi="宋体" w:cs="宋体"/>
          <w:sz w:val="24"/>
          <w:szCs w:val="24"/>
          <w:lang w:bidi="ar"/>
        </w:rPr>
        <w:t>  管理员可以搜索特定用户或根据筛选条件过滤用户列表。</w:t>
      </w:r>
    </w:p>
    <w:p w14:paraId="479BB93F" w14:textId="77777777" w:rsidR="0035710F" w:rsidRDefault="00000000">
      <w:r>
        <w:rPr>
          <w:rFonts w:ascii="宋体" w:eastAsia="宋体" w:hAnsi="宋体" w:cs="宋体"/>
          <w:sz w:val="24"/>
          <w:szCs w:val="24"/>
          <w:lang w:bidi="ar"/>
        </w:rPr>
        <w:t>  管理员可以查看用户的订单历史、活动记录或其他相关信息。</w:t>
      </w:r>
    </w:p>
    <w:p w14:paraId="3C1E7563" w14:textId="77777777" w:rsidR="0035710F" w:rsidRDefault="00000000">
      <w:r>
        <w:rPr>
          <w:rFonts w:ascii="宋体" w:eastAsia="宋体" w:hAnsi="宋体" w:cs="宋体"/>
          <w:sz w:val="24"/>
          <w:szCs w:val="24"/>
          <w:lang w:bidi="ar"/>
        </w:rPr>
        <w:t>  管理员可以对用户进行管理操作，如禁用账户、重置密码、编辑用户信息等。</w:t>
      </w:r>
    </w:p>
    <w:p w14:paraId="778A2616" w14:textId="77777777" w:rsidR="0035710F" w:rsidRDefault="00000000">
      <w:r>
        <w:rPr>
          <w:rFonts w:ascii="宋体" w:eastAsia="宋体" w:hAnsi="宋体" w:cs="宋体"/>
          <w:sz w:val="24"/>
          <w:szCs w:val="24"/>
          <w:lang w:bidi="ar"/>
        </w:rPr>
        <w:t>  管理员可以添加新用户，包括填写用户信息和权限设置。</w:t>
      </w:r>
    </w:p>
    <w:p w14:paraId="09E41301" w14:textId="77777777" w:rsidR="0035710F" w:rsidRDefault="00000000">
      <w:r>
        <w:rPr>
          <w:rFonts w:ascii="宋体" w:eastAsia="宋体" w:hAnsi="宋体" w:cs="宋体"/>
          <w:sz w:val="24"/>
          <w:szCs w:val="24"/>
          <w:lang w:bidi="ar"/>
        </w:rPr>
        <w:t>  管理员可以导出用户列表或生成报表用于分析用户数据。</w:t>
      </w:r>
    </w:p>
    <w:p w14:paraId="0DB9CE54" w14:textId="77777777" w:rsidR="0035710F" w:rsidRDefault="00000000">
      <w:pPr>
        <w:pStyle w:val="3"/>
        <w:keepNext w:val="0"/>
        <w:keepLines w:val="0"/>
        <w:numPr>
          <w:ilvl w:val="2"/>
          <w:numId w:val="0"/>
        </w:numPr>
      </w:pPr>
      <w:r>
        <w:t> </w:t>
      </w:r>
      <w:bookmarkStart w:id="14" w:name="_Toc167136850"/>
      <w:r>
        <w:t xml:space="preserve">6.2.4 </w:t>
      </w:r>
      <w:r>
        <w:t>个人中心业务流程</w:t>
      </w:r>
      <w:bookmarkEnd w:id="14"/>
    </w:p>
    <w:p w14:paraId="2C2D3280" w14:textId="77777777" w:rsidR="0035710F" w:rsidRDefault="00000000">
      <w:r>
        <w:rPr>
          <w:rFonts w:ascii="宋体" w:eastAsia="宋体" w:hAnsi="宋体" w:cs="宋体"/>
          <w:sz w:val="24"/>
          <w:szCs w:val="24"/>
          <w:lang w:bidi="ar"/>
        </w:rPr>
        <w:t>  触发场景：用户点击“个人中心”链接。</w:t>
      </w:r>
    </w:p>
    <w:p w14:paraId="5CF72500" w14:textId="77777777" w:rsidR="0035710F" w:rsidRDefault="00000000">
      <w:r>
        <w:rPr>
          <w:rFonts w:ascii="宋体" w:eastAsia="宋体" w:hAnsi="宋体" w:cs="宋体"/>
          <w:sz w:val="24"/>
          <w:szCs w:val="24"/>
          <w:lang w:bidi="ar"/>
        </w:rPr>
        <w:t>  </w:t>
      </w:r>
      <w:r>
        <w:rPr>
          <w:rStyle w:val="af"/>
          <w:rFonts w:ascii="宋体" w:eastAsia="宋体" w:hAnsi="宋体" w:cs="宋体"/>
          <w:sz w:val="24"/>
          <w:szCs w:val="24"/>
          <w:lang w:bidi="ar"/>
        </w:rPr>
        <w:t>1 信息展示</w:t>
      </w:r>
    </w:p>
    <w:p w14:paraId="10535C4D" w14:textId="77777777" w:rsidR="0035710F" w:rsidRDefault="00000000">
      <w:r>
        <w:rPr>
          <w:rFonts w:ascii="宋体" w:eastAsia="宋体" w:hAnsi="宋体" w:cs="宋体"/>
          <w:sz w:val="24"/>
          <w:szCs w:val="24"/>
          <w:lang w:bidi="ar"/>
        </w:rPr>
        <w:t>  触发场景：用户进入个人中心页面。</w:t>
      </w:r>
    </w:p>
    <w:p w14:paraId="6908ADA4" w14:textId="77777777" w:rsidR="0035710F" w:rsidRDefault="00000000">
      <w:r>
        <w:rPr>
          <w:rFonts w:ascii="宋体" w:eastAsia="宋体" w:hAnsi="宋体" w:cs="宋体"/>
          <w:sz w:val="24"/>
          <w:szCs w:val="24"/>
          <w:lang w:bidi="ar"/>
        </w:rPr>
        <w:t>  业务流程：系统加载并展示用户的个人信息，包括昵称、头像、注册时间等。提供查看历史订单、收藏夹商品等功能的链接或按钮。</w:t>
      </w:r>
    </w:p>
    <w:p w14:paraId="0CFA6B36" w14:textId="77777777" w:rsidR="0035710F" w:rsidRDefault="00000000">
      <w:r>
        <w:rPr>
          <w:rFonts w:ascii="宋体" w:eastAsia="宋体" w:hAnsi="宋体" w:cs="宋体"/>
          <w:sz w:val="24"/>
          <w:szCs w:val="24"/>
          <w:lang w:bidi="ar"/>
        </w:rPr>
        <w:t>  </w:t>
      </w:r>
      <w:r>
        <w:rPr>
          <w:rStyle w:val="af"/>
          <w:rFonts w:ascii="宋体" w:eastAsia="宋体" w:hAnsi="宋体" w:cs="宋体"/>
          <w:sz w:val="24"/>
          <w:szCs w:val="24"/>
          <w:lang w:bidi="ar"/>
        </w:rPr>
        <w:t>2 信息管理</w:t>
      </w:r>
    </w:p>
    <w:p w14:paraId="7DEFA90A" w14:textId="77777777" w:rsidR="0035710F" w:rsidRDefault="00000000">
      <w:r>
        <w:rPr>
          <w:rFonts w:ascii="宋体" w:eastAsia="宋体" w:hAnsi="宋体" w:cs="宋体"/>
          <w:sz w:val="24"/>
          <w:szCs w:val="24"/>
          <w:lang w:bidi="ar"/>
        </w:rPr>
        <w:t>  触发场景：用户点击“修改个人信息”或相关链接。</w:t>
      </w:r>
    </w:p>
    <w:p w14:paraId="6E34EE33" w14:textId="77777777" w:rsidR="0035710F" w:rsidRDefault="00000000">
      <w:r>
        <w:rPr>
          <w:rFonts w:ascii="宋体" w:eastAsia="宋体" w:hAnsi="宋体" w:cs="宋体"/>
          <w:sz w:val="24"/>
          <w:szCs w:val="24"/>
          <w:lang w:bidi="ar"/>
        </w:rPr>
        <w:t>  业务流程：系统加载用户当前的个人信息。用户可修改昵称、头像等个人信息。用户提交修改后的信息。系统验证信息的合法性（如昵称长度、头像格式等）。</w:t>
      </w:r>
    </w:p>
    <w:p w14:paraId="7FA3073F" w14:textId="77777777" w:rsidR="0035710F" w:rsidRDefault="00000000">
      <w:r>
        <w:rPr>
          <w:rFonts w:ascii="宋体" w:eastAsia="宋体" w:hAnsi="宋体" w:cs="宋体"/>
          <w:sz w:val="24"/>
          <w:szCs w:val="24"/>
          <w:lang w:bidi="ar"/>
        </w:rPr>
        <w:t>  若验证通过，系统保存修改后的信息，并提示用户信息修改成功。</w:t>
      </w:r>
    </w:p>
    <w:p w14:paraId="2C59EB4E" w14:textId="77777777" w:rsidR="0035710F" w:rsidRDefault="00000000">
      <w:r>
        <w:rPr>
          <w:rFonts w:ascii="宋体" w:eastAsia="宋体" w:hAnsi="宋体" w:cs="宋体"/>
          <w:sz w:val="24"/>
          <w:szCs w:val="24"/>
          <w:lang w:bidi="ar"/>
        </w:rPr>
        <w:t>  若验证失败，系统提示用户错误信息，用户可重新修改。</w:t>
      </w:r>
    </w:p>
    <w:p w14:paraId="10A4ED13" w14:textId="77777777" w:rsidR="0035710F" w:rsidRDefault="00000000">
      <w:r>
        <w:rPr>
          <w:rFonts w:ascii="宋体" w:eastAsia="宋体" w:hAnsi="宋体" w:cs="宋体"/>
          <w:sz w:val="24"/>
          <w:szCs w:val="24"/>
          <w:lang w:bidi="ar"/>
        </w:rPr>
        <w:t>  </w:t>
      </w:r>
      <w:r>
        <w:rPr>
          <w:rStyle w:val="af"/>
          <w:rFonts w:ascii="宋体" w:eastAsia="宋体" w:hAnsi="宋体" w:cs="宋体"/>
          <w:sz w:val="24"/>
          <w:szCs w:val="24"/>
          <w:lang w:bidi="ar"/>
        </w:rPr>
        <w:t>3 维护收货地址</w:t>
      </w:r>
    </w:p>
    <w:p w14:paraId="2227AE4C" w14:textId="77777777" w:rsidR="0035710F" w:rsidRDefault="00000000">
      <w:r>
        <w:rPr>
          <w:rFonts w:ascii="宋体" w:eastAsia="宋体" w:hAnsi="宋体" w:cs="宋体"/>
          <w:sz w:val="24"/>
          <w:szCs w:val="24"/>
          <w:lang w:bidi="ar"/>
        </w:rPr>
        <w:t>  触发场景：用户点击“维护收货地址”或相关链接。</w:t>
      </w:r>
    </w:p>
    <w:p w14:paraId="67565C85" w14:textId="77777777" w:rsidR="0035710F" w:rsidRDefault="00000000">
      <w:r>
        <w:rPr>
          <w:rFonts w:ascii="宋体" w:eastAsia="宋体" w:hAnsi="宋体" w:cs="宋体"/>
          <w:sz w:val="24"/>
          <w:szCs w:val="24"/>
          <w:lang w:bidi="ar"/>
        </w:rPr>
        <w:t>  业务流程：系统加载用户已保存的收货地址列表。用户可添加新的收货地址，包括收货人姓名、手机号、详细地址等。用户可编辑或删除已保存的收货地址。用户提交修改后的收货地址信息。</w:t>
      </w:r>
    </w:p>
    <w:p w14:paraId="77283C05" w14:textId="77777777" w:rsidR="0035710F" w:rsidRDefault="00000000">
      <w:r>
        <w:rPr>
          <w:rFonts w:ascii="宋体" w:eastAsia="宋体" w:hAnsi="宋体" w:cs="宋体"/>
          <w:sz w:val="24"/>
          <w:szCs w:val="24"/>
          <w:lang w:bidi="ar"/>
        </w:rPr>
        <w:t>  系统验证信息的合法性（如手机号格式、地址是否详细等）。</w:t>
      </w:r>
    </w:p>
    <w:p w14:paraId="5D93869F" w14:textId="77777777" w:rsidR="0035710F" w:rsidRDefault="00000000">
      <w:r>
        <w:rPr>
          <w:rFonts w:ascii="宋体" w:eastAsia="宋体" w:hAnsi="宋体" w:cs="宋体"/>
          <w:sz w:val="24"/>
          <w:szCs w:val="24"/>
          <w:lang w:bidi="ar"/>
        </w:rPr>
        <w:lastRenderedPageBreak/>
        <w:t>  若验证通过，系统保存修改后的收货地址信息，并提示用户地址修改成功。</w:t>
      </w:r>
    </w:p>
    <w:p w14:paraId="7FA076DF" w14:textId="77777777" w:rsidR="0035710F" w:rsidRDefault="00000000">
      <w:r>
        <w:rPr>
          <w:rFonts w:ascii="宋体" w:eastAsia="宋体" w:hAnsi="宋体" w:cs="宋体"/>
          <w:sz w:val="24"/>
          <w:szCs w:val="24"/>
          <w:lang w:bidi="ar"/>
        </w:rPr>
        <w:t>  若验证失败，系统提示用户错误信息，用户可重新修改。</w:t>
      </w:r>
    </w:p>
    <w:p w14:paraId="49FD458B" w14:textId="77777777" w:rsidR="0035710F" w:rsidRDefault="00000000">
      <w:r>
        <w:rPr>
          <w:rFonts w:ascii="宋体" w:eastAsia="宋体" w:hAnsi="宋体" w:cs="宋体"/>
          <w:sz w:val="24"/>
          <w:szCs w:val="24"/>
          <w:lang w:bidi="ar"/>
        </w:rPr>
        <w:t>  </w:t>
      </w:r>
      <w:r>
        <w:rPr>
          <w:rStyle w:val="af"/>
          <w:rFonts w:ascii="宋体" w:eastAsia="宋体" w:hAnsi="宋体" w:cs="宋体"/>
          <w:sz w:val="24"/>
          <w:szCs w:val="24"/>
          <w:lang w:bidi="ar"/>
        </w:rPr>
        <w:t>4 账户管理</w:t>
      </w:r>
    </w:p>
    <w:p w14:paraId="1461BB24" w14:textId="77777777" w:rsidR="0035710F" w:rsidRDefault="00000000">
      <w:r>
        <w:rPr>
          <w:rFonts w:ascii="宋体" w:eastAsia="宋体" w:hAnsi="宋体" w:cs="宋体"/>
          <w:sz w:val="24"/>
          <w:szCs w:val="24"/>
          <w:lang w:bidi="ar"/>
        </w:rPr>
        <w:t>  触发场景：用户点击“账户管理”或相关链接。</w:t>
      </w:r>
    </w:p>
    <w:p w14:paraId="04551F29" w14:textId="77777777" w:rsidR="0035710F" w:rsidRDefault="00000000">
      <w:r>
        <w:rPr>
          <w:rFonts w:ascii="宋体" w:eastAsia="宋体" w:hAnsi="宋体" w:cs="宋体"/>
          <w:sz w:val="24"/>
          <w:szCs w:val="24"/>
          <w:lang w:bidi="ar"/>
        </w:rPr>
        <w:t>  业务流程：系统加载账户管理页面，提供修改密码、注销账户等功能。用户可选择修改密码，输入当前密码和新密码进行验证和更新。用户可选择注销账户，系统提示用户注销账户的注意事项和后果。用户确认注销后，系统执行注销操作，清除用户数据并提示用户注销成功。</w:t>
      </w:r>
    </w:p>
    <w:p w14:paraId="50991B85" w14:textId="77777777" w:rsidR="0035710F" w:rsidRDefault="00000000">
      <w:pPr>
        <w:pStyle w:val="2"/>
        <w:keepNext w:val="0"/>
        <w:keepLines w:val="0"/>
        <w:ind w:left="720"/>
      </w:pPr>
      <w:r>
        <w:rPr>
          <w:b/>
          <w:bCs w:val="0"/>
        </w:rPr>
        <w:t>  </w:t>
      </w:r>
      <w:bookmarkStart w:id="15" w:name="_Toc167136851"/>
      <w:r>
        <w:rPr>
          <w:b/>
          <w:bCs w:val="0"/>
        </w:rPr>
        <w:t>日志模块业务流程</w:t>
      </w:r>
      <w:bookmarkEnd w:id="15"/>
    </w:p>
    <w:p w14:paraId="1CC19CED" w14:textId="77777777" w:rsidR="0035710F" w:rsidRDefault="00000000">
      <w:r>
        <w:rPr>
          <w:rFonts w:ascii="宋体" w:eastAsia="宋体" w:hAnsi="宋体" w:cs="宋体"/>
          <w:sz w:val="24"/>
          <w:szCs w:val="24"/>
          <w:lang w:bidi="ar"/>
        </w:rPr>
        <w:t>  触发场景：管理员登录后台系统，选择“日志查看”功能。</w:t>
      </w:r>
    </w:p>
    <w:p w14:paraId="4AAE013F" w14:textId="77777777" w:rsidR="0035710F" w:rsidRDefault="00000000">
      <w:r>
        <w:rPr>
          <w:rFonts w:ascii="宋体" w:eastAsia="宋体" w:hAnsi="宋体" w:cs="宋体"/>
          <w:sz w:val="24"/>
          <w:szCs w:val="24"/>
          <w:lang w:bidi="ar"/>
        </w:rPr>
        <w:t>  用户使用流程：</w:t>
      </w:r>
    </w:p>
    <w:p w14:paraId="10729CDD" w14:textId="77777777" w:rsidR="0035710F" w:rsidRDefault="00000000">
      <w:r>
        <w:rPr>
          <w:rFonts w:ascii="宋体" w:eastAsia="宋体" w:hAnsi="宋体" w:cs="宋体"/>
          <w:sz w:val="24"/>
          <w:szCs w:val="24"/>
          <w:lang w:bidi="ar"/>
        </w:rPr>
        <w:t>  管理员进入日志查看管理页面，查看当前网站的日志列表。</w:t>
      </w:r>
    </w:p>
    <w:p w14:paraId="17F88EFF" w14:textId="77777777" w:rsidR="0035710F" w:rsidRDefault="00000000">
      <w:r>
        <w:rPr>
          <w:rFonts w:ascii="宋体" w:eastAsia="宋体" w:hAnsi="宋体" w:cs="宋体"/>
          <w:sz w:val="24"/>
          <w:szCs w:val="24"/>
          <w:lang w:bidi="ar"/>
        </w:rPr>
        <w:t>  管理员可以在操作的时候自动记录日志信息，方便查看</w:t>
      </w:r>
    </w:p>
    <w:p w14:paraId="359295C5" w14:textId="77777777" w:rsidR="0035710F" w:rsidRDefault="00000000">
      <w:r>
        <w:rPr>
          <w:rFonts w:ascii="宋体" w:eastAsia="宋体" w:hAnsi="宋体" w:cs="宋体"/>
          <w:sz w:val="24"/>
          <w:szCs w:val="24"/>
          <w:lang w:bidi="ar"/>
        </w:rPr>
        <w:t>  管理员可以编辑或删除现有的操作日志信息。</w:t>
      </w:r>
    </w:p>
    <w:p w14:paraId="538864D5" w14:textId="77777777" w:rsidR="0035710F" w:rsidRDefault="00000000">
      <w:pPr>
        <w:rPr>
          <w:rFonts w:ascii="宋体" w:eastAsia="宋体" w:hAnsi="宋体" w:cs="宋体"/>
          <w:sz w:val="24"/>
          <w:szCs w:val="24"/>
          <w:lang w:bidi="ar"/>
        </w:rPr>
      </w:pPr>
      <w:r>
        <w:rPr>
          <w:rFonts w:ascii="宋体" w:eastAsia="宋体" w:hAnsi="宋体" w:cs="宋体"/>
          <w:sz w:val="24"/>
          <w:szCs w:val="24"/>
          <w:lang w:bidi="ar"/>
        </w:rPr>
        <w:t>  管理员可以对操作日志信息进行管理</w:t>
      </w:r>
    </w:p>
    <w:p w14:paraId="3291170C" w14:textId="77777777" w:rsidR="0035710F" w:rsidRDefault="00000000">
      <w:pPr>
        <w:pStyle w:val="2"/>
        <w:keepNext w:val="0"/>
        <w:keepLines w:val="0"/>
        <w:rPr>
          <w:b/>
          <w:bCs w:val="0"/>
        </w:rPr>
      </w:pPr>
      <w:r>
        <w:rPr>
          <w:b/>
          <w:bCs w:val="0"/>
        </w:rPr>
        <w:t>  </w:t>
      </w:r>
      <w:bookmarkStart w:id="16" w:name="_Toc167136852"/>
      <w:r>
        <w:rPr>
          <w:b/>
          <w:bCs w:val="0"/>
        </w:rPr>
        <w:t>企宣模块业务流程</w:t>
      </w:r>
      <w:bookmarkEnd w:id="16"/>
    </w:p>
    <w:p w14:paraId="032DEEC5" w14:textId="77777777" w:rsidR="0035710F" w:rsidRDefault="00000000">
      <w:pPr>
        <w:pStyle w:val="3"/>
        <w:keepNext w:val="0"/>
        <w:keepLines w:val="0"/>
        <w:numPr>
          <w:ilvl w:val="2"/>
          <w:numId w:val="0"/>
        </w:numPr>
      </w:pPr>
      <w:bookmarkStart w:id="17" w:name="_Toc167136853"/>
      <w:r>
        <w:t xml:space="preserve">6.4.1 </w:t>
      </w:r>
      <w:r>
        <w:rPr>
          <w:rStyle w:val="af"/>
          <w:bCs/>
        </w:rPr>
        <w:t>友情链接管理</w:t>
      </w:r>
      <w:bookmarkEnd w:id="17"/>
    </w:p>
    <w:p w14:paraId="142DB304" w14:textId="77777777" w:rsidR="0035710F" w:rsidRDefault="00000000">
      <w:r>
        <w:rPr>
          <w:rFonts w:ascii="宋体" w:eastAsia="宋体" w:hAnsi="宋体" w:cs="宋体"/>
          <w:sz w:val="24"/>
          <w:szCs w:val="24"/>
          <w:lang w:bidi="ar"/>
        </w:rPr>
        <w:t>  触发场景：管理员登录后台系统，选择“友情链接管理”功能。</w:t>
      </w:r>
    </w:p>
    <w:p w14:paraId="383963D1" w14:textId="77777777" w:rsidR="0035710F" w:rsidRDefault="00000000">
      <w:r>
        <w:rPr>
          <w:rFonts w:ascii="宋体" w:eastAsia="宋体" w:hAnsi="宋体" w:cs="宋体"/>
          <w:sz w:val="24"/>
          <w:szCs w:val="24"/>
          <w:lang w:bidi="ar"/>
        </w:rPr>
        <w:t>  用户使用流程：</w:t>
      </w:r>
    </w:p>
    <w:p w14:paraId="0CB71EB9" w14:textId="77777777" w:rsidR="0035710F" w:rsidRDefault="00000000">
      <w:r>
        <w:rPr>
          <w:rFonts w:ascii="宋体" w:eastAsia="宋体" w:hAnsi="宋体" w:cs="宋体"/>
          <w:sz w:val="24"/>
          <w:szCs w:val="24"/>
          <w:lang w:bidi="ar"/>
        </w:rPr>
        <w:t>  管理员进入友情链接管理页面，查看当前网站的友情链接列表。</w:t>
      </w:r>
    </w:p>
    <w:p w14:paraId="682251DB" w14:textId="77777777" w:rsidR="0035710F" w:rsidRDefault="00000000">
      <w:r>
        <w:rPr>
          <w:rFonts w:ascii="宋体" w:eastAsia="宋体" w:hAnsi="宋体" w:cs="宋体"/>
          <w:sz w:val="24"/>
          <w:szCs w:val="24"/>
          <w:lang w:bidi="ar"/>
        </w:rPr>
        <w:t>  管理员可以添加新的友情链接，包括填写链接名称、URL、描述等信息。</w:t>
      </w:r>
    </w:p>
    <w:p w14:paraId="07AB36AC" w14:textId="77777777" w:rsidR="0035710F" w:rsidRDefault="00000000">
      <w:r>
        <w:rPr>
          <w:rFonts w:ascii="宋体" w:eastAsia="宋体" w:hAnsi="宋体" w:cs="宋体"/>
          <w:sz w:val="24"/>
          <w:szCs w:val="24"/>
          <w:lang w:bidi="ar"/>
        </w:rPr>
        <w:t>  管理员可以编辑或删除现有的友情链接信息。</w:t>
      </w:r>
    </w:p>
    <w:p w14:paraId="4E5D1E7A" w14:textId="77777777" w:rsidR="0035710F" w:rsidRDefault="00000000">
      <w:r>
        <w:rPr>
          <w:rFonts w:ascii="宋体" w:eastAsia="宋体" w:hAnsi="宋体" w:cs="宋体"/>
          <w:sz w:val="24"/>
          <w:szCs w:val="24"/>
          <w:lang w:bidi="ar"/>
        </w:rPr>
        <w:t>  管理员可以对友情链接进行分类或标记特定属性。</w:t>
      </w:r>
    </w:p>
    <w:p w14:paraId="65671EC9" w14:textId="77777777" w:rsidR="0035710F" w:rsidRDefault="00000000">
      <w:r>
        <w:rPr>
          <w:rFonts w:ascii="宋体" w:eastAsia="宋体" w:hAnsi="宋体" w:cs="宋体"/>
          <w:sz w:val="24"/>
          <w:szCs w:val="24"/>
          <w:lang w:bidi="ar"/>
        </w:rPr>
        <w:t>  管理员可以设置友情链接的显示顺序或可见性。</w:t>
      </w:r>
    </w:p>
    <w:p w14:paraId="4014F783" w14:textId="77777777" w:rsidR="0035710F" w:rsidRDefault="00000000">
      <w:r>
        <w:rPr>
          <w:rFonts w:ascii="宋体" w:eastAsia="宋体" w:hAnsi="宋体" w:cs="宋体"/>
          <w:sz w:val="24"/>
          <w:szCs w:val="24"/>
          <w:lang w:bidi="ar"/>
        </w:rPr>
        <w:t>  管理员可以审核提交的友情链接申请，确保链接的质量和合法性。</w:t>
      </w:r>
    </w:p>
    <w:p w14:paraId="7F68250B" w14:textId="77777777" w:rsidR="0035710F" w:rsidRDefault="00000000">
      <w:pPr>
        <w:pStyle w:val="3"/>
        <w:keepNext w:val="0"/>
        <w:keepLines w:val="0"/>
        <w:numPr>
          <w:ilvl w:val="2"/>
          <w:numId w:val="0"/>
        </w:numPr>
      </w:pPr>
      <w:r>
        <w:lastRenderedPageBreak/>
        <w:t> </w:t>
      </w:r>
      <w:bookmarkStart w:id="18" w:name="_Toc167136854"/>
      <w:r>
        <w:t xml:space="preserve">6.4.2 </w:t>
      </w:r>
      <w:r>
        <w:t>广告管理</w:t>
      </w:r>
      <w:bookmarkEnd w:id="18"/>
    </w:p>
    <w:p w14:paraId="596209A3" w14:textId="77777777" w:rsidR="0035710F" w:rsidRDefault="00000000">
      <w:r>
        <w:rPr>
          <w:rFonts w:ascii="宋体" w:eastAsia="宋体" w:hAnsi="宋体" w:cs="宋体"/>
          <w:sz w:val="24"/>
          <w:szCs w:val="24"/>
          <w:lang w:bidi="ar"/>
        </w:rPr>
        <w:t>  触发场景：在企宣管理页面中，管理员选择“广告管理”。</w:t>
      </w:r>
    </w:p>
    <w:p w14:paraId="211888C2" w14:textId="77777777" w:rsidR="0035710F" w:rsidRDefault="00000000">
      <w:r>
        <w:rPr>
          <w:rFonts w:ascii="宋体" w:eastAsia="宋体" w:hAnsi="宋体" w:cs="宋体"/>
          <w:sz w:val="24"/>
          <w:szCs w:val="24"/>
          <w:lang w:bidi="ar"/>
        </w:rPr>
        <w:t>  用户使用流程：</w:t>
      </w:r>
    </w:p>
    <w:p w14:paraId="45434C73" w14:textId="77777777" w:rsidR="0035710F" w:rsidRDefault="00000000">
      <w:r>
        <w:rPr>
          <w:rFonts w:ascii="宋体" w:eastAsia="宋体" w:hAnsi="宋体" w:cs="宋体"/>
          <w:sz w:val="24"/>
          <w:szCs w:val="24"/>
          <w:lang w:bidi="ar"/>
        </w:rPr>
        <w:t>  管理员进入广告管理页面，查看当前网站的广告列表和相关信息。</w:t>
      </w:r>
    </w:p>
    <w:p w14:paraId="41D8A6AD" w14:textId="77777777" w:rsidR="0035710F" w:rsidRDefault="00000000">
      <w:r>
        <w:rPr>
          <w:rFonts w:ascii="宋体" w:eastAsia="宋体" w:hAnsi="宋体" w:cs="宋体"/>
          <w:sz w:val="24"/>
          <w:szCs w:val="24"/>
          <w:lang w:bidi="ar"/>
        </w:rPr>
        <w:t>  管理员可以添加新的广告位，包括选择广告类型、上传广告图片、设置链接等。</w:t>
      </w:r>
    </w:p>
    <w:p w14:paraId="2F7F1EF4" w14:textId="77777777" w:rsidR="0035710F" w:rsidRDefault="00000000">
      <w:r>
        <w:rPr>
          <w:rFonts w:ascii="宋体" w:eastAsia="宋体" w:hAnsi="宋体" w:cs="宋体"/>
          <w:sz w:val="24"/>
          <w:szCs w:val="24"/>
          <w:lang w:bidi="ar"/>
        </w:rPr>
        <w:t>  管理员可以编辑或删除现有的广告信息。</w:t>
      </w:r>
    </w:p>
    <w:p w14:paraId="3AD343E4" w14:textId="77777777" w:rsidR="0035710F" w:rsidRDefault="00000000">
      <w:r>
        <w:rPr>
          <w:rFonts w:ascii="宋体" w:eastAsia="宋体" w:hAnsi="宋体" w:cs="宋体"/>
          <w:sz w:val="24"/>
          <w:szCs w:val="24"/>
          <w:lang w:bidi="ar"/>
        </w:rPr>
        <w:t>  管理员可以设置广告的展示时间、位置和频率。</w:t>
      </w:r>
    </w:p>
    <w:p w14:paraId="55E06615" w14:textId="77777777" w:rsidR="0035710F" w:rsidRDefault="00000000">
      <w:r>
        <w:rPr>
          <w:rFonts w:ascii="宋体" w:eastAsia="宋体" w:hAnsi="宋体" w:cs="宋体"/>
          <w:sz w:val="24"/>
          <w:szCs w:val="24"/>
          <w:lang w:bidi="ar"/>
        </w:rPr>
        <w:t>  管理员可以监控广告的点击量和转化率，进行数据分析。</w:t>
      </w:r>
    </w:p>
    <w:p w14:paraId="1CB90ED2" w14:textId="77777777" w:rsidR="0035710F" w:rsidRDefault="00000000">
      <w:r>
        <w:rPr>
          <w:rFonts w:ascii="宋体" w:eastAsia="宋体" w:hAnsi="宋体" w:cs="宋体"/>
          <w:sz w:val="24"/>
          <w:szCs w:val="24"/>
          <w:lang w:bidi="ar"/>
        </w:rPr>
        <w:t>  管理员可以根据广告效果调整广告内容或投放策略。</w:t>
      </w:r>
    </w:p>
    <w:p w14:paraId="027A43F1" w14:textId="77777777" w:rsidR="0035710F" w:rsidRDefault="00000000">
      <w:pPr>
        <w:pStyle w:val="3"/>
        <w:keepNext w:val="0"/>
        <w:keepLines w:val="0"/>
        <w:numPr>
          <w:ilvl w:val="2"/>
          <w:numId w:val="0"/>
        </w:numPr>
      </w:pPr>
      <w:r>
        <w:t>  </w:t>
      </w:r>
      <w:bookmarkStart w:id="19" w:name="_Toc167136855"/>
      <w:r>
        <w:t xml:space="preserve">6.4.3 </w:t>
      </w:r>
      <w:r>
        <w:t>报表管理</w:t>
      </w:r>
      <w:bookmarkEnd w:id="19"/>
    </w:p>
    <w:p w14:paraId="278D2A20" w14:textId="77777777" w:rsidR="0035710F" w:rsidRDefault="00000000">
      <w:r>
        <w:rPr>
          <w:rFonts w:ascii="宋体" w:eastAsia="宋体" w:hAnsi="宋体" w:cs="宋体"/>
          <w:sz w:val="24"/>
          <w:szCs w:val="24"/>
          <w:lang w:bidi="ar"/>
        </w:rPr>
        <w:t>  触发场景：管理员登录后台系统，选择“业绩报表查看”功能。</w:t>
      </w:r>
    </w:p>
    <w:p w14:paraId="6D95E298" w14:textId="77777777" w:rsidR="0035710F" w:rsidRDefault="00000000">
      <w:r>
        <w:rPr>
          <w:rFonts w:ascii="宋体" w:eastAsia="宋体" w:hAnsi="宋体" w:cs="宋体"/>
          <w:sz w:val="24"/>
          <w:szCs w:val="24"/>
          <w:lang w:bidi="ar"/>
        </w:rPr>
        <w:t>  用户使用流程：</w:t>
      </w:r>
    </w:p>
    <w:p w14:paraId="2A22D150" w14:textId="77777777" w:rsidR="0035710F" w:rsidRDefault="00000000">
      <w:r>
        <w:rPr>
          <w:rFonts w:ascii="宋体" w:eastAsia="宋体" w:hAnsi="宋体" w:cs="宋体"/>
          <w:sz w:val="24"/>
          <w:szCs w:val="24"/>
          <w:lang w:bidi="ar"/>
        </w:rPr>
        <w:t>  管理员进入业绩报表页面，选择查看特定时间段的业绩数据。</w:t>
      </w:r>
    </w:p>
    <w:p w14:paraId="14C4B9B7" w14:textId="77777777" w:rsidR="0035710F" w:rsidRDefault="00000000">
      <w:r>
        <w:rPr>
          <w:rFonts w:ascii="宋体" w:eastAsia="宋体" w:hAnsi="宋体" w:cs="宋体"/>
          <w:sz w:val="24"/>
          <w:szCs w:val="24"/>
          <w:lang w:bidi="ar"/>
        </w:rPr>
        <w:t>  管理员可以查看销售额、订单数量、利润等业绩指标的统计数据。</w:t>
      </w:r>
    </w:p>
    <w:p w14:paraId="5A15582D" w14:textId="77777777" w:rsidR="0035710F" w:rsidRDefault="00000000">
      <w:r>
        <w:rPr>
          <w:rFonts w:ascii="宋体" w:eastAsia="宋体" w:hAnsi="宋体" w:cs="宋体"/>
          <w:sz w:val="24"/>
          <w:szCs w:val="24"/>
          <w:lang w:bidi="ar"/>
        </w:rPr>
        <w:t>  管理员可以分析不同产品、品牌或促销活动对业绩的影响。</w:t>
      </w:r>
    </w:p>
    <w:p w14:paraId="7FE4A71C" w14:textId="77777777" w:rsidR="0035710F" w:rsidRDefault="00000000">
      <w:r>
        <w:rPr>
          <w:rFonts w:ascii="宋体" w:eastAsia="宋体" w:hAnsi="宋体" w:cs="宋体"/>
          <w:sz w:val="24"/>
          <w:szCs w:val="24"/>
          <w:lang w:bidi="ar"/>
        </w:rPr>
        <w:t>  管理员可以生成图表或图表展示业绩数据，以便更直观地理解数据。</w:t>
      </w:r>
    </w:p>
    <w:p w14:paraId="01EBEB8A" w14:textId="77777777" w:rsidR="0035710F" w:rsidRDefault="00000000">
      <w:r>
        <w:rPr>
          <w:rFonts w:ascii="宋体" w:eastAsia="宋体" w:hAnsi="宋体" w:cs="宋体"/>
          <w:sz w:val="24"/>
          <w:szCs w:val="24"/>
          <w:lang w:bidi="ar"/>
        </w:rPr>
        <w:t>  管理员可以导出业绩报表数据以供进一步分析或分享。</w:t>
      </w:r>
    </w:p>
    <w:p w14:paraId="52B7C51A" w14:textId="77777777" w:rsidR="0035710F" w:rsidRDefault="00000000">
      <w:pPr>
        <w:pStyle w:val="2"/>
        <w:keepNext w:val="0"/>
        <w:keepLines w:val="0"/>
        <w:numPr>
          <w:ilvl w:val="1"/>
          <w:numId w:val="0"/>
        </w:numPr>
        <w:rPr>
          <w:b/>
          <w:bCs w:val="0"/>
        </w:rPr>
      </w:pPr>
      <w:r>
        <w:rPr>
          <w:b/>
          <w:bCs w:val="0"/>
        </w:rPr>
        <w:t> </w:t>
      </w:r>
      <w:bookmarkStart w:id="20" w:name="_Toc167136856"/>
      <w:r>
        <w:rPr>
          <w:b/>
          <w:bCs w:val="0"/>
        </w:rPr>
        <w:t xml:space="preserve">6.5 </w:t>
      </w:r>
      <w:r>
        <w:rPr>
          <w:b/>
          <w:bCs w:val="0"/>
        </w:rPr>
        <w:t>促销模块业务流程</w:t>
      </w:r>
      <w:bookmarkEnd w:id="20"/>
    </w:p>
    <w:p w14:paraId="6F116A95" w14:textId="77777777" w:rsidR="0035710F" w:rsidRDefault="00000000">
      <w:pPr>
        <w:pStyle w:val="3"/>
        <w:keepNext w:val="0"/>
        <w:keepLines w:val="0"/>
        <w:numPr>
          <w:ilvl w:val="2"/>
          <w:numId w:val="0"/>
        </w:numPr>
      </w:pPr>
      <w:bookmarkStart w:id="21" w:name="_Toc167136857"/>
      <w:r>
        <w:t xml:space="preserve">6.5.1 </w:t>
      </w:r>
      <w:r>
        <w:t>优惠券管理</w:t>
      </w:r>
      <w:bookmarkEnd w:id="21"/>
    </w:p>
    <w:p w14:paraId="0A32DBCE" w14:textId="77777777" w:rsidR="0035710F" w:rsidRDefault="00000000">
      <w:r>
        <w:rPr>
          <w:rFonts w:ascii="宋体" w:eastAsia="宋体" w:hAnsi="宋体" w:cs="宋体"/>
          <w:sz w:val="24"/>
          <w:szCs w:val="24"/>
          <w:lang w:bidi="ar"/>
        </w:rPr>
        <w:t>  触发场景：管理员点击优惠券管理。</w:t>
      </w:r>
    </w:p>
    <w:p w14:paraId="5C27231C" w14:textId="77777777" w:rsidR="0035710F" w:rsidRDefault="00000000">
      <w:r>
        <w:rPr>
          <w:rFonts w:ascii="宋体" w:eastAsia="宋体" w:hAnsi="宋体" w:cs="宋体"/>
          <w:sz w:val="24"/>
          <w:szCs w:val="24"/>
          <w:lang w:bidi="ar"/>
        </w:rPr>
        <w:t>  使用流程：</w:t>
      </w:r>
    </w:p>
    <w:p w14:paraId="647AC8A1" w14:textId="77777777" w:rsidR="0035710F" w:rsidRDefault="00000000">
      <w:r>
        <w:rPr>
          <w:rFonts w:ascii="宋体" w:eastAsia="宋体" w:hAnsi="宋体" w:cs="宋体"/>
          <w:sz w:val="24"/>
          <w:szCs w:val="24"/>
          <w:lang w:bidi="ar"/>
        </w:rPr>
        <w:t>  管理员可以根据优惠券的状态，类型以及优惠券的名称来搜索优惠券。</w:t>
      </w:r>
    </w:p>
    <w:p w14:paraId="556FB210" w14:textId="77777777" w:rsidR="0035710F" w:rsidRDefault="00000000">
      <w:r>
        <w:rPr>
          <w:rFonts w:ascii="宋体" w:eastAsia="宋体" w:hAnsi="宋体" w:cs="宋体"/>
          <w:sz w:val="24"/>
          <w:szCs w:val="24"/>
          <w:lang w:bidi="ar"/>
        </w:rPr>
        <w:t>  管理员可以新增优惠券，同时指定优惠券的使用范围以及类型，推广的方式，发放的数量和限领数量。</w:t>
      </w:r>
    </w:p>
    <w:p w14:paraId="390EE708" w14:textId="77777777" w:rsidR="0035710F" w:rsidRDefault="00000000">
      <w:r>
        <w:rPr>
          <w:rFonts w:ascii="宋体" w:eastAsia="宋体" w:hAnsi="宋体" w:cs="宋体"/>
          <w:sz w:val="24"/>
          <w:szCs w:val="24"/>
          <w:lang w:bidi="ar"/>
        </w:rPr>
        <w:lastRenderedPageBreak/>
        <w:t>  在发放优惠券之前管理员还可以编辑优惠券的信息，以及删除优惠券。</w:t>
      </w:r>
    </w:p>
    <w:p w14:paraId="0BC1E1DF" w14:textId="77777777" w:rsidR="0035710F" w:rsidRDefault="00000000">
      <w:r>
        <w:rPr>
          <w:rFonts w:ascii="宋体" w:eastAsia="宋体" w:hAnsi="宋体" w:cs="宋体"/>
          <w:sz w:val="24"/>
          <w:szCs w:val="24"/>
          <w:lang w:bidi="ar"/>
        </w:rPr>
        <w:t>  管理员在发放优惠券的时候还要指定发放的方式是定时发放还是立即发放，以及优惠券使用的期限。</w:t>
      </w:r>
    </w:p>
    <w:p w14:paraId="2802D1D3" w14:textId="77777777" w:rsidR="0035710F" w:rsidRDefault="00000000">
      <w:r>
        <w:rPr>
          <w:rFonts w:ascii="宋体" w:eastAsia="宋体" w:hAnsi="宋体" w:cs="宋体"/>
          <w:sz w:val="24"/>
          <w:szCs w:val="24"/>
          <w:lang w:bidi="ar"/>
        </w:rPr>
        <w:t>  对于已经开始发放的优惠券，管理员可以暂停发放。</w:t>
      </w:r>
    </w:p>
    <w:p w14:paraId="0F384CC5" w14:textId="77777777" w:rsidR="0035710F" w:rsidRDefault="00000000">
      <w:r>
        <w:rPr>
          <w:rFonts w:ascii="宋体" w:eastAsia="宋体" w:hAnsi="宋体" w:cs="宋体"/>
          <w:sz w:val="24"/>
          <w:szCs w:val="24"/>
          <w:lang w:bidi="ar"/>
        </w:rPr>
        <w:t>  对于使用兑换码进行推广的方式，管理员可以查看根据兑换码的状态查看兑换码。</w:t>
      </w:r>
    </w:p>
    <w:p w14:paraId="7DE5CF1F" w14:textId="77777777" w:rsidR="0035710F" w:rsidRDefault="00000000">
      <w:pPr>
        <w:pStyle w:val="3"/>
        <w:keepNext w:val="0"/>
        <w:keepLines w:val="0"/>
        <w:numPr>
          <w:ilvl w:val="2"/>
          <w:numId w:val="0"/>
        </w:numPr>
      </w:pPr>
      <w:bookmarkStart w:id="22" w:name="_Toc167136858"/>
      <w:r>
        <w:t xml:space="preserve">6.5.2 </w:t>
      </w:r>
      <w:r>
        <w:t>用户领取优惠券</w:t>
      </w:r>
      <w:bookmarkEnd w:id="22"/>
    </w:p>
    <w:p w14:paraId="7447C2E2" w14:textId="77777777" w:rsidR="0035710F" w:rsidRDefault="00000000">
      <w:r>
        <w:rPr>
          <w:rFonts w:ascii="宋体" w:eastAsia="宋体" w:hAnsi="宋体" w:cs="宋体"/>
          <w:sz w:val="24"/>
          <w:szCs w:val="24"/>
          <w:lang w:bidi="ar"/>
        </w:rPr>
        <w:t>  触发场景：用户通过优惠券界面领取优惠券，以及通过兑换码兑换优惠券。</w:t>
      </w:r>
    </w:p>
    <w:p w14:paraId="000C443A" w14:textId="77777777" w:rsidR="0035710F" w:rsidRDefault="00000000">
      <w:pPr>
        <w:pStyle w:val="3"/>
        <w:keepNext w:val="0"/>
        <w:keepLines w:val="0"/>
        <w:numPr>
          <w:ilvl w:val="2"/>
          <w:numId w:val="0"/>
        </w:numPr>
      </w:pPr>
      <w:r>
        <w:t> </w:t>
      </w:r>
      <w:bookmarkStart w:id="23" w:name="_Toc167136859"/>
      <w:r>
        <w:t xml:space="preserve">6.5.3 </w:t>
      </w:r>
      <w:r>
        <w:t>用户使用优惠券</w:t>
      </w:r>
      <w:bookmarkEnd w:id="23"/>
    </w:p>
    <w:p w14:paraId="71A21CBD" w14:textId="77777777" w:rsidR="0035710F" w:rsidRDefault="00000000">
      <w:r>
        <w:rPr>
          <w:rFonts w:ascii="宋体" w:eastAsia="宋体" w:hAnsi="宋体" w:cs="宋体"/>
          <w:sz w:val="24"/>
          <w:szCs w:val="24"/>
          <w:lang w:bidi="ar"/>
        </w:rPr>
        <w:t>  触发场景：用户在购物车中可以点击购买，跳转到预下单界面。</w:t>
      </w:r>
    </w:p>
    <w:p w14:paraId="73357D4A" w14:textId="77777777" w:rsidR="0035710F" w:rsidRDefault="00000000">
      <w:r>
        <w:rPr>
          <w:rFonts w:ascii="宋体" w:eastAsia="宋体" w:hAnsi="宋体" w:cs="宋体"/>
          <w:sz w:val="24"/>
          <w:szCs w:val="24"/>
          <w:lang w:bidi="ar"/>
        </w:rPr>
        <w:t>  使用流程：</w:t>
      </w:r>
    </w:p>
    <w:p w14:paraId="66146675" w14:textId="77777777" w:rsidR="0035710F" w:rsidRDefault="00000000">
      <w:r>
        <w:rPr>
          <w:rFonts w:ascii="宋体" w:eastAsia="宋体" w:hAnsi="宋体" w:cs="宋体"/>
          <w:sz w:val="24"/>
          <w:szCs w:val="24"/>
          <w:lang w:bidi="ar"/>
        </w:rPr>
        <w:t>  用户点击购买跳转到预下单界面，会自动计算出可以使用的优惠券的最优方案供用户选择。</w:t>
      </w:r>
    </w:p>
    <w:p w14:paraId="37AB89F8" w14:textId="77777777" w:rsidR="0035710F" w:rsidRDefault="00000000">
      <w:r>
        <w:rPr>
          <w:rFonts w:ascii="宋体" w:eastAsia="宋体" w:hAnsi="宋体" w:cs="宋体"/>
          <w:sz w:val="24"/>
          <w:szCs w:val="24"/>
          <w:lang w:bidi="ar"/>
        </w:rPr>
        <w:t>  对于预下单后并没有支付的优惠券，会自动退还。</w:t>
      </w:r>
    </w:p>
    <w:p w14:paraId="4AD8C569" w14:textId="77777777" w:rsidR="0035710F" w:rsidRDefault="00000000">
      <w:pPr>
        <w:pStyle w:val="2"/>
        <w:keepNext w:val="0"/>
        <w:keepLines w:val="0"/>
        <w:numPr>
          <w:ilvl w:val="1"/>
          <w:numId w:val="0"/>
        </w:numPr>
        <w:rPr>
          <w:b/>
          <w:bCs w:val="0"/>
        </w:rPr>
      </w:pPr>
      <w:bookmarkStart w:id="24" w:name="_Toc167136860"/>
      <w:r>
        <w:rPr>
          <w:rFonts w:hint="eastAsia"/>
          <w:b/>
          <w:bCs w:val="0"/>
        </w:rPr>
        <w:t>6.6</w:t>
      </w:r>
      <w:r>
        <w:rPr>
          <w:b/>
          <w:bCs w:val="0"/>
        </w:rPr>
        <w:t>  </w:t>
      </w:r>
      <w:r>
        <w:rPr>
          <w:b/>
          <w:bCs w:val="0"/>
        </w:rPr>
        <w:t>媒资管理业务流程</w:t>
      </w:r>
      <w:bookmarkEnd w:id="24"/>
    </w:p>
    <w:p w14:paraId="791A3092" w14:textId="77777777" w:rsidR="0035710F" w:rsidRDefault="00000000">
      <w:pPr>
        <w:pStyle w:val="3"/>
        <w:keepNext w:val="0"/>
        <w:keepLines w:val="0"/>
        <w:numPr>
          <w:ilvl w:val="2"/>
          <w:numId w:val="0"/>
        </w:numPr>
      </w:pPr>
      <w:bookmarkStart w:id="25" w:name="_Toc167136861"/>
      <w:r>
        <w:rPr>
          <w:rFonts w:hint="eastAsia"/>
        </w:rPr>
        <w:t xml:space="preserve">6.6.1 </w:t>
      </w:r>
      <w:r>
        <w:t> </w:t>
      </w:r>
      <w:r>
        <w:t>媒资管理</w:t>
      </w:r>
      <w:bookmarkEnd w:id="25"/>
    </w:p>
    <w:p w14:paraId="7CC652A9" w14:textId="77777777" w:rsidR="0035710F" w:rsidRDefault="00000000">
      <w:r>
        <w:rPr>
          <w:rFonts w:ascii="宋体" w:eastAsia="宋体" w:hAnsi="宋体" w:cs="宋体"/>
          <w:sz w:val="24"/>
          <w:szCs w:val="24"/>
          <w:lang w:bidi="ar"/>
        </w:rPr>
        <w:t>  触发场景：管理员点击媒资管理。</w:t>
      </w:r>
    </w:p>
    <w:p w14:paraId="5F5E26E3" w14:textId="77777777" w:rsidR="0035710F" w:rsidRDefault="00000000">
      <w:r>
        <w:rPr>
          <w:rFonts w:ascii="宋体" w:eastAsia="宋体" w:hAnsi="宋体" w:cs="宋体"/>
          <w:sz w:val="24"/>
          <w:szCs w:val="24"/>
          <w:lang w:bidi="ar"/>
        </w:rPr>
        <w:t>  使用流程：</w:t>
      </w:r>
    </w:p>
    <w:p w14:paraId="3A06B84B" w14:textId="77777777" w:rsidR="0035710F" w:rsidRDefault="00000000">
      <w:r>
        <w:rPr>
          <w:rFonts w:ascii="宋体" w:eastAsia="宋体" w:hAnsi="宋体" w:cs="宋体"/>
          <w:sz w:val="24"/>
          <w:szCs w:val="24"/>
          <w:lang w:bidi="ar"/>
        </w:rPr>
        <w:t>  管理员可以通过指定媒资的类型如图片或视频来查看对应媒体资源。</w:t>
      </w:r>
    </w:p>
    <w:p w14:paraId="2ED8E951" w14:textId="77777777" w:rsidR="0035710F" w:rsidRDefault="00000000">
      <w:r>
        <w:rPr>
          <w:rFonts w:ascii="宋体" w:eastAsia="宋体" w:hAnsi="宋体" w:cs="宋体"/>
          <w:sz w:val="24"/>
          <w:szCs w:val="24"/>
          <w:lang w:bidi="ar"/>
        </w:rPr>
        <w:t>  管理员可以上传指定大小的图片或视频。</w:t>
      </w:r>
    </w:p>
    <w:p w14:paraId="527B9A9F" w14:textId="77777777" w:rsidR="0035710F" w:rsidRDefault="00000000">
      <w:r>
        <w:rPr>
          <w:rFonts w:ascii="宋体" w:eastAsia="宋体" w:hAnsi="宋体" w:cs="宋体"/>
          <w:sz w:val="24"/>
          <w:szCs w:val="24"/>
          <w:lang w:bidi="ar"/>
        </w:rPr>
        <w:t>  管理员可以预览图片或视频。</w:t>
      </w:r>
    </w:p>
    <w:p w14:paraId="6AE7A990" w14:textId="77777777" w:rsidR="0035710F" w:rsidRDefault="00000000">
      <w:pPr>
        <w:rPr>
          <w:rFonts w:ascii="宋体" w:eastAsia="宋体" w:hAnsi="宋体" w:cs="宋体"/>
          <w:sz w:val="24"/>
          <w:szCs w:val="24"/>
          <w:lang w:bidi="ar"/>
        </w:rPr>
      </w:pPr>
      <w:r>
        <w:rPr>
          <w:rFonts w:ascii="宋体" w:eastAsia="宋体" w:hAnsi="宋体" w:cs="宋体"/>
          <w:sz w:val="24"/>
          <w:szCs w:val="24"/>
          <w:lang w:bidi="ar"/>
        </w:rPr>
        <w:t>  管理员可以在上传商品的时候选择其对应的图片或者视频用于作为主图或者视频。</w:t>
      </w:r>
    </w:p>
    <w:p w14:paraId="5460F76A" w14:textId="77777777" w:rsidR="0035710F" w:rsidRDefault="0035710F">
      <w:pPr>
        <w:rPr>
          <w:rFonts w:ascii="宋体" w:eastAsia="宋体" w:hAnsi="宋体" w:cs="宋体"/>
          <w:sz w:val="24"/>
          <w:szCs w:val="24"/>
          <w:lang w:bidi="ar"/>
        </w:rPr>
      </w:pPr>
    </w:p>
    <w:p w14:paraId="27009253" w14:textId="77777777" w:rsidR="0035710F" w:rsidRDefault="00000000">
      <w:pPr>
        <w:pStyle w:val="2"/>
        <w:keepNext w:val="0"/>
        <w:keepLines w:val="0"/>
        <w:numPr>
          <w:ilvl w:val="1"/>
          <w:numId w:val="0"/>
        </w:numPr>
        <w:rPr>
          <w:b/>
          <w:bCs w:val="0"/>
        </w:rPr>
      </w:pPr>
      <w:bookmarkStart w:id="26" w:name="_Toc167136862"/>
      <w:r>
        <w:rPr>
          <w:rFonts w:hint="eastAsia"/>
          <w:b/>
          <w:bCs w:val="0"/>
        </w:rPr>
        <w:lastRenderedPageBreak/>
        <w:t>6.7</w:t>
      </w:r>
      <w:r>
        <w:rPr>
          <w:b/>
          <w:bCs w:val="0"/>
        </w:rPr>
        <w:t>  </w:t>
      </w:r>
      <w:r>
        <w:rPr>
          <w:b/>
          <w:bCs w:val="0"/>
        </w:rPr>
        <w:t>评论管理业务流程</w:t>
      </w:r>
      <w:bookmarkEnd w:id="26"/>
    </w:p>
    <w:p w14:paraId="5BFA3472" w14:textId="77777777" w:rsidR="0035710F" w:rsidRDefault="00000000">
      <w:pPr>
        <w:pStyle w:val="3"/>
        <w:keepNext w:val="0"/>
        <w:keepLines w:val="0"/>
        <w:numPr>
          <w:ilvl w:val="2"/>
          <w:numId w:val="0"/>
        </w:numPr>
      </w:pPr>
      <w:bookmarkStart w:id="27" w:name="_Toc167136863"/>
      <w:r>
        <w:t xml:space="preserve">6.7.1 </w:t>
      </w:r>
      <w:r>
        <w:t>评论管理</w:t>
      </w:r>
      <w:bookmarkEnd w:id="27"/>
    </w:p>
    <w:p w14:paraId="28BADF65" w14:textId="77777777" w:rsidR="0035710F" w:rsidRDefault="00000000">
      <w:r>
        <w:rPr>
          <w:rFonts w:ascii="宋体" w:eastAsia="宋体" w:hAnsi="宋体" w:cs="宋体"/>
          <w:sz w:val="24"/>
          <w:szCs w:val="24"/>
          <w:lang w:bidi="ar"/>
        </w:rPr>
        <w:t>  触发场景：管理员点击评论管理。</w:t>
      </w:r>
    </w:p>
    <w:p w14:paraId="2418E156" w14:textId="77777777" w:rsidR="0035710F" w:rsidRDefault="00000000">
      <w:r>
        <w:rPr>
          <w:rFonts w:ascii="宋体" w:eastAsia="宋体" w:hAnsi="宋体" w:cs="宋体"/>
          <w:sz w:val="24"/>
          <w:szCs w:val="24"/>
          <w:lang w:bidi="ar"/>
        </w:rPr>
        <w:t>  使用流程：</w:t>
      </w:r>
    </w:p>
    <w:p w14:paraId="69896A32" w14:textId="77777777" w:rsidR="0035710F" w:rsidRDefault="00000000">
      <w:r>
        <w:rPr>
          <w:rFonts w:ascii="宋体" w:eastAsia="宋体" w:hAnsi="宋体" w:cs="宋体"/>
          <w:sz w:val="24"/>
          <w:szCs w:val="24"/>
          <w:lang w:bidi="ar"/>
        </w:rPr>
        <w:t>  管理员可以通过商品的名称，以及评论的时间来分页查询评论。</w:t>
      </w:r>
    </w:p>
    <w:p w14:paraId="57BBE4B7" w14:textId="77777777" w:rsidR="0035710F" w:rsidRDefault="00000000">
      <w:r>
        <w:rPr>
          <w:rFonts w:ascii="宋体" w:eastAsia="宋体" w:hAnsi="宋体" w:cs="宋体"/>
          <w:sz w:val="24"/>
          <w:szCs w:val="24"/>
          <w:lang w:bidi="ar"/>
        </w:rPr>
        <w:t>  管理员可以查看评论的具体信息以及回复。</w:t>
      </w:r>
    </w:p>
    <w:p w14:paraId="5E42378A" w14:textId="77777777" w:rsidR="0035710F" w:rsidRDefault="00000000">
      <w:pPr>
        <w:pStyle w:val="3"/>
        <w:keepNext w:val="0"/>
        <w:keepLines w:val="0"/>
        <w:numPr>
          <w:ilvl w:val="2"/>
          <w:numId w:val="0"/>
        </w:numPr>
      </w:pPr>
      <w:r>
        <w:t> </w:t>
      </w:r>
      <w:bookmarkStart w:id="28" w:name="_Toc167136864"/>
      <w:r>
        <w:t xml:space="preserve">6.7.2 </w:t>
      </w:r>
      <w:r>
        <w:t>用户评论</w:t>
      </w:r>
      <w:bookmarkEnd w:id="28"/>
    </w:p>
    <w:p w14:paraId="2D599B06" w14:textId="77777777" w:rsidR="0035710F" w:rsidRDefault="00000000">
      <w:r>
        <w:rPr>
          <w:rFonts w:ascii="宋体" w:eastAsia="宋体" w:hAnsi="宋体" w:cs="宋体"/>
          <w:sz w:val="24"/>
          <w:szCs w:val="24"/>
          <w:lang w:bidi="ar"/>
        </w:rPr>
        <w:t>  触发场景：当用户购买了这个商品的时候可以支持评论。</w:t>
      </w:r>
    </w:p>
    <w:p w14:paraId="619D129D" w14:textId="77777777" w:rsidR="0035710F" w:rsidRDefault="00000000">
      <w:r>
        <w:rPr>
          <w:rFonts w:ascii="宋体" w:eastAsia="宋体" w:hAnsi="宋体" w:cs="宋体"/>
          <w:sz w:val="24"/>
          <w:szCs w:val="24"/>
          <w:lang w:bidi="ar"/>
        </w:rPr>
        <w:t>  使用流程：</w:t>
      </w:r>
    </w:p>
    <w:p w14:paraId="61DFFE47" w14:textId="77777777" w:rsidR="0035710F" w:rsidRDefault="00000000">
      <w:r>
        <w:rPr>
          <w:rFonts w:ascii="宋体" w:eastAsia="宋体" w:hAnsi="宋体" w:cs="宋体"/>
          <w:sz w:val="24"/>
          <w:szCs w:val="24"/>
          <w:lang w:bidi="ar"/>
        </w:rPr>
        <w:t>  用户购买了商品，在确认收货后可以选择评论。</w:t>
      </w:r>
    </w:p>
    <w:p w14:paraId="692AE38D" w14:textId="77777777" w:rsidR="0035710F" w:rsidRDefault="00000000">
      <w:r>
        <w:rPr>
          <w:rFonts w:ascii="宋体" w:eastAsia="宋体" w:hAnsi="宋体" w:cs="宋体"/>
          <w:sz w:val="24"/>
          <w:szCs w:val="24"/>
          <w:lang w:bidi="ar"/>
        </w:rPr>
        <w:t>  如果用户没有购买商品，可以回复已经存在的商品评论，不会计入打分。</w:t>
      </w:r>
    </w:p>
    <w:p w14:paraId="2D68786F" w14:textId="77777777" w:rsidR="0035710F" w:rsidRDefault="00000000">
      <w:pPr>
        <w:rPr>
          <w:rFonts w:ascii="宋体" w:eastAsia="宋体" w:hAnsi="宋体" w:cs="宋体"/>
          <w:sz w:val="24"/>
          <w:szCs w:val="24"/>
          <w:lang w:bidi="ar"/>
        </w:rPr>
      </w:pPr>
      <w:r>
        <w:rPr>
          <w:rFonts w:ascii="宋体" w:eastAsia="宋体" w:hAnsi="宋体" w:cs="宋体"/>
          <w:sz w:val="24"/>
          <w:szCs w:val="24"/>
          <w:lang w:bidi="ar"/>
        </w:rPr>
        <w:t>  用户可以对觉得好的评论进行点赞。</w:t>
      </w:r>
    </w:p>
    <w:p w14:paraId="1BE0F67F" w14:textId="77777777" w:rsidR="0035710F" w:rsidRDefault="00000000">
      <w:pPr>
        <w:pStyle w:val="2"/>
        <w:keepNext w:val="0"/>
        <w:keepLines w:val="0"/>
        <w:numPr>
          <w:ilvl w:val="1"/>
          <w:numId w:val="0"/>
        </w:numPr>
        <w:rPr>
          <w:b/>
          <w:bCs w:val="0"/>
        </w:rPr>
      </w:pPr>
      <w:bookmarkStart w:id="29" w:name="_Toc167136865"/>
      <w:r>
        <w:rPr>
          <w:b/>
          <w:bCs w:val="0"/>
        </w:rPr>
        <w:t xml:space="preserve">6.8 </w:t>
      </w:r>
      <w:r>
        <w:rPr>
          <w:b/>
          <w:bCs w:val="0"/>
        </w:rPr>
        <w:t>商品模块业务流程</w:t>
      </w:r>
      <w:bookmarkEnd w:id="29"/>
    </w:p>
    <w:p w14:paraId="205D1425" w14:textId="77777777" w:rsidR="0035710F" w:rsidRDefault="00000000">
      <w:pPr>
        <w:pStyle w:val="3"/>
        <w:keepNext w:val="0"/>
        <w:keepLines w:val="0"/>
        <w:numPr>
          <w:ilvl w:val="2"/>
          <w:numId w:val="0"/>
        </w:numPr>
      </w:pPr>
      <w:bookmarkStart w:id="30" w:name="_Toc167136866"/>
      <w:r>
        <w:t xml:space="preserve">6.8.1 </w:t>
      </w:r>
      <w:r>
        <w:t>目录管理</w:t>
      </w:r>
      <w:bookmarkEnd w:id="30"/>
    </w:p>
    <w:p w14:paraId="2DDA9726" w14:textId="77777777" w:rsidR="0035710F" w:rsidRDefault="00000000">
      <w:r>
        <w:rPr>
          <w:rFonts w:ascii="宋体" w:eastAsia="宋体" w:hAnsi="宋体" w:cs="宋体"/>
          <w:sz w:val="24"/>
          <w:szCs w:val="24"/>
          <w:lang w:bidi="ar"/>
        </w:rPr>
        <w:t>  触发场景：管理员登录后台系统，选择“商品管理”“目录管理”功能。</w:t>
      </w:r>
    </w:p>
    <w:p w14:paraId="35E56020" w14:textId="77777777" w:rsidR="0035710F" w:rsidRDefault="00000000">
      <w:r>
        <w:rPr>
          <w:rFonts w:ascii="宋体" w:eastAsia="宋体" w:hAnsi="宋体" w:cs="宋体"/>
          <w:sz w:val="24"/>
          <w:szCs w:val="24"/>
          <w:lang w:bidi="ar"/>
        </w:rPr>
        <w:t>  用户使用流程：</w:t>
      </w:r>
    </w:p>
    <w:p w14:paraId="3BA584DD" w14:textId="77777777" w:rsidR="0035710F" w:rsidRDefault="00000000">
      <w:r>
        <w:rPr>
          <w:rFonts w:ascii="宋体" w:eastAsia="宋体" w:hAnsi="宋体" w:cs="宋体"/>
          <w:sz w:val="24"/>
          <w:szCs w:val="24"/>
          <w:lang w:bidi="ar"/>
        </w:rPr>
        <w:t>  管理员可以创建新的分类,包括分类名称和父分类ID。</w:t>
      </w:r>
    </w:p>
    <w:p w14:paraId="57E6F8F0" w14:textId="77777777" w:rsidR="0035710F" w:rsidRDefault="00000000">
      <w:r>
        <w:rPr>
          <w:rFonts w:ascii="宋体" w:eastAsia="宋体" w:hAnsi="宋体" w:cs="宋体"/>
          <w:sz w:val="24"/>
          <w:szCs w:val="24"/>
          <w:lang w:bidi="ar"/>
        </w:rPr>
        <w:t>  管理员可以查询分类信息,包括分类名称、父分类、子分类等，管理员可以查询分类信息,包括分类名称、父分类、子分类等</w:t>
      </w:r>
    </w:p>
    <w:p w14:paraId="52E8E32E" w14:textId="77777777" w:rsidR="0035710F" w:rsidRDefault="00000000">
      <w:r>
        <w:rPr>
          <w:rFonts w:ascii="宋体" w:eastAsia="宋体" w:hAnsi="宋体" w:cs="宋体"/>
          <w:sz w:val="24"/>
          <w:szCs w:val="24"/>
          <w:lang w:bidi="ar"/>
        </w:rPr>
        <w:t>  管理员可以删除某个分类,前提是该分类下没有关联的商品、优惠券等。</w:t>
      </w:r>
    </w:p>
    <w:p w14:paraId="4B604D4D" w14:textId="77777777" w:rsidR="0035710F" w:rsidRDefault="00000000">
      <w:pPr>
        <w:ind w:firstLineChars="200" w:firstLine="480"/>
      </w:pPr>
      <w:r>
        <w:rPr>
          <w:rFonts w:ascii="宋体" w:eastAsia="宋体" w:hAnsi="宋体" w:cs="宋体"/>
          <w:sz w:val="24"/>
          <w:szCs w:val="24"/>
          <w:lang w:bidi="ar"/>
        </w:rPr>
        <w:t>管理员可以更新分类的排序顺序。</w:t>
      </w:r>
    </w:p>
    <w:p w14:paraId="48826AE6" w14:textId="77777777" w:rsidR="0035710F" w:rsidRDefault="00000000">
      <w:r>
        <w:rPr>
          <w:rFonts w:ascii="宋体" w:eastAsia="宋体" w:hAnsi="宋体" w:cs="宋体"/>
          <w:sz w:val="24"/>
          <w:szCs w:val="24"/>
          <w:lang w:bidi="ar"/>
        </w:rPr>
        <w:t>  管理员可以更新分类的名称和父分类。</w:t>
      </w:r>
    </w:p>
    <w:p w14:paraId="4E4BD0EC" w14:textId="77777777" w:rsidR="0035710F" w:rsidRDefault="00000000">
      <w:r>
        <w:rPr>
          <w:rFonts w:ascii="宋体" w:eastAsia="宋体" w:hAnsi="宋体" w:cs="宋体"/>
          <w:sz w:val="24"/>
          <w:szCs w:val="24"/>
          <w:lang w:bidi="ar"/>
        </w:rPr>
        <w:t>  管理员可以查看分类树形结构,包括分类名称、创建者等信息。</w:t>
      </w:r>
    </w:p>
    <w:p w14:paraId="4D9ABFA1" w14:textId="77777777" w:rsidR="0035710F" w:rsidRDefault="00000000">
      <w:pPr>
        <w:pStyle w:val="3"/>
        <w:keepNext w:val="0"/>
        <w:keepLines w:val="0"/>
        <w:numPr>
          <w:ilvl w:val="2"/>
          <w:numId w:val="0"/>
        </w:numPr>
      </w:pPr>
      <w:bookmarkStart w:id="31" w:name="_Toc167136867"/>
      <w:r>
        <w:t xml:space="preserve">6.8.2 </w:t>
      </w:r>
      <w:r>
        <w:t>品牌管理</w:t>
      </w:r>
      <w:bookmarkEnd w:id="31"/>
    </w:p>
    <w:p w14:paraId="44B671C8" w14:textId="77777777" w:rsidR="0035710F" w:rsidRDefault="00000000">
      <w:r>
        <w:rPr>
          <w:rFonts w:ascii="宋体" w:eastAsia="宋体" w:hAnsi="宋体" w:cs="宋体"/>
          <w:sz w:val="24"/>
          <w:szCs w:val="24"/>
          <w:lang w:bidi="ar"/>
        </w:rPr>
        <w:lastRenderedPageBreak/>
        <w:t>  触发场景：管理员登录后台系统，选择“商品管理”“品牌管理”功能。</w:t>
      </w:r>
    </w:p>
    <w:p w14:paraId="2637EDE2" w14:textId="77777777" w:rsidR="0035710F" w:rsidRDefault="00000000">
      <w:r>
        <w:rPr>
          <w:rFonts w:ascii="宋体" w:eastAsia="宋体" w:hAnsi="宋体" w:cs="宋体"/>
          <w:sz w:val="24"/>
          <w:szCs w:val="24"/>
          <w:lang w:bidi="ar"/>
        </w:rPr>
        <w:t>  用户使用流程：</w:t>
      </w:r>
    </w:p>
    <w:p w14:paraId="4AADC3FA" w14:textId="77777777" w:rsidR="0035710F" w:rsidRDefault="00000000">
      <w:r>
        <w:rPr>
          <w:rFonts w:ascii="宋体" w:eastAsia="宋体" w:hAnsi="宋体" w:cs="宋体"/>
          <w:sz w:val="24"/>
          <w:szCs w:val="24"/>
          <w:lang w:bidi="ar"/>
        </w:rPr>
        <w:t>  管理员可以更新品牌的信息,包括品牌 ID、图片 ID 和品牌名称。</w:t>
      </w:r>
    </w:p>
    <w:p w14:paraId="0744359A" w14:textId="77777777" w:rsidR="0035710F" w:rsidRDefault="00000000">
      <w:r>
        <w:rPr>
          <w:rFonts w:ascii="宋体" w:eastAsia="宋体" w:hAnsi="宋体" w:cs="宋体"/>
          <w:sz w:val="24"/>
          <w:szCs w:val="24"/>
          <w:lang w:bidi="ar"/>
        </w:rPr>
        <w:t>  管理员可以创建新的品牌。</w:t>
      </w:r>
    </w:p>
    <w:p w14:paraId="5EC8F803" w14:textId="77777777" w:rsidR="0035710F" w:rsidRDefault="00000000">
      <w:r>
        <w:rPr>
          <w:rFonts w:ascii="宋体" w:eastAsia="宋体" w:hAnsi="宋体" w:cs="宋体"/>
          <w:sz w:val="24"/>
          <w:szCs w:val="24"/>
          <w:lang w:bidi="ar"/>
        </w:rPr>
        <w:t>  管理员可以创建新的品牌，首先检查该品牌是否已经关联了商品,如果没有,则可以删除</w:t>
      </w:r>
    </w:p>
    <w:p w14:paraId="5EDF653A" w14:textId="77777777" w:rsidR="0035710F" w:rsidRDefault="00000000">
      <w:pPr>
        <w:rPr>
          <w:rFonts w:ascii="宋体" w:eastAsia="宋体" w:hAnsi="宋体" w:cs="宋体"/>
          <w:sz w:val="24"/>
          <w:szCs w:val="24"/>
          <w:lang w:bidi="ar"/>
        </w:rPr>
      </w:pPr>
      <w:r>
        <w:rPr>
          <w:rFonts w:ascii="宋体" w:eastAsia="宋体" w:hAnsi="宋体" w:cs="宋体"/>
          <w:sz w:val="24"/>
          <w:szCs w:val="24"/>
          <w:lang w:bidi="ar"/>
        </w:rPr>
        <w:t>  管理员可以分页查询品牌列表</w:t>
      </w:r>
    </w:p>
    <w:p w14:paraId="3B3B4F9E" w14:textId="77777777" w:rsidR="0035710F" w:rsidRDefault="00000000">
      <w:pPr>
        <w:pStyle w:val="3"/>
        <w:keepNext w:val="0"/>
        <w:keepLines w:val="0"/>
        <w:numPr>
          <w:ilvl w:val="2"/>
          <w:numId w:val="0"/>
        </w:numPr>
      </w:pPr>
      <w:bookmarkStart w:id="32" w:name="_Toc167136868"/>
      <w:r>
        <w:t xml:space="preserve">6.8.3 </w:t>
      </w:r>
      <w:r>
        <w:t>标准商品管理</w:t>
      </w:r>
      <w:bookmarkEnd w:id="32"/>
    </w:p>
    <w:p w14:paraId="6D6A294D" w14:textId="77777777" w:rsidR="0035710F" w:rsidRDefault="00000000">
      <w:r>
        <w:rPr>
          <w:rFonts w:ascii="宋体" w:eastAsia="宋体" w:hAnsi="宋体" w:cs="宋体"/>
          <w:sz w:val="24"/>
          <w:szCs w:val="24"/>
          <w:lang w:bidi="ar"/>
        </w:rPr>
        <w:t>  触发场景：管理员登录后台系统，选择“商品管理”“标准商品（SPU）”功能。</w:t>
      </w:r>
    </w:p>
    <w:p w14:paraId="1CBF6510" w14:textId="77777777" w:rsidR="0035710F" w:rsidRDefault="00000000">
      <w:r>
        <w:rPr>
          <w:rFonts w:ascii="宋体" w:eastAsia="宋体" w:hAnsi="宋体" w:cs="宋体"/>
          <w:sz w:val="24"/>
          <w:szCs w:val="24"/>
          <w:lang w:bidi="ar"/>
        </w:rPr>
        <w:t>  用户流程： 管理员可以新建，编辑标准商品</w:t>
      </w:r>
    </w:p>
    <w:p w14:paraId="7594D47A" w14:textId="77777777" w:rsidR="0035710F" w:rsidRDefault="00000000">
      <w:r>
        <w:rPr>
          <w:rFonts w:ascii="宋体" w:eastAsia="宋体" w:hAnsi="宋体" w:cs="宋体"/>
          <w:sz w:val="24"/>
          <w:szCs w:val="24"/>
          <w:lang w:bidi="ar"/>
        </w:rPr>
        <w:t>  用户可以指定品牌或分类进行标准商品分页查询</w:t>
      </w:r>
    </w:p>
    <w:p w14:paraId="69A838F7" w14:textId="77777777" w:rsidR="0035710F" w:rsidRDefault="00000000">
      <w:r>
        <w:rPr>
          <w:rFonts w:ascii="宋体" w:eastAsia="宋体" w:hAnsi="宋体" w:cs="宋体"/>
          <w:sz w:val="24"/>
          <w:szCs w:val="24"/>
          <w:lang w:bidi="ar"/>
        </w:rPr>
        <w:t>  管理员可以删除标准商品并同时删除与其关联的存储单元</w:t>
      </w:r>
    </w:p>
    <w:p w14:paraId="759E4441" w14:textId="77777777" w:rsidR="0035710F" w:rsidRDefault="00000000">
      <w:pPr>
        <w:pStyle w:val="3"/>
        <w:keepNext w:val="0"/>
        <w:keepLines w:val="0"/>
        <w:numPr>
          <w:ilvl w:val="2"/>
          <w:numId w:val="0"/>
        </w:numPr>
      </w:pPr>
      <w:bookmarkStart w:id="33" w:name="_Toc167136869"/>
      <w:r>
        <w:t xml:space="preserve">6.8.4 </w:t>
      </w:r>
      <w:r>
        <w:t>库存单元管理</w:t>
      </w:r>
      <w:bookmarkEnd w:id="33"/>
    </w:p>
    <w:p w14:paraId="53AD5A5D" w14:textId="77777777" w:rsidR="0035710F" w:rsidRDefault="00000000">
      <w:r>
        <w:rPr>
          <w:rFonts w:ascii="宋体" w:eastAsia="宋体" w:hAnsi="宋体" w:cs="宋体"/>
          <w:sz w:val="24"/>
          <w:szCs w:val="24"/>
          <w:lang w:bidi="ar"/>
        </w:rPr>
        <w:t>  触发场景：管理员登录后台系统，选择“商品管理”“标准商品（SPU）”功能，并进入商品库存（SKU）管理</w:t>
      </w:r>
    </w:p>
    <w:p w14:paraId="3C70793A" w14:textId="77777777" w:rsidR="0035710F" w:rsidRDefault="00000000">
      <w:r>
        <w:rPr>
          <w:rFonts w:ascii="宋体" w:eastAsia="宋体" w:hAnsi="宋体" w:cs="宋体"/>
          <w:sz w:val="24"/>
          <w:szCs w:val="24"/>
          <w:lang w:bidi="ar"/>
        </w:rPr>
        <w:t>  用户使用流程：</w:t>
      </w:r>
    </w:p>
    <w:p w14:paraId="41E77EEF" w14:textId="77777777" w:rsidR="0035710F" w:rsidRDefault="00000000">
      <w:r>
        <w:rPr>
          <w:rFonts w:ascii="宋体" w:eastAsia="宋体" w:hAnsi="宋体" w:cs="宋体"/>
          <w:sz w:val="24"/>
          <w:szCs w:val="24"/>
          <w:lang w:bidi="ar"/>
        </w:rPr>
        <w:t>  管理员可以新建某个SPU下的库存单元，并添加相关库存等参数</w:t>
      </w:r>
    </w:p>
    <w:p w14:paraId="68FD80FF" w14:textId="77777777" w:rsidR="0035710F" w:rsidRDefault="00000000">
      <w:r>
        <w:rPr>
          <w:rFonts w:ascii="宋体" w:eastAsia="宋体" w:hAnsi="宋体" w:cs="宋体"/>
          <w:sz w:val="24"/>
          <w:szCs w:val="24"/>
          <w:lang w:bidi="ar"/>
        </w:rPr>
        <w:t>  管理员可以编辑某个SPU下的库存单元的配置、库存等信息</w:t>
      </w:r>
    </w:p>
    <w:p w14:paraId="604A9F3C" w14:textId="77777777" w:rsidR="0035710F" w:rsidRDefault="00000000">
      <w:r>
        <w:rPr>
          <w:rFonts w:ascii="宋体" w:eastAsia="宋体" w:hAnsi="宋体" w:cs="宋体"/>
          <w:sz w:val="24"/>
          <w:szCs w:val="24"/>
          <w:lang w:bidi="ar"/>
        </w:rPr>
        <w:t>  管理员可以删除库存单元配置</w:t>
      </w:r>
    </w:p>
    <w:p w14:paraId="29CBB084" w14:textId="77777777" w:rsidR="0035710F" w:rsidRDefault="00000000">
      <w:pPr>
        <w:rPr>
          <w:rFonts w:ascii="宋体" w:eastAsia="宋体" w:hAnsi="宋体" w:cs="宋体"/>
          <w:sz w:val="24"/>
          <w:szCs w:val="24"/>
          <w:lang w:bidi="ar"/>
        </w:rPr>
      </w:pPr>
      <w:r>
        <w:rPr>
          <w:rFonts w:ascii="宋体" w:eastAsia="宋体" w:hAnsi="宋体" w:cs="宋体"/>
          <w:sz w:val="24"/>
          <w:szCs w:val="24"/>
          <w:lang w:bidi="ar"/>
        </w:rPr>
        <w:t>  管理员可以分页查询某个SPU关联的所有SKU</w:t>
      </w:r>
    </w:p>
    <w:p w14:paraId="063F8B21" w14:textId="77777777" w:rsidR="0035710F" w:rsidRDefault="00000000">
      <w:r>
        <w:rPr>
          <w:rFonts w:ascii="宋体" w:eastAsia="宋体" w:hAnsi="宋体" w:cs="宋体"/>
          <w:sz w:val="24"/>
          <w:szCs w:val="24"/>
          <w:lang w:bidi="ar"/>
        </w:rPr>
        <w:t>  用户可以根据SKU进行消费</w:t>
      </w:r>
    </w:p>
    <w:p w14:paraId="4EC915ED" w14:textId="77777777" w:rsidR="0035710F" w:rsidRDefault="00000000">
      <w:pPr>
        <w:pStyle w:val="2"/>
        <w:keepNext w:val="0"/>
        <w:keepLines w:val="0"/>
        <w:numPr>
          <w:ilvl w:val="1"/>
          <w:numId w:val="0"/>
        </w:numPr>
        <w:rPr>
          <w:b/>
          <w:bCs w:val="0"/>
        </w:rPr>
      </w:pPr>
      <w:bookmarkStart w:id="34" w:name="_Toc167136870"/>
      <w:r>
        <w:rPr>
          <w:b/>
          <w:bCs w:val="0"/>
        </w:rPr>
        <w:t xml:space="preserve">6.9 </w:t>
      </w:r>
      <w:r>
        <w:rPr>
          <w:b/>
          <w:bCs w:val="0"/>
        </w:rPr>
        <w:t>订单模块</w:t>
      </w:r>
      <w:bookmarkEnd w:id="34"/>
    </w:p>
    <w:p w14:paraId="135B13FF" w14:textId="77777777" w:rsidR="0035710F" w:rsidRDefault="00000000">
      <w:pPr>
        <w:pStyle w:val="3"/>
        <w:keepNext w:val="0"/>
        <w:keepLines w:val="0"/>
        <w:numPr>
          <w:ilvl w:val="2"/>
          <w:numId w:val="0"/>
        </w:numPr>
      </w:pPr>
      <w:r>
        <w:t> </w:t>
      </w:r>
      <w:bookmarkStart w:id="35" w:name="_Toc167136871"/>
      <w:r>
        <w:t xml:space="preserve">6.9.1 </w:t>
      </w:r>
      <w:r>
        <w:t>用户订单模块</w:t>
      </w:r>
      <w:bookmarkEnd w:id="35"/>
    </w:p>
    <w:p w14:paraId="281ACA85" w14:textId="77777777" w:rsidR="0035710F" w:rsidRDefault="00000000">
      <w:r>
        <w:rPr>
          <w:rFonts w:ascii="宋体" w:eastAsia="宋体" w:hAnsi="宋体" w:cs="宋体"/>
          <w:sz w:val="24"/>
          <w:szCs w:val="24"/>
          <w:lang w:bidi="ar"/>
        </w:rPr>
        <w:t>  触发场景：用户登录app，并进行挑选商品，加入购物车</w:t>
      </w:r>
    </w:p>
    <w:p w14:paraId="26D82297" w14:textId="77777777" w:rsidR="0035710F" w:rsidRDefault="00000000">
      <w:r>
        <w:rPr>
          <w:rFonts w:ascii="宋体" w:eastAsia="宋体" w:hAnsi="宋体" w:cs="宋体"/>
          <w:sz w:val="24"/>
          <w:szCs w:val="24"/>
          <w:lang w:bidi="ar"/>
        </w:rPr>
        <w:lastRenderedPageBreak/>
        <w:t>  用户使用流程：</w:t>
      </w:r>
    </w:p>
    <w:p w14:paraId="4CB3BF44" w14:textId="77777777" w:rsidR="0035710F" w:rsidRDefault="00000000">
      <w:r>
        <w:rPr>
          <w:rFonts w:ascii="宋体" w:eastAsia="宋体" w:hAnsi="宋体" w:cs="宋体"/>
          <w:sz w:val="24"/>
          <w:szCs w:val="24"/>
          <w:lang w:bidi="ar"/>
        </w:rPr>
        <w:t>  用户选择商品,填写收货地址、支付方式等信息,提交订单。</w:t>
      </w:r>
    </w:p>
    <w:p w14:paraId="26BD6753" w14:textId="77777777" w:rsidR="0035710F" w:rsidRDefault="00000000">
      <w:r>
        <w:rPr>
          <w:rFonts w:ascii="宋体" w:eastAsia="宋体" w:hAnsi="宋体" w:cs="宋体"/>
          <w:sz w:val="24"/>
          <w:szCs w:val="24"/>
          <w:lang w:bidi="ar"/>
        </w:rPr>
        <w:t>  用户可以查看自己的订单列表,包括订单状态、物流信息等。</w:t>
      </w:r>
    </w:p>
    <w:p w14:paraId="4B31A9E7" w14:textId="77777777" w:rsidR="0035710F" w:rsidRDefault="00000000">
      <w:r>
        <w:rPr>
          <w:rFonts w:ascii="宋体" w:eastAsia="宋体" w:hAnsi="宋体" w:cs="宋体"/>
          <w:sz w:val="24"/>
          <w:szCs w:val="24"/>
          <w:lang w:bidi="ar"/>
        </w:rPr>
        <w:t>  用户可以在一定时间内取消未支付的订单。</w:t>
      </w:r>
    </w:p>
    <w:p w14:paraId="4B4FD916" w14:textId="77777777" w:rsidR="0035710F" w:rsidRDefault="00000000">
      <w:r>
        <w:rPr>
          <w:rFonts w:ascii="宋体" w:eastAsia="宋体" w:hAnsi="宋体" w:cs="宋体"/>
          <w:sz w:val="24"/>
          <w:szCs w:val="24"/>
          <w:lang w:bidi="ar"/>
        </w:rPr>
        <w:t>  用户可以对已收货的商品申请退货或其他售后服务。</w:t>
      </w:r>
    </w:p>
    <w:p w14:paraId="5147F67C" w14:textId="77777777" w:rsidR="0035710F" w:rsidRDefault="00000000">
      <w:r>
        <w:rPr>
          <w:rFonts w:ascii="宋体" w:eastAsia="宋体" w:hAnsi="宋体" w:cs="宋体"/>
          <w:sz w:val="24"/>
          <w:szCs w:val="24"/>
          <w:lang w:bidi="ar"/>
        </w:rPr>
        <w:t>  用户可以选择在线支付</w:t>
      </w:r>
    </w:p>
    <w:p w14:paraId="50C7D68D" w14:textId="77777777" w:rsidR="0035710F" w:rsidRDefault="00000000">
      <w:pPr>
        <w:pStyle w:val="3"/>
        <w:keepNext w:val="0"/>
        <w:keepLines w:val="0"/>
        <w:numPr>
          <w:ilvl w:val="2"/>
          <w:numId w:val="0"/>
        </w:numPr>
      </w:pPr>
      <w:bookmarkStart w:id="36" w:name="_Toc167136872"/>
      <w:r>
        <w:t xml:space="preserve">6.9.2 </w:t>
      </w:r>
      <w:r>
        <w:t>管理订单模块</w:t>
      </w:r>
      <w:bookmarkEnd w:id="36"/>
    </w:p>
    <w:p w14:paraId="1D7EC175" w14:textId="77777777" w:rsidR="0035710F" w:rsidRDefault="00000000">
      <w:r>
        <w:rPr>
          <w:rFonts w:ascii="宋体" w:eastAsia="宋体" w:hAnsi="宋体" w:cs="宋体"/>
          <w:sz w:val="24"/>
          <w:szCs w:val="24"/>
          <w:lang w:bidi="ar"/>
        </w:rPr>
        <w:t>  触发场景：管理员登入管理端，并进入“订单管理”部分</w:t>
      </w:r>
    </w:p>
    <w:p w14:paraId="22D05E00" w14:textId="77777777" w:rsidR="0035710F" w:rsidRDefault="00000000">
      <w:r>
        <w:rPr>
          <w:rFonts w:ascii="宋体" w:eastAsia="宋体" w:hAnsi="宋体" w:cs="宋体"/>
          <w:sz w:val="24"/>
          <w:szCs w:val="24"/>
          <w:lang w:bidi="ar"/>
        </w:rPr>
        <w:t>  用户使用流程：</w:t>
      </w:r>
    </w:p>
    <w:p w14:paraId="2EB2FE31" w14:textId="77777777" w:rsidR="0035710F" w:rsidRDefault="00000000">
      <w:r>
        <w:rPr>
          <w:rFonts w:ascii="宋体" w:eastAsia="宋体" w:hAnsi="宋体" w:cs="宋体"/>
          <w:sz w:val="24"/>
          <w:szCs w:val="24"/>
          <w:lang w:bidi="ar"/>
        </w:rPr>
        <w:t>  管理员可以查看所有订单列表,按订单状态、下单时间等条件进行筛选。</w:t>
      </w:r>
    </w:p>
    <w:p w14:paraId="23CE6FA0" w14:textId="77777777" w:rsidR="0035710F" w:rsidRDefault="00000000">
      <w:r>
        <w:rPr>
          <w:rFonts w:ascii="宋体" w:eastAsia="宋体" w:hAnsi="宋体" w:cs="宋体"/>
          <w:sz w:val="24"/>
          <w:szCs w:val="24"/>
          <w:lang w:bidi="ar"/>
        </w:rPr>
        <w:t>  管理员可以修改订单状态,如确认收货、发货等。</w:t>
      </w:r>
    </w:p>
    <w:p w14:paraId="419D0E17" w14:textId="77777777" w:rsidR="0035710F" w:rsidRDefault="00000000">
      <w:r>
        <w:rPr>
          <w:rFonts w:ascii="宋体" w:eastAsia="宋体" w:hAnsi="宋体" w:cs="宋体"/>
          <w:sz w:val="24"/>
          <w:szCs w:val="24"/>
          <w:lang w:bidi="ar"/>
        </w:rPr>
        <w:t>  管理员可以处理用户的退货申请,并完成退款操作。</w:t>
      </w:r>
    </w:p>
    <w:p w14:paraId="41324E57" w14:textId="77777777" w:rsidR="0035710F" w:rsidRDefault="00000000">
      <w:r>
        <w:rPr>
          <w:rFonts w:ascii="宋体" w:eastAsia="宋体" w:hAnsi="宋体" w:cs="宋体"/>
          <w:sz w:val="24"/>
          <w:szCs w:val="24"/>
          <w:lang w:bidi="ar"/>
        </w:rPr>
        <w:t>  管理员可以查看订单的各类统计数据,如订单总额、每日订单量等。</w:t>
      </w:r>
    </w:p>
    <w:p w14:paraId="41F42C1C" w14:textId="77777777" w:rsidR="0035710F" w:rsidRDefault="00000000">
      <w:pPr>
        <w:rPr>
          <w:rFonts w:ascii="宋体" w:eastAsia="宋体" w:hAnsi="宋体" w:cs="宋体"/>
          <w:sz w:val="24"/>
          <w:szCs w:val="24"/>
          <w:lang w:bidi="ar"/>
        </w:rPr>
      </w:pPr>
      <w:r>
        <w:rPr>
          <w:rFonts w:ascii="宋体" w:eastAsia="宋体" w:hAnsi="宋体" w:cs="宋体"/>
          <w:sz w:val="24"/>
          <w:szCs w:val="24"/>
          <w:lang w:bidi="ar"/>
        </w:rPr>
        <w:t>  管理员可以处理用户的售后申请,并做出相应的赔付或换货等操作。</w:t>
      </w:r>
    </w:p>
    <w:p w14:paraId="4F4CF31B" w14:textId="77777777" w:rsidR="0035710F" w:rsidRDefault="00000000">
      <w:pPr>
        <w:pStyle w:val="2"/>
        <w:keepNext w:val="0"/>
        <w:keepLines w:val="0"/>
        <w:numPr>
          <w:ilvl w:val="1"/>
          <w:numId w:val="0"/>
        </w:numPr>
        <w:rPr>
          <w:b/>
          <w:bCs w:val="0"/>
        </w:rPr>
      </w:pPr>
      <w:r>
        <w:t> </w:t>
      </w:r>
      <w:bookmarkStart w:id="37" w:name="_Toc167136873"/>
      <w:r>
        <w:rPr>
          <w:b/>
          <w:bCs w:val="0"/>
        </w:rPr>
        <w:t xml:space="preserve">6.10 </w:t>
      </w:r>
      <w:r>
        <w:rPr>
          <w:b/>
          <w:bCs w:val="0"/>
        </w:rPr>
        <w:t>搜索模块</w:t>
      </w:r>
      <w:bookmarkEnd w:id="37"/>
    </w:p>
    <w:p w14:paraId="561730D8" w14:textId="77777777" w:rsidR="0035710F" w:rsidRDefault="00000000">
      <w:pPr>
        <w:pStyle w:val="3"/>
        <w:keepNext w:val="0"/>
        <w:keepLines w:val="0"/>
        <w:numPr>
          <w:ilvl w:val="2"/>
          <w:numId w:val="0"/>
        </w:numPr>
      </w:pPr>
      <w:bookmarkStart w:id="38" w:name="_Toc167136874"/>
      <w:r>
        <w:t xml:space="preserve">6.10.1 </w:t>
      </w:r>
      <w:r>
        <w:t>用户搜索</w:t>
      </w:r>
      <w:bookmarkEnd w:id="38"/>
    </w:p>
    <w:p w14:paraId="52B9A6BC" w14:textId="77777777" w:rsidR="0035710F" w:rsidRDefault="00000000">
      <w:r>
        <w:rPr>
          <w:rFonts w:ascii="宋体" w:eastAsia="宋体" w:hAnsi="宋体" w:cs="宋体"/>
          <w:sz w:val="24"/>
          <w:szCs w:val="24"/>
          <w:lang w:bidi="ar"/>
        </w:rPr>
        <w:t>  触发场景：用户登入app后，进入搜索框并进行搜索动作</w:t>
      </w:r>
    </w:p>
    <w:p w14:paraId="373E5316" w14:textId="77777777" w:rsidR="0035710F" w:rsidRDefault="00000000">
      <w:r>
        <w:rPr>
          <w:rFonts w:ascii="宋体" w:eastAsia="宋体" w:hAnsi="宋体" w:cs="宋体"/>
          <w:sz w:val="24"/>
          <w:szCs w:val="24"/>
          <w:lang w:bidi="ar"/>
        </w:rPr>
        <w:t>  用户使用流程：</w:t>
      </w:r>
    </w:p>
    <w:p w14:paraId="6D065632" w14:textId="77777777" w:rsidR="0035710F" w:rsidRDefault="00000000">
      <w:r>
        <w:rPr>
          <w:rFonts w:ascii="宋体" w:eastAsia="宋体" w:hAnsi="宋体" w:cs="宋体"/>
          <w:sz w:val="24"/>
          <w:szCs w:val="24"/>
          <w:lang w:bidi="ar"/>
        </w:rPr>
        <w:t>  关键词搜索：用户可以输入关键词进行商品搜索系统根据关键词匹配商品标题、描述、分类等信息返回相关商品列表</w:t>
      </w:r>
    </w:p>
    <w:p w14:paraId="2725A8E3" w14:textId="77777777" w:rsidR="0035710F" w:rsidRDefault="00000000">
      <w:r>
        <w:rPr>
          <w:rFonts w:ascii="宋体" w:eastAsia="宋体" w:hAnsi="宋体" w:cs="宋体"/>
          <w:sz w:val="24"/>
          <w:szCs w:val="24"/>
          <w:lang w:bidi="ar"/>
        </w:rPr>
        <w:t>  综合筛选：用户可以根据商品分类、价格区间、评价等多个维度进行筛选</w:t>
      </w:r>
    </w:p>
    <w:p w14:paraId="6ACCD585" w14:textId="77777777" w:rsidR="0035710F" w:rsidRDefault="00000000">
      <w:r>
        <w:rPr>
          <w:rFonts w:ascii="宋体" w:eastAsia="宋体" w:hAnsi="宋体" w:cs="宋体"/>
          <w:sz w:val="24"/>
          <w:szCs w:val="24"/>
          <w:lang w:bidi="ar"/>
        </w:rPr>
        <w:t>  搜索历史：记录用户的搜索历史,方便用户查看和重复搜索</w:t>
      </w:r>
    </w:p>
    <w:p w14:paraId="3E947201" w14:textId="696EA171" w:rsidR="0035710F" w:rsidRDefault="00000000">
      <w:r>
        <w:rPr>
          <w:rFonts w:ascii="宋体" w:eastAsia="宋体" w:hAnsi="宋体" w:cs="宋体"/>
          <w:sz w:val="24"/>
          <w:szCs w:val="24"/>
          <w:lang w:bidi="ar"/>
        </w:rPr>
        <w:t>  搜索结果展示：提供商品图片、标题、价格等关键信息</w:t>
      </w:r>
    </w:p>
    <w:p w14:paraId="5FE65AD7" w14:textId="77777777" w:rsidR="0035710F" w:rsidRDefault="00000000">
      <w:pPr>
        <w:pStyle w:val="1"/>
      </w:pPr>
      <w:bookmarkStart w:id="39" w:name="_Toc167136875"/>
      <w:r>
        <w:rPr>
          <w:rFonts w:hint="eastAsia"/>
        </w:rPr>
        <w:lastRenderedPageBreak/>
        <w:t>软件需求说明书</w:t>
      </w:r>
      <w:bookmarkEnd w:id="39"/>
    </w:p>
    <w:p w14:paraId="2337D914" w14:textId="77777777" w:rsidR="0035710F" w:rsidRDefault="00000000">
      <w:r>
        <w:rPr>
          <w:rFonts w:ascii="宋体" w:eastAsia="宋体" w:hAnsi="宋体" w:cs="宋体" w:hint="eastAsia"/>
          <w:sz w:val="24"/>
          <w:szCs w:val="24"/>
          <w:lang w:bidi="ar"/>
        </w:rPr>
        <w:t>7.1 用户模块</w:t>
      </w:r>
      <w:r>
        <w:rPr>
          <w:rFonts w:hint="eastAsia"/>
        </w:rPr>
        <w:t>：</w:t>
      </w:r>
    </w:p>
    <w:p w14:paraId="308F881E" w14:textId="77777777" w:rsidR="0035710F" w:rsidRDefault="00000000">
      <w:pPr>
        <w:rPr>
          <w:rFonts w:ascii="宋体" w:eastAsia="宋体" w:hAnsi="宋体" w:cs="宋体"/>
          <w:sz w:val="24"/>
          <w:szCs w:val="24"/>
          <w:lang w:bidi="ar"/>
        </w:rPr>
      </w:pPr>
      <w:r>
        <w:rPr>
          <w:rFonts w:hint="eastAsia"/>
        </w:rPr>
        <w:t>  </w:t>
      </w:r>
      <w:r>
        <w:rPr>
          <w:rFonts w:ascii="宋体" w:eastAsia="宋体" w:hAnsi="宋体" w:cs="宋体" w:hint="eastAsia"/>
          <w:sz w:val="24"/>
          <w:szCs w:val="24"/>
          <w:lang w:bidi="ar"/>
        </w:rPr>
        <w:t>用户注册：允许用户创建新账户并提供必要的个人信息。</w:t>
      </w:r>
    </w:p>
    <w:p w14:paraId="0D65B50D"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用户登录：允许已注册用户通过用户名和密码登录系统。</w:t>
      </w:r>
    </w:p>
    <w:p w14:paraId="11DF7883"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用户管理：允许管理员对用户账户进行管理，包括禁用、删除或修改用户信息。</w:t>
      </w:r>
    </w:p>
    <w:p w14:paraId="451EE353"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用户权限：实施不同的用户权限，例如管理员和普通用户，以控制其对系统功能和数据的访问级别。</w:t>
      </w:r>
    </w:p>
    <w:p w14:paraId="4D03C7A9"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7.2 商品模块：</w:t>
      </w:r>
    </w:p>
    <w:p w14:paraId="250F7670"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新增类别：</w:t>
      </w:r>
    </w:p>
    <w:p w14:paraId="5D3F6A92"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1.允许管理员添加新的商品类别。</w:t>
      </w:r>
    </w:p>
    <w:p w14:paraId="64E8529B"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2.管理员应该能够输入类别名称和其他相关信息。</w:t>
      </w:r>
    </w:p>
    <w:p w14:paraId="3FB5EFE8"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删除类别：</w:t>
      </w:r>
    </w:p>
    <w:p w14:paraId="41C16AD4"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1.允许管理员删除现有的商品类别。</w:t>
      </w:r>
    </w:p>
    <w:p w14:paraId="342C0ECC"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2.管理员应该能够选择要删除的类别，并确认删除操作。</w:t>
      </w:r>
    </w:p>
    <w:p w14:paraId="19408267"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3.删除类别时，相关的商品和其他关联数据也应该被相应地处理。</w:t>
      </w:r>
    </w:p>
    <w:p w14:paraId="5AD7582C"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修改类别：</w:t>
      </w:r>
    </w:p>
    <w:p w14:paraId="125E7704"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1.允许管理员修改已存在的商品类别的属性。</w:t>
      </w:r>
    </w:p>
    <w:p w14:paraId="4D087E90"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2.管理员应该能够选择要修改的类别，并提供新的类别名称和其他相关信息。</w:t>
      </w:r>
    </w:p>
    <w:p w14:paraId="59EC374C"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停用类别：</w:t>
      </w:r>
    </w:p>
    <w:p w14:paraId="56124868"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1.允许管理员停用某个商品类别，使其在系统中不再可见。</w:t>
      </w:r>
    </w:p>
    <w:p w14:paraId="1670A9E8" w14:textId="77777777" w:rsidR="0035710F" w:rsidRDefault="0035710F">
      <w:pPr>
        <w:rPr>
          <w:rFonts w:ascii="宋体" w:eastAsia="宋体" w:hAnsi="宋体" w:cs="宋体"/>
          <w:sz w:val="24"/>
          <w:szCs w:val="24"/>
          <w:lang w:bidi="ar"/>
        </w:rPr>
      </w:pPr>
    </w:p>
    <w:p w14:paraId="7B32E0E0" w14:textId="77777777" w:rsidR="0035710F" w:rsidRDefault="0035710F">
      <w:pPr>
        <w:rPr>
          <w:rFonts w:ascii="宋体" w:eastAsia="宋体" w:hAnsi="宋体" w:cs="宋体"/>
          <w:sz w:val="24"/>
          <w:szCs w:val="24"/>
          <w:lang w:bidi="ar"/>
        </w:rPr>
      </w:pPr>
    </w:p>
    <w:p w14:paraId="69E9E909"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2.停用的类别不会在商品列表和其他相关功能中显示。</w:t>
      </w:r>
    </w:p>
    <w:p w14:paraId="4D9DDB41"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启用禁用类别：</w:t>
      </w:r>
    </w:p>
    <w:p w14:paraId="3BF1366A"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1.允许管理员启用或禁用某个商品类别。</w:t>
      </w:r>
    </w:p>
    <w:p w14:paraId="2FC14644"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lastRenderedPageBreak/>
        <w:t>    2.禁用的类别在系统中可见，但不可操作或使用。</w:t>
      </w:r>
    </w:p>
    <w:p w14:paraId="24B17CAA"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新增商品：</w:t>
      </w:r>
    </w:p>
    <w:p w14:paraId="4808570E"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1.允许管理员添加新的商品。</w:t>
      </w:r>
    </w:p>
    <w:p w14:paraId="03009100"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2.管理员应该能够输入商品名称、价格、描述、图片等相关信息。</w:t>
      </w:r>
    </w:p>
    <w:p w14:paraId="47C76978"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3.新增的商品应该与所属的类别进行关联。</w:t>
      </w:r>
    </w:p>
    <w:p w14:paraId="4825EA7A"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删除商品：</w:t>
      </w:r>
    </w:p>
    <w:p w14:paraId="71A1188B"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1.允许管理员删除现有的商品。</w:t>
      </w:r>
    </w:p>
    <w:p w14:paraId="4C377E9D"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2.管理员应该能够选择要删除的商品，并确认删除操作。</w:t>
      </w:r>
    </w:p>
    <w:p w14:paraId="08011917"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3.删除商品时，相关的订单、评论和其他关联数据也应该被相应地处理。</w:t>
      </w:r>
    </w:p>
    <w:p w14:paraId="2D2C48D8"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启用禁用商品：</w:t>
      </w:r>
    </w:p>
    <w:p w14:paraId="16F356DF"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1.允许管理员启用或禁用某个商品。</w:t>
      </w:r>
    </w:p>
    <w:p w14:paraId="105858AB"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2.禁用的商品应该在系统中可见，但不可购买或显示在商品列表中。</w:t>
      </w:r>
    </w:p>
    <w:p w14:paraId="284E5FAE"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查询商品：</w:t>
      </w:r>
    </w:p>
    <w:p w14:paraId="61B95B98"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1.允许用户通过关键词、类别或其他筛选条件来查询商品。</w:t>
      </w:r>
    </w:p>
    <w:p w14:paraId="1EFBB7B4"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2.查询结果应该根据用户的筛选条件进行过滤，并以可视化的方式展示给用户。</w:t>
      </w:r>
    </w:p>
    <w:p w14:paraId="39C333EE"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修改商品：</w:t>
      </w:r>
    </w:p>
    <w:p w14:paraId="10AC0C81"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1.允许管理员修改已存在的商品的属性。</w:t>
      </w:r>
    </w:p>
    <w:p w14:paraId="33685894"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2.管理员应该能够选择要修改的商品，并提供新的商品名称、价格、描述、图片等相关信息。</w:t>
      </w:r>
    </w:p>
    <w:p w14:paraId="451AE395"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7.3 订单模块：</w:t>
      </w:r>
    </w:p>
    <w:p w14:paraId="33999F59"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获取订单明细详细信息：</w:t>
      </w:r>
    </w:p>
    <w:p w14:paraId="2782F978"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1.允许管理员查看特定订单的详细信息，包括订单号、购买商品、购买者信息、支付状态、配送信息等。</w:t>
      </w:r>
    </w:p>
    <w:p w14:paraId="66A925CA" w14:textId="77777777" w:rsidR="0035710F" w:rsidRDefault="0035710F">
      <w:pPr>
        <w:rPr>
          <w:rFonts w:ascii="宋体" w:eastAsia="宋体" w:hAnsi="宋体" w:cs="宋体"/>
          <w:sz w:val="24"/>
          <w:szCs w:val="24"/>
          <w:lang w:bidi="ar"/>
        </w:rPr>
      </w:pPr>
    </w:p>
    <w:p w14:paraId="021BB53E" w14:textId="77777777" w:rsidR="0035710F" w:rsidRDefault="0035710F">
      <w:pPr>
        <w:rPr>
          <w:rFonts w:ascii="宋体" w:eastAsia="宋体" w:hAnsi="宋体" w:cs="宋体"/>
          <w:sz w:val="24"/>
          <w:szCs w:val="24"/>
          <w:lang w:bidi="ar"/>
        </w:rPr>
      </w:pPr>
    </w:p>
    <w:p w14:paraId="7C04AC7D"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lastRenderedPageBreak/>
        <w:t>    2.显示订单的支付金额、下单时间、发货状态、交付状态等相关信息。</w:t>
      </w:r>
    </w:p>
    <w:p w14:paraId="5A5A349E"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审批退款申请：</w:t>
      </w:r>
    </w:p>
    <w:p w14:paraId="51A16FE2"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1.允许管理员审核用户提交的退款申请。</w:t>
      </w:r>
    </w:p>
    <w:p w14:paraId="394E0CD1"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2.管理员能够查看退款申请的详细信息，包括退款金额、申请理由和订单信息等。</w:t>
      </w:r>
    </w:p>
    <w:p w14:paraId="024E6DFE"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3.管理员可以选择同意或拒绝退款申请，并提供相应的反馈给用户。</w:t>
      </w:r>
    </w:p>
    <w:p w14:paraId="15DE685E"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查看退款详情：</w:t>
      </w:r>
    </w:p>
    <w:p w14:paraId="10568F62"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1.允许管理员查看已审批的退款申请的详细信息。</w:t>
      </w:r>
    </w:p>
    <w:p w14:paraId="63C753AE"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2.显示已退款的订单号、退款金额、退款时间和退款方式等相关信息。</w:t>
      </w:r>
    </w:p>
    <w:p w14:paraId="70E21313"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同意退货：</w:t>
      </w:r>
    </w:p>
    <w:p w14:paraId="2C02AA14"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1.允许管理员处理用户提交的退货申请。</w:t>
      </w:r>
    </w:p>
    <w:p w14:paraId="7D438393"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2.管理员应该能够查看退货申请的详细信息，包括退货商品、退货原因和订单信息等。</w:t>
      </w:r>
    </w:p>
    <w:p w14:paraId="221B9517"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3.管理员可以选择同意用户的退货请求，并提供进一步的指示和退货流程。</w:t>
      </w:r>
    </w:p>
    <w:p w14:paraId="17336268"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7.4 搜索模块：</w:t>
      </w:r>
    </w:p>
    <w:p w14:paraId="2952FB76"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商品搜索：</w:t>
      </w:r>
    </w:p>
    <w:p w14:paraId="6F85A2E0"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1.允许用户通过关键词搜索商品。</w:t>
      </w:r>
    </w:p>
    <w:p w14:paraId="74C65060"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2.搜索功能能够在商品名称、描述、类别、价格范围等关键属性中进行搜索。</w:t>
      </w:r>
    </w:p>
    <w:p w14:paraId="77066D61"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订单搜索：</w:t>
      </w:r>
    </w:p>
    <w:p w14:paraId="4C9F21D7"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1.允许管理员或用户通过订单号、购买者信息、下单日期等关键属性搜索订单。</w:t>
      </w:r>
    </w:p>
    <w:p w14:paraId="0FE21BD6"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2.搜索功能能够根据指定的搜索条件进行过滤和查找订单。</w:t>
      </w:r>
    </w:p>
    <w:p w14:paraId="70529557"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7.5 促销模块（优惠券）：</w:t>
      </w:r>
    </w:p>
    <w:p w14:paraId="2B381814"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新增优惠券：</w:t>
      </w:r>
    </w:p>
    <w:p w14:paraId="22007948"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lastRenderedPageBreak/>
        <w:t>    1.允许管理员创建新的优惠券。</w:t>
      </w:r>
    </w:p>
    <w:p w14:paraId="0739739C"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2.管理员能够设置优惠券的名称、折扣金额或折扣比例、有效期、适用范围等相关属性。</w:t>
      </w:r>
    </w:p>
    <w:p w14:paraId="4214E0D8"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分页查询优惠券：</w:t>
      </w:r>
    </w:p>
    <w:p w14:paraId="360288A6"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1.允许管理员按照分页的方式查询系统中的优惠券列表。</w:t>
      </w:r>
    </w:p>
    <w:p w14:paraId="1A411B67"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2.查询结果包括优惠券的基本信息，如名称、折扣金额或折扣比例、有效期等。</w:t>
      </w:r>
    </w:p>
    <w:p w14:paraId="4EC502C1"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发放优惠券：</w:t>
      </w:r>
    </w:p>
    <w:p w14:paraId="770772C3"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1.允许管理员将优惠券发放给指定的用户。</w:t>
      </w:r>
    </w:p>
    <w:p w14:paraId="73CA9C12"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3.发放优惠券后，相关的用户能够在其账户中看到优惠券的详细信息。</w:t>
      </w:r>
    </w:p>
    <w:p w14:paraId="3ED25AD8"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获取优惠券信息：</w:t>
      </w:r>
    </w:p>
    <w:p w14:paraId="26F3F77F"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1.允许用户查询自己账户中的优惠券信息。</w:t>
      </w:r>
    </w:p>
    <w:p w14:paraId="786A939B"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2.用户能够查看优惠券的名称、折扣金额或折扣比例、有效期等相关信息。</w:t>
      </w:r>
    </w:p>
    <w:p w14:paraId="2BADA4A9"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暂停发放优惠券：</w:t>
      </w:r>
    </w:p>
    <w:p w14:paraId="3F92AAE8"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1.允许管理员暂停某个优惠券的发放。</w:t>
      </w:r>
    </w:p>
    <w:p w14:paraId="78B35301"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2.暂停发放后，新用户将无法获得该优惠券，但已发放的优惠券仍然有效。</w:t>
      </w:r>
    </w:p>
    <w:p w14:paraId="12844D92"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删除优惠券：</w:t>
      </w:r>
    </w:p>
    <w:p w14:paraId="78A0856B"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1.允许管理员删除不再需要的优惠券。</w:t>
      </w:r>
    </w:p>
    <w:p w14:paraId="412B6098"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2.删除优惠券后，相关的用户将无法再使用该优惠券。</w:t>
      </w:r>
    </w:p>
    <w:p w14:paraId="38257179"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查看发放中的优惠券：</w:t>
      </w:r>
    </w:p>
    <w:p w14:paraId="0F7F0906"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1.允许管理员查看当前正在发放中的优惠券列表。</w:t>
      </w:r>
    </w:p>
    <w:p w14:paraId="1789EB65"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2.查看结果包括优惠券的基本信息和发放数量等。</w:t>
      </w:r>
    </w:p>
    <w:p w14:paraId="21184EB8"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查询兑换码：</w:t>
      </w:r>
    </w:p>
    <w:p w14:paraId="3C90B831"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1.允许管理员或用户通过兑换码查询优惠券的可用性和相关信息。</w:t>
      </w:r>
    </w:p>
    <w:p w14:paraId="16F7175B"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7.6 日志模块：</w:t>
      </w:r>
    </w:p>
    <w:p w14:paraId="2047B296"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lastRenderedPageBreak/>
        <w:t>  新增日志：</w:t>
      </w:r>
    </w:p>
    <w:p w14:paraId="799AE4A1"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1.允许系统或管理员向日志系统中添加新的日志记录。</w:t>
      </w:r>
    </w:p>
    <w:p w14:paraId="4641E0E9"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2.日志包括相关的事件、操作、时间戳、用户信息等。</w:t>
      </w:r>
    </w:p>
    <w:p w14:paraId="685E1E30"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分页询日志：</w:t>
      </w:r>
    </w:p>
    <w:p w14:paraId="7DB90594"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1.允许管理员按照分页的方式查询系统中的日志记录。</w:t>
      </w:r>
    </w:p>
    <w:p w14:paraId="3E17FF6B"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查看日志具体信息：</w:t>
      </w:r>
    </w:p>
    <w:p w14:paraId="39AE8111" w14:textId="77777777" w:rsidR="0035710F" w:rsidRDefault="0035710F">
      <w:pPr>
        <w:rPr>
          <w:rFonts w:ascii="宋体" w:eastAsia="宋体" w:hAnsi="宋体" w:cs="宋体"/>
          <w:sz w:val="24"/>
          <w:szCs w:val="24"/>
          <w:lang w:bidi="ar"/>
        </w:rPr>
      </w:pPr>
    </w:p>
    <w:p w14:paraId="769A30CE"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1.允许管理员查看特定日志记录的详细信息。</w:t>
      </w:r>
    </w:p>
    <w:p w14:paraId="144F418E"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2.管理员能够选择要查看的日志记录，并查看该日志的完整内容和相关信息。</w:t>
      </w:r>
    </w:p>
    <w:p w14:paraId="3F929BA9"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7.7 评论模块：</w:t>
      </w:r>
    </w:p>
    <w:p w14:paraId="766A6946"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分页查询评论：</w:t>
      </w:r>
    </w:p>
    <w:p w14:paraId="6B559C30"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1.允许用户或管理员按照分页的方式查询系统中的评论列表。</w:t>
      </w:r>
    </w:p>
    <w:p w14:paraId="4E55BDB8"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2.查询结果根据时间顺序进行排序，并显示评论的摘要信息。</w:t>
      </w:r>
    </w:p>
    <w:p w14:paraId="4A5C256B"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查询指定评论：</w:t>
      </w:r>
    </w:p>
    <w:p w14:paraId="4C145116"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1.允许用户或管理员通过指定评论的ID或其他唯一标识符来查询特定的评论。</w:t>
      </w:r>
    </w:p>
    <w:p w14:paraId="4277A351"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2.查询结果应包括评论的详细信息。</w:t>
      </w:r>
    </w:p>
    <w:p w14:paraId="02C12A9A"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查询指定评论点赞状态：</w:t>
      </w:r>
    </w:p>
    <w:p w14:paraId="478C170F"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1.允许用户查询自己对于特定评论的点赞状态。</w:t>
      </w:r>
    </w:p>
    <w:p w14:paraId="645D6E5F"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2.查询结果可以显示用户是否已经点赞该评论。</w:t>
      </w:r>
    </w:p>
    <w:p w14:paraId="6F600DC6"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7.8 企宣与广告模块：</w:t>
      </w:r>
    </w:p>
    <w:p w14:paraId="52FD47E9"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查询广告信息：</w:t>
      </w:r>
    </w:p>
    <w:p w14:paraId="59BC8D89"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1.允许管理员查询系统中的广告信息列表。</w:t>
      </w:r>
    </w:p>
    <w:p w14:paraId="318E9D15"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2.查询结果包括广告的标题、内容、链接、展示时间等相关信息。</w:t>
      </w:r>
    </w:p>
    <w:p w14:paraId="472D0013"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新增广告：</w:t>
      </w:r>
    </w:p>
    <w:p w14:paraId="2468C3C1"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1.允许管理员创建新的广告。</w:t>
      </w:r>
    </w:p>
    <w:p w14:paraId="622A7756"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lastRenderedPageBreak/>
        <w:t>    2.管理员能够设置广告的标题、内容、链接、展示时间等属性。</w:t>
      </w:r>
    </w:p>
    <w:p w14:paraId="12310F3D"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禁用和启用广告：</w:t>
      </w:r>
    </w:p>
    <w:p w14:paraId="7F224756"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1.允许管理员禁用或启用特定的广告。</w:t>
      </w:r>
    </w:p>
    <w:p w14:paraId="6117A693"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2.禁用广告后，该广告将不再显示在系统中。</w:t>
      </w:r>
    </w:p>
    <w:p w14:paraId="635E4AD0"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删除广告：</w:t>
      </w:r>
    </w:p>
    <w:p w14:paraId="3368FF9B"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1.允许管理员删除不再需要的广告。</w:t>
      </w:r>
    </w:p>
    <w:p w14:paraId="5E22A251"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2.删除广告后，该广告的相关信息将被永久删除。</w:t>
      </w:r>
    </w:p>
    <w:p w14:paraId="71B9E26D" w14:textId="77777777" w:rsidR="0035710F" w:rsidRDefault="0035710F">
      <w:pPr>
        <w:rPr>
          <w:rFonts w:ascii="宋体" w:eastAsia="宋体" w:hAnsi="宋体" w:cs="宋体"/>
          <w:sz w:val="24"/>
          <w:szCs w:val="24"/>
          <w:lang w:bidi="ar"/>
        </w:rPr>
      </w:pPr>
    </w:p>
    <w:p w14:paraId="03306A1C"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企业合作分页查询：</w:t>
      </w:r>
    </w:p>
    <w:p w14:paraId="7363670C"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1.允许管理员查询系统中的企业合作信息列表。</w:t>
      </w:r>
    </w:p>
    <w:p w14:paraId="47751E03"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2.查询结果根据时间顺序进行排序，并显示企业合作的摘要信息，如合作标题、时间等。</w:t>
      </w:r>
    </w:p>
    <w:p w14:paraId="730D4429"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新增企业合作：</w:t>
      </w:r>
    </w:p>
    <w:p w14:paraId="5EFCC863"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1.允许管理员创建新的企业合作。</w:t>
      </w:r>
    </w:p>
    <w:p w14:paraId="22A06298"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2.管理员能够设置合作的标题、内容、时间等属性。</w:t>
      </w:r>
    </w:p>
    <w:p w14:paraId="7DF338E2"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删除企业合作：</w:t>
      </w:r>
    </w:p>
    <w:p w14:paraId="76DA23DE"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1.允许管理员删除不再需要的企业合作。</w:t>
      </w:r>
    </w:p>
    <w:p w14:paraId="299EFFE6"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2.删除企业合作后，该合作的相关信息将被永久删除。</w:t>
      </w:r>
    </w:p>
    <w:p w14:paraId="53CBE4F5"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查询合作具体信息：</w:t>
      </w:r>
    </w:p>
    <w:p w14:paraId="501B7301"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1.允许管理员查询特定企业合作的详细信息。</w:t>
      </w:r>
    </w:p>
    <w:p w14:paraId="4817CBB3"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2.管理员能够选择要查询的企业合作，并查看该合作的完整内容和相关信息。</w:t>
      </w:r>
    </w:p>
    <w:p w14:paraId="53EE5FCD"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生成报表：</w:t>
      </w:r>
    </w:p>
    <w:p w14:paraId="7ADE2A23"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1.允许管理员生成与企业宣传和广告相关的报表。</w:t>
      </w:r>
    </w:p>
    <w:p w14:paraId="38038BC8"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2.报表可以包括广告展示次数、点击率、合作效果等数据。</w:t>
      </w:r>
    </w:p>
    <w:p w14:paraId="7B16564A"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生成图片：</w:t>
      </w:r>
    </w:p>
    <w:p w14:paraId="22F93E89"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t>    1.允许管理员生成与企业宣传和广告相关的图片。</w:t>
      </w:r>
    </w:p>
    <w:p w14:paraId="4EE0C5BE" w14:textId="77777777" w:rsidR="0035710F" w:rsidRDefault="00000000">
      <w:pPr>
        <w:rPr>
          <w:rFonts w:ascii="宋体" w:eastAsia="宋体" w:hAnsi="宋体" w:cs="宋体"/>
          <w:sz w:val="24"/>
          <w:szCs w:val="24"/>
          <w:lang w:bidi="ar"/>
        </w:rPr>
      </w:pPr>
      <w:r>
        <w:rPr>
          <w:rFonts w:ascii="宋体" w:eastAsia="宋体" w:hAnsi="宋体" w:cs="宋体" w:hint="eastAsia"/>
          <w:sz w:val="24"/>
          <w:szCs w:val="24"/>
          <w:lang w:bidi="ar"/>
        </w:rPr>
        <w:lastRenderedPageBreak/>
        <w:t>    2.图片可以用于广告展示、宣传资料等。</w:t>
      </w:r>
    </w:p>
    <w:p w14:paraId="200ED7CD" w14:textId="77777777" w:rsidR="0035710F" w:rsidRDefault="0035710F"/>
    <w:p w14:paraId="74799BC7" w14:textId="77777777" w:rsidR="0035710F" w:rsidRDefault="0035710F"/>
    <w:p w14:paraId="785A05FE" w14:textId="77777777" w:rsidR="0035710F" w:rsidRDefault="00000000">
      <w:pPr>
        <w:pStyle w:val="1"/>
      </w:pPr>
      <w:bookmarkStart w:id="40" w:name="_Toc167136876"/>
      <w:r>
        <w:rPr>
          <w:rFonts w:hint="eastAsia"/>
        </w:rPr>
        <w:t>性能需求</w:t>
      </w:r>
      <w:bookmarkEnd w:id="40"/>
    </w:p>
    <w:p w14:paraId="30A4E646" w14:textId="77777777" w:rsidR="0035710F" w:rsidRDefault="00000000">
      <w:pPr>
        <w:numPr>
          <w:ilvl w:val="0"/>
          <w:numId w:val="2"/>
        </w:numPr>
      </w:pPr>
      <w:r>
        <w:rPr>
          <w:rFonts w:hint="eastAsia"/>
        </w:rPr>
        <w:t>响应时间：系统应具备快速响应的能力，以满足用户的实时需求。对于常见的操作，如页面加载、查询、提交等，系统应该在合理的时间范围内响应完成，通常以毫秒或秒为单位。</w:t>
      </w:r>
    </w:p>
    <w:p w14:paraId="4122CECA" w14:textId="77777777" w:rsidR="0035710F" w:rsidRDefault="00000000">
      <w:r>
        <w:rPr>
          <w:rFonts w:hint="eastAsia"/>
        </w:rPr>
        <w:t xml:space="preserve">2. </w:t>
      </w:r>
      <w:r>
        <w:rPr>
          <w:rFonts w:hint="eastAsia"/>
        </w:rPr>
        <w:t>吞吐量：系统应该具备处理大量并发请求的能力，以保证在高负载情况下仍能保持稳定的性能。吞吐量通常以每秒请求数（</w:t>
      </w:r>
      <w:r>
        <w:rPr>
          <w:rFonts w:hint="eastAsia"/>
        </w:rPr>
        <w:t>QPS</w:t>
      </w:r>
      <w:r>
        <w:rPr>
          <w:rFonts w:hint="eastAsia"/>
        </w:rPr>
        <w:t>）或每分钟请求数（</w:t>
      </w:r>
      <w:r>
        <w:rPr>
          <w:rFonts w:hint="eastAsia"/>
        </w:rPr>
        <w:t>TPS</w:t>
      </w:r>
      <w:r>
        <w:rPr>
          <w:rFonts w:hint="eastAsia"/>
        </w:rPr>
        <w:t>）来衡量。</w:t>
      </w:r>
    </w:p>
    <w:p w14:paraId="6F640089" w14:textId="77777777" w:rsidR="0035710F" w:rsidRDefault="00000000">
      <w:r>
        <w:rPr>
          <w:rFonts w:hint="eastAsia"/>
        </w:rPr>
        <w:t xml:space="preserve">3. </w:t>
      </w:r>
      <w:r>
        <w:rPr>
          <w:rFonts w:hint="eastAsia"/>
        </w:rPr>
        <w:t>扩展性：系统应该具备良好的扩展性，能够根据需求快速扩展或缩减资源，以适应用户数量和工作负载的变化。扩展性包括水平扩展（增加服务器数量）和垂直扩展（增加服务器性能）两个方面。</w:t>
      </w:r>
    </w:p>
    <w:p w14:paraId="6A7569D9" w14:textId="77777777" w:rsidR="0035710F" w:rsidRDefault="00000000">
      <w:r>
        <w:rPr>
          <w:rFonts w:hint="eastAsia"/>
        </w:rPr>
        <w:t xml:space="preserve">4. </w:t>
      </w:r>
      <w:r>
        <w:rPr>
          <w:rFonts w:hint="eastAsia"/>
        </w:rPr>
        <w:t>并发处理能力：系统应该具备高并发处理的能力，能够同时处理多个请求或操作。这包括数据库并发连接数、线程池大小、请求队列长度等方面的考虑。</w:t>
      </w:r>
    </w:p>
    <w:p w14:paraId="356AA132" w14:textId="77777777" w:rsidR="0035710F" w:rsidRDefault="00000000">
      <w:r>
        <w:rPr>
          <w:rFonts w:hint="eastAsia"/>
        </w:rPr>
        <w:t xml:space="preserve">5. </w:t>
      </w:r>
      <w:r>
        <w:rPr>
          <w:rFonts w:hint="eastAsia"/>
        </w:rPr>
        <w:t>内存和存储管理：系统应该有效地管理内存和存储资源，避免资源泄露和不必要的开销。这包括合理使用缓存、优化数据库查询、压缩存储等方面。</w:t>
      </w:r>
    </w:p>
    <w:p w14:paraId="56B6BC33" w14:textId="77777777" w:rsidR="0035710F" w:rsidRDefault="00000000">
      <w:r>
        <w:rPr>
          <w:rFonts w:hint="eastAsia"/>
        </w:rPr>
        <w:t xml:space="preserve">6. </w:t>
      </w:r>
      <w:r>
        <w:rPr>
          <w:rFonts w:hint="eastAsia"/>
        </w:rPr>
        <w:t>可靠性和稳定性：系统应该具备高可靠性和稳定性，能够持续稳定地运行，并能够自动恢复故障或错误情况。这包括使用冗余和备份机制、监控和警报系统、错误处理和日志记录等方面的考虑。</w:t>
      </w:r>
    </w:p>
    <w:p w14:paraId="3B5EE3D8" w14:textId="77777777" w:rsidR="0035710F" w:rsidRDefault="00000000">
      <w:r>
        <w:rPr>
          <w:rFonts w:hint="eastAsia"/>
        </w:rPr>
        <w:t xml:space="preserve">7. </w:t>
      </w:r>
      <w:r>
        <w:rPr>
          <w:rFonts w:hint="eastAsia"/>
        </w:rPr>
        <w:t>安全性：系统应该具备良好的安全性，能够保护用户数据和系统资源不受未授权访问、攻击或数据泄露等安全威胁。这包括身份验证和授权机制、数据加密、安全审计等方面的考虑。</w:t>
      </w:r>
    </w:p>
    <w:p w14:paraId="42579DDA" w14:textId="77777777" w:rsidR="0035710F" w:rsidRDefault="00000000">
      <w:pPr>
        <w:pStyle w:val="1"/>
      </w:pPr>
      <w:bookmarkStart w:id="41" w:name="_Toc167136877"/>
      <w:r>
        <w:rPr>
          <w:rFonts w:hint="eastAsia"/>
        </w:rPr>
        <w:t>可靠性需求</w:t>
      </w:r>
      <w:bookmarkEnd w:id="41"/>
    </w:p>
    <w:p w14:paraId="364F7981" w14:textId="77777777" w:rsidR="0035710F" w:rsidRDefault="00000000">
      <w:pPr>
        <w:numPr>
          <w:ilvl w:val="0"/>
          <w:numId w:val="3"/>
        </w:numPr>
      </w:pPr>
      <w:r>
        <w:t>可用性：系统应该具备高可用性，即在正常运行期间保持稳定，并能够在故障发生时快速恢复。系统应该最小化计划和非计划的停机时间，以便用户能够随时访问和使用系统。</w:t>
      </w:r>
    </w:p>
    <w:p w14:paraId="21F52461" w14:textId="77777777" w:rsidR="0035710F" w:rsidRDefault="00000000">
      <w:pPr>
        <w:numPr>
          <w:ilvl w:val="0"/>
          <w:numId w:val="3"/>
        </w:numPr>
      </w:pPr>
      <w:r>
        <w:t>容错性：系统应该具备容错能力，能够在出现错误或异常情况时自动检测、处理和恢复。例如，对于系统组件的故障或异常输入，系统应该能够进行适当的错误处理，避免系统崩溃或数据损坏。</w:t>
      </w:r>
    </w:p>
    <w:p w14:paraId="548160E6" w14:textId="77777777" w:rsidR="0035710F" w:rsidRDefault="00000000">
      <w:pPr>
        <w:numPr>
          <w:ilvl w:val="0"/>
          <w:numId w:val="3"/>
        </w:numPr>
      </w:pPr>
      <w:r>
        <w:lastRenderedPageBreak/>
        <w:t>数据完整性：系统应该保证数据的完整性，即在任何操作或处理过程中，数据都应该保持一致和准确。系统应该具备有效的数据验证和校验机制，防止数据丢失、损坏或篡改。</w:t>
      </w:r>
    </w:p>
    <w:sectPr w:rsidR="0035710F">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53141" w14:textId="77777777" w:rsidR="001903EF" w:rsidRDefault="001903EF">
      <w:pPr>
        <w:spacing w:line="240" w:lineRule="auto"/>
      </w:pPr>
      <w:r>
        <w:separator/>
      </w:r>
    </w:p>
  </w:endnote>
  <w:endnote w:type="continuationSeparator" w:id="0">
    <w:p w14:paraId="09E36CEB" w14:textId="77777777" w:rsidR="001903EF" w:rsidRDefault="001903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54DB1" w14:textId="77777777" w:rsidR="0035710F" w:rsidRDefault="00000000">
    <w:pPr>
      <w:pStyle w:val="a8"/>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14:paraId="57A26953" w14:textId="77777777" w:rsidR="0035710F" w:rsidRDefault="0035710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388" w:type="dxa"/>
      <w:tblBorders>
        <w:top w:val="single" w:sz="4" w:space="0" w:color="auto"/>
      </w:tblBorders>
      <w:tblLayout w:type="fixed"/>
      <w:tblLook w:val="04A0" w:firstRow="1" w:lastRow="0" w:firstColumn="1" w:lastColumn="0" w:noHBand="0" w:noVBand="1"/>
    </w:tblPr>
    <w:tblGrid>
      <w:gridCol w:w="1188"/>
      <w:gridCol w:w="5220"/>
      <w:gridCol w:w="1980"/>
    </w:tblGrid>
    <w:tr w:rsidR="0035710F" w14:paraId="08DF5F21" w14:textId="77777777">
      <w:tc>
        <w:tcPr>
          <w:tcW w:w="1188" w:type="dxa"/>
        </w:tcPr>
        <w:p w14:paraId="41617686" w14:textId="2179A0CD" w:rsidR="0035710F" w:rsidRDefault="00000000">
          <w:pPr>
            <w:pStyle w:val="a8"/>
          </w:pPr>
          <w:r>
            <w:fldChar w:fldCharType="begin"/>
          </w:r>
          <w:r>
            <w:instrText xml:space="preserve"> DATE \@ "yyyy-M-d" </w:instrText>
          </w:r>
          <w:r>
            <w:fldChar w:fldCharType="separate"/>
          </w:r>
          <w:r w:rsidR="00094FB2">
            <w:rPr>
              <w:noProof/>
            </w:rPr>
            <w:t>2024-5-20</w:t>
          </w:r>
          <w:r>
            <w:fldChar w:fldCharType="end"/>
          </w:r>
        </w:p>
      </w:tc>
      <w:tc>
        <w:tcPr>
          <w:tcW w:w="5220" w:type="dxa"/>
        </w:tcPr>
        <w:p w14:paraId="530CC51A" w14:textId="77777777" w:rsidR="0035710F" w:rsidRDefault="00000000">
          <w:pPr>
            <w:pStyle w:val="a8"/>
            <w:jc w:val="center"/>
          </w:pPr>
          <w:r>
            <w:rPr>
              <w:rFonts w:hint="eastAsia"/>
            </w:rPr>
            <w:t>内部公开，未经许可不得扩散</w:t>
          </w:r>
        </w:p>
      </w:tc>
      <w:tc>
        <w:tcPr>
          <w:tcW w:w="1980" w:type="dxa"/>
        </w:tcPr>
        <w:p w14:paraId="2BF248CB" w14:textId="77777777" w:rsidR="0035710F" w:rsidRDefault="00000000">
          <w:pPr>
            <w:pStyle w:val="a8"/>
            <w:jc w:val="right"/>
          </w:pPr>
          <w:r>
            <w:rPr>
              <w:rFonts w:hint="eastAsia"/>
            </w:rPr>
            <w:t>第</w:t>
          </w:r>
          <w:r>
            <w:fldChar w:fldCharType="begin"/>
          </w:r>
          <w:r>
            <w:instrText>PAGE</w:instrText>
          </w:r>
          <w:r>
            <w:fldChar w:fldCharType="separate"/>
          </w:r>
          <w:r>
            <w:t>6</w:t>
          </w:r>
          <w:r>
            <w:fldChar w:fldCharType="end"/>
          </w:r>
          <w:r>
            <w:rPr>
              <w:rFonts w:hint="eastAsia"/>
            </w:rPr>
            <w:t>页</w:t>
          </w:r>
          <w:r>
            <w:t xml:space="preserve">, </w:t>
          </w:r>
          <w:r>
            <w:rPr>
              <w:rFonts w:hint="eastAsia"/>
            </w:rPr>
            <w:t>共</w:t>
          </w:r>
          <w:fldSimple w:instr=" NUMPAGES  \* Arabic  \* MERGEFORMAT ">
            <w:r>
              <w:t>7</w:t>
            </w:r>
          </w:fldSimple>
          <w:r>
            <w:rPr>
              <w:rFonts w:hint="eastAsia"/>
            </w:rPr>
            <w:t>页</w:t>
          </w:r>
        </w:p>
      </w:tc>
    </w:tr>
  </w:tbl>
  <w:p w14:paraId="7C511E1F" w14:textId="77777777" w:rsidR="0035710F" w:rsidRDefault="0035710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AD558" w14:textId="77777777" w:rsidR="001903EF" w:rsidRDefault="001903EF">
      <w:pPr>
        <w:spacing w:after="0"/>
      </w:pPr>
      <w:r>
        <w:separator/>
      </w:r>
    </w:p>
  </w:footnote>
  <w:footnote w:type="continuationSeparator" w:id="0">
    <w:p w14:paraId="3BB7270A" w14:textId="77777777" w:rsidR="001903EF" w:rsidRDefault="001903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86" w:type="dxa"/>
      <w:tblBorders>
        <w:bottom w:val="single" w:sz="4" w:space="0" w:color="auto"/>
      </w:tblBorders>
      <w:tblLayout w:type="fixed"/>
      <w:tblCellMar>
        <w:left w:w="57" w:type="dxa"/>
        <w:right w:w="57" w:type="dxa"/>
      </w:tblCellMar>
      <w:tblLook w:val="04A0" w:firstRow="1" w:lastRow="0" w:firstColumn="1" w:lastColumn="0" w:noHBand="0" w:noVBand="1"/>
    </w:tblPr>
    <w:tblGrid>
      <w:gridCol w:w="2042"/>
      <w:gridCol w:w="5464"/>
      <w:gridCol w:w="1980"/>
    </w:tblGrid>
    <w:tr w:rsidR="0035710F" w14:paraId="52C6BBF0" w14:textId="77777777">
      <w:trPr>
        <w:cantSplit/>
        <w:trHeight w:hRule="exact" w:val="668"/>
      </w:trPr>
      <w:tc>
        <w:tcPr>
          <w:tcW w:w="2042" w:type="dxa"/>
        </w:tcPr>
        <w:p w14:paraId="5508EF46" w14:textId="77777777" w:rsidR="0035710F" w:rsidRDefault="00000000">
          <w:pPr>
            <w:tabs>
              <w:tab w:val="left" w:pos="2127"/>
            </w:tabs>
            <w:ind w:rightChars="-94" w:right="-207"/>
            <w:rPr>
              <w:rFonts w:ascii="Dotum" w:eastAsia="Dotum" w:hAnsi="Dotum"/>
            </w:rPr>
          </w:pPr>
          <w:r>
            <w:rPr>
              <w:rFonts w:ascii="Dotum" w:eastAsia="Dotum" w:hAnsi="Dotum"/>
              <w:noProof/>
            </w:rPr>
            <w:drawing>
              <wp:inline distT="0" distB="0" distL="0" distR="0" wp14:anchorId="5251C1F1" wp14:editId="258A2015">
                <wp:extent cx="685165" cy="221615"/>
                <wp:effectExtent l="0" t="0" r="6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99618" cy="226539"/>
                        </a:xfrm>
                        <a:prstGeom prst="rect">
                          <a:avLst/>
                        </a:prstGeom>
                        <a:noFill/>
                        <a:ln>
                          <a:noFill/>
                        </a:ln>
                      </pic:spPr>
                    </pic:pic>
                  </a:graphicData>
                </a:graphic>
              </wp:inline>
            </w:drawing>
          </w:r>
        </w:p>
      </w:tc>
      <w:tc>
        <w:tcPr>
          <w:tcW w:w="5464" w:type="dxa"/>
          <w:vAlign w:val="bottom"/>
        </w:tcPr>
        <w:p w14:paraId="52D041A5" w14:textId="77777777" w:rsidR="0035710F" w:rsidRDefault="00000000">
          <w:pPr>
            <w:pStyle w:val="a9"/>
            <w:tabs>
              <w:tab w:val="clear" w:pos="4153"/>
              <w:tab w:val="left" w:pos="368"/>
              <w:tab w:val="center" w:pos="3770"/>
            </w:tabs>
            <w:ind w:leftChars="-432" w:left="-950"/>
          </w:pPr>
          <w:r>
            <w:rPr>
              <w:rFonts w:hint="eastAsia"/>
            </w:rPr>
            <w:t>软通教育</w:t>
          </w:r>
          <w:r>
            <w:rPr>
              <w:rFonts w:hint="eastAsia"/>
            </w:rPr>
            <w:t xml:space="preserve"> </w:t>
          </w:r>
          <w:r>
            <w:rPr>
              <w:rFonts w:hint="eastAsia"/>
            </w:rPr>
            <w:t>软件设计</w:t>
          </w:r>
          <w:r>
            <w:t>说明书</w:t>
          </w:r>
        </w:p>
      </w:tc>
      <w:tc>
        <w:tcPr>
          <w:tcW w:w="1980" w:type="dxa"/>
          <w:vAlign w:val="bottom"/>
        </w:tcPr>
        <w:p w14:paraId="1A734264" w14:textId="77777777" w:rsidR="0035710F" w:rsidRDefault="00000000">
          <w:pPr>
            <w:pStyle w:val="a9"/>
            <w:ind w:firstLine="360"/>
          </w:pPr>
          <w:r>
            <w:rPr>
              <w:rFonts w:hint="eastAsia"/>
            </w:rPr>
            <w:t>内部公开</w:t>
          </w:r>
        </w:p>
      </w:tc>
    </w:tr>
  </w:tbl>
  <w:p w14:paraId="2D24B636" w14:textId="77777777" w:rsidR="0035710F" w:rsidRDefault="0035710F">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3B33745"/>
    <w:multiLevelType w:val="singleLevel"/>
    <w:tmpl w:val="93B33745"/>
    <w:lvl w:ilvl="0">
      <w:start w:val="1"/>
      <w:numFmt w:val="decimal"/>
      <w:suff w:val="space"/>
      <w:lvlText w:val="%1."/>
      <w:lvlJc w:val="left"/>
    </w:lvl>
  </w:abstractNum>
  <w:abstractNum w:abstractNumId="1" w15:restartNumberingAfterBreak="0">
    <w:nsid w:val="1482775B"/>
    <w:multiLevelType w:val="multilevel"/>
    <w:tmpl w:val="1482775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7926F1DD"/>
    <w:multiLevelType w:val="singleLevel"/>
    <w:tmpl w:val="7926F1DD"/>
    <w:lvl w:ilvl="0">
      <w:start w:val="1"/>
      <w:numFmt w:val="decimal"/>
      <w:suff w:val="space"/>
      <w:lvlText w:val="%1."/>
      <w:lvlJc w:val="left"/>
    </w:lvl>
  </w:abstractNum>
  <w:num w:numId="1" w16cid:durableId="306715360">
    <w:abstractNumId w:val="1"/>
  </w:num>
  <w:num w:numId="2" w16cid:durableId="1482766565">
    <w:abstractNumId w:val="0"/>
  </w:num>
  <w:num w:numId="3" w16cid:durableId="1400057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IxZTlhZWY5YzcxZDcyMjNlNTA2YTA3MGU5NWIyMDYifQ=="/>
  </w:docVars>
  <w:rsids>
    <w:rsidRoot w:val="005E6ECA"/>
    <w:rsid w:val="000002B5"/>
    <w:rsid w:val="0000283A"/>
    <w:rsid w:val="00003122"/>
    <w:rsid w:val="00003725"/>
    <w:rsid w:val="00004788"/>
    <w:rsid w:val="0001070C"/>
    <w:rsid w:val="00013C89"/>
    <w:rsid w:val="0001526C"/>
    <w:rsid w:val="000161F5"/>
    <w:rsid w:val="00023D95"/>
    <w:rsid w:val="00025AD5"/>
    <w:rsid w:val="0002612E"/>
    <w:rsid w:val="0002675B"/>
    <w:rsid w:val="000278CB"/>
    <w:rsid w:val="00027DA7"/>
    <w:rsid w:val="0003062B"/>
    <w:rsid w:val="0003077D"/>
    <w:rsid w:val="00030FB5"/>
    <w:rsid w:val="00033046"/>
    <w:rsid w:val="0003328D"/>
    <w:rsid w:val="00036C31"/>
    <w:rsid w:val="00040ABA"/>
    <w:rsid w:val="00043D8F"/>
    <w:rsid w:val="00044D94"/>
    <w:rsid w:val="0004576F"/>
    <w:rsid w:val="000460CE"/>
    <w:rsid w:val="00046969"/>
    <w:rsid w:val="00047AFB"/>
    <w:rsid w:val="0005033B"/>
    <w:rsid w:val="000519BB"/>
    <w:rsid w:val="00053F5A"/>
    <w:rsid w:val="0005402F"/>
    <w:rsid w:val="00060072"/>
    <w:rsid w:val="00061F27"/>
    <w:rsid w:val="00062157"/>
    <w:rsid w:val="00062E15"/>
    <w:rsid w:val="00062F59"/>
    <w:rsid w:val="00065078"/>
    <w:rsid w:val="000671A5"/>
    <w:rsid w:val="000717BD"/>
    <w:rsid w:val="00071A9B"/>
    <w:rsid w:val="0007297C"/>
    <w:rsid w:val="00072C88"/>
    <w:rsid w:val="00072D29"/>
    <w:rsid w:val="00072EC3"/>
    <w:rsid w:val="000760AB"/>
    <w:rsid w:val="00076E05"/>
    <w:rsid w:val="00077B4C"/>
    <w:rsid w:val="00080C79"/>
    <w:rsid w:val="00084C1F"/>
    <w:rsid w:val="00084EF3"/>
    <w:rsid w:val="000854E0"/>
    <w:rsid w:val="00085CF0"/>
    <w:rsid w:val="00087687"/>
    <w:rsid w:val="00090209"/>
    <w:rsid w:val="00090B8B"/>
    <w:rsid w:val="00093620"/>
    <w:rsid w:val="00093D8B"/>
    <w:rsid w:val="00094FB2"/>
    <w:rsid w:val="0009672A"/>
    <w:rsid w:val="000978B2"/>
    <w:rsid w:val="000A14C8"/>
    <w:rsid w:val="000A2B56"/>
    <w:rsid w:val="000A367E"/>
    <w:rsid w:val="000A4418"/>
    <w:rsid w:val="000A5296"/>
    <w:rsid w:val="000A6A49"/>
    <w:rsid w:val="000A7552"/>
    <w:rsid w:val="000A7E99"/>
    <w:rsid w:val="000B0A94"/>
    <w:rsid w:val="000B0E35"/>
    <w:rsid w:val="000B6D34"/>
    <w:rsid w:val="000C01CA"/>
    <w:rsid w:val="000C37B1"/>
    <w:rsid w:val="000C3B38"/>
    <w:rsid w:val="000C3D4A"/>
    <w:rsid w:val="000C4076"/>
    <w:rsid w:val="000C6EC9"/>
    <w:rsid w:val="000D0B21"/>
    <w:rsid w:val="000D213A"/>
    <w:rsid w:val="000D2375"/>
    <w:rsid w:val="000D303E"/>
    <w:rsid w:val="000D7C4A"/>
    <w:rsid w:val="000D7FAE"/>
    <w:rsid w:val="000E0D30"/>
    <w:rsid w:val="000E1D40"/>
    <w:rsid w:val="000E1F1F"/>
    <w:rsid w:val="000E3988"/>
    <w:rsid w:val="000E5ADF"/>
    <w:rsid w:val="000E68D1"/>
    <w:rsid w:val="000E6DB1"/>
    <w:rsid w:val="000F0D03"/>
    <w:rsid w:val="000F0F0D"/>
    <w:rsid w:val="000F1244"/>
    <w:rsid w:val="000F4317"/>
    <w:rsid w:val="000F5C08"/>
    <w:rsid w:val="000F6157"/>
    <w:rsid w:val="000F7304"/>
    <w:rsid w:val="00101928"/>
    <w:rsid w:val="001031AA"/>
    <w:rsid w:val="00104249"/>
    <w:rsid w:val="00105EE9"/>
    <w:rsid w:val="00106343"/>
    <w:rsid w:val="00106D9A"/>
    <w:rsid w:val="001070D9"/>
    <w:rsid w:val="001073C9"/>
    <w:rsid w:val="00107880"/>
    <w:rsid w:val="001143E4"/>
    <w:rsid w:val="0011450E"/>
    <w:rsid w:val="00115022"/>
    <w:rsid w:val="0012011A"/>
    <w:rsid w:val="0012261F"/>
    <w:rsid w:val="00126A1F"/>
    <w:rsid w:val="00127BF2"/>
    <w:rsid w:val="00130436"/>
    <w:rsid w:val="00132D75"/>
    <w:rsid w:val="001354AD"/>
    <w:rsid w:val="001362DA"/>
    <w:rsid w:val="001369E8"/>
    <w:rsid w:val="00137E82"/>
    <w:rsid w:val="00141043"/>
    <w:rsid w:val="00146CF9"/>
    <w:rsid w:val="00146F91"/>
    <w:rsid w:val="00147B90"/>
    <w:rsid w:val="00150235"/>
    <w:rsid w:val="001514CC"/>
    <w:rsid w:val="00156357"/>
    <w:rsid w:val="00156EC0"/>
    <w:rsid w:val="00162E8F"/>
    <w:rsid w:val="00163F44"/>
    <w:rsid w:val="00166148"/>
    <w:rsid w:val="00170255"/>
    <w:rsid w:val="00170315"/>
    <w:rsid w:val="00170397"/>
    <w:rsid w:val="00170B75"/>
    <w:rsid w:val="00170B95"/>
    <w:rsid w:val="00174027"/>
    <w:rsid w:val="001801A1"/>
    <w:rsid w:val="00180D91"/>
    <w:rsid w:val="001818C0"/>
    <w:rsid w:val="0018427E"/>
    <w:rsid w:val="001903EF"/>
    <w:rsid w:val="001972BB"/>
    <w:rsid w:val="00197F9D"/>
    <w:rsid w:val="001A0ECA"/>
    <w:rsid w:val="001A217B"/>
    <w:rsid w:val="001A4AF9"/>
    <w:rsid w:val="001A5EB8"/>
    <w:rsid w:val="001A6FD6"/>
    <w:rsid w:val="001B4092"/>
    <w:rsid w:val="001B40EC"/>
    <w:rsid w:val="001C0504"/>
    <w:rsid w:val="001C26E8"/>
    <w:rsid w:val="001C2D88"/>
    <w:rsid w:val="001C4BB2"/>
    <w:rsid w:val="001C4DEA"/>
    <w:rsid w:val="001C6942"/>
    <w:rsid w:val="001C6E66"/>
    <w:rsid w:val="001C7E04"/>
    <w:rsid w:val="001D4093"/>
    <w:rsid w:val="001D40BD"/>
    <w:rsid w:val="001D7B46"/>
    <w:rsid w:val="001E17C0"/>
    <w:rsid w:val="001E58ED"/>
    <w:rsid w:val="001F4076"/>
    <w:rsid w:val="001F5137"/>
    <w:rsid w:val="001F555F"/>
    <w:rsid w:val="001F5671"/>
    <w:rsid w:val="001F6395"/>
    <w:rsid w:val="001F6451"/>
    <w:rsid w:val="001F6F9E"/>
    <w:rsid w:val="001F72C7"/>
    <w:rsid w:val="001F7B4D"/>
    <w:rsid w:val="0020191F"/>
    <w:rsid w:val="00203E6A"/>
    <w:rsid w:val="00204B20"/>
    <w:rsid w:val="002079EC"/>
    <w:rsid w:val="00207ADD"/>
    <w:rsid w:val="00213252"/>
    <w:rsid w:val="00220290"/>
    <w:rsid w:val="002207F6"/>
    <w:rsid w:val="0022130E"/>
    <w:rsid w:val="00221E48"/>
    <w:rsid w:val="002225A7"/>
    <w:rsid w:val="00222F1A"/>
    <w:rsid w:val="002275D3"/>
    <w:rsid w:val="00227890"/>
    <w:rsid w:val="0023074B"/>
    <w:rsid w:val="00232F28"/>
    <w:rsid w:val="0023327D"/>
    <w:rsid w:val="00233B6F"/>
    <w:rsid w:val="002359E4"/>
    <w:rsid w:val="002400D1"/>
    <w:rsid w:val="00240992"/>
    <w:rsid w:val="00241D3D"/>
    <w:rsid w:val="002432E4"/>
    <w:rsid w:val="00244FD1"/>
    <w:rsid w:val="0024575D"/>
    <w:rsid w:val="00246BB4"/>
    <w:rsid w:val="00246EBC"/>
    <w:rsid w:val="00247ABE"/>
    <w:rsid w:val="00250A36"/>
    <w:rsid w:val="00250B1B"/>
    <w:rsid w:val="0025190E"/>
    <w:rsid w:val="0025306A"/>
    <w:rsid w:val="00257371"/>
    <w:rsid w:val="00262014"/>
    <w:rsid w:val="00262BF9"/>
    <w:rsid w:val="002649BB"/>
    <w:rsid w:val="002669C1"/>
    <w:rsid w:val="002670E9"/>
    <w:rsid w:val="00271A25"/>
    <w:rsid w:val="002736E1"/>
    <w:rsid w:val="00274CD3"/>
    <w:rsid w:val="00275EAE"/>
    <w:rsid w:val="00276C3D"/>
    <w:rsid w:val="00276F65"/>
    <w:rsid w:val="00284486"/>
    <w:rsid w:val="00290A58"/>
    <w:rsid w:val="00290BCD"/>
    <w:rsid w:val="0029103A"/>
    <w:rsid w:val="002934A8"/>
    <w:rsid w:val="002945C5"/>
    <w:rsid w:val="00294842"/>
    <w:rsid w:val="00295670"/>
    <w:rsid w:val="0029678D"/>
    <w:rsid w:val="00297790"/>
    <w:rsid w:val="00297F0A"/>
    <w:rsid w:val="002A07DD"/>
    <w:rsid w:val="002A0D47"/>
    <w:rsid w:val="002A12EE"/>
    <w:rsid w:val="002A3954"/>
    <w:rsid w:val="002A4BC0"/>
    <w:rsid w:val="002A7516"/>
    <w:rsid w:val="002B0561"/>
    <w:rsid w:val="002B3BBB"/>
    <w:rsid w:val="002B5E80"/>
    <w:rsid w:val="002B6272"/>
    <w:rsid w:val="002C5D11"/>
    <w:rsid w:val="002C694A"/>
    <w:rsid w:val="002C6D91"/>
    <w:rsid w:val="002C7F51"/>
    <w:rsid w:val="002D171E"/>
    <w:rsid w:val="002D172F"/>
    <w:rsid w:val="002D210A"/>
    <w:rsid w:val="002D234D"/>
    <w:rsid w:val="002D4DBA"/>
    <w:rsid w:val="002D5642"/>
    <w:rsid w:val="002E2F9F"/>
    <w:rsid w:val="002E4172"/>
    <w:rsid w:val="002E47BB"/>
    <w:rsid w:val="002E5BA4"/>
    <w:rsid w:val="002F303E"/>
    <w:rsid w:val="002F3062"/>
    <w:rsid w:val="002F531D"/>
    <w:rsid w:val="002F7D56"/>
    <w:rsid w:val="00300C19"/>
    <w:rsid w:val="0030123D"/>
    <w:rsid w:val="00304AD1"/>
    <w:rsid w:val="0030553D"/>
    <w:rsid w:val="00310A7C"/>
    <w:rsid w:val="003111AF"/>
    <w:rsid w:val="0031260A"/>
    <w:rsid w:val="00315603"/>
    <w:rsid w:val="003163E7"/>
    <w:rsid w:val="00320C3B"/>
    <w:rsid w:val="00320C7A"/>
    <w:rsid w:val="003212CE"/>
    <w:rsid w:val="00322525"/>
    <w:rsid w:val="0032283C"/>
    <w:rsid w:val="00323632"/>
    <w:rsid w:val="00323A0C"/>
    <w:rsid w:val="003241B2"/>
    <w:rsid w:val="00324E61"/>
    <w:rsid w:val="00332E60"/>
    <w:rsid w:val="003355C2"/>
    <w:rsid w:val="00337032"/>
    <w:rsid w:val="003379EA"/>
    <w:rsid w:val="003428F6"/>
    <w:rsid w:val="00342F2A"/>
    <w:rsid w:val="003433FD"/>
    <w:rsid w:val="00344F94"/>
    <w:rsid w:val="00345FD0"/>
    <w:rsid w:val="00346395"/>
    <w:rsid w:val="00351257"/>
    <w:rsid w:val="00352B26"/>
    <w:rsid w:val="003546D9"/>
    <w:rsid w:val="00355CA1"/>
    <w:rsid w:val="00356E32"/>
    <w:rsid w:val="0035710F"/>
    <w:rsid w:val="0035752E"/>
    <w:rsid w:val="003669D5"/>
    <w:rsid w:val="00367853"/>
    <w:rsid w:val="00371248"/>
    <w:rsid w:val="0037129C"/>
    <w:rsid w:val="0037186D"/>
    <w:rsid w:val="00371B87"/>
    <w:rsid w:val="00372ABF"/>
    <w:rsid w:val="00372CE8"/>
    <w:rsid w:val="00373370"/>
    <w:rsid w:val="0037348E"/>
    <w:rsid w:val="00374B73"/>
    <w:rsid w:val="00375247"/>
    <w:rsid w:val="0038013D"/>
    <w:rsid w:val="00380527"/>
    <w:rsid w:val="0038268C"/>
    <w:rsid w:val="0038278C"/>
    <w:rsid w:val="00383451"/>
    <w:rsid w:val="00385D00"/>
    <w:rsid w:val="00387F9C"/>
    <w:rsid w:val="00391F51"/>
    <w:rsid w:val="003929B8"/>
    <w:rsid w:val="003931EA"/>
    <w:rsid w:val="00395758"/>
    <w:rsid w:val="00396114"/>
    <w:rsid w:val="00396A70"/>
    <w:rsid w:val="003A087B"/>
    <w:rsid w:val="003A19B8"/>
    <w:rsid w:val="003A4B7A"/>
    <w:rsid w:val="003A4DB4"/>
    <w:rsid w:val="003A7291"/>
    <w:rsid w:val="003B3135"/>
    <w:rsid w:val="003B3BA1"/>
    <w:rsid w:val="003B5269"/>
    <w:rsid w:val="003B633D"/>
    <w:rsid w:val="003B65B1"/>
    <w:rsid w:val="003B7090"/>
    <w:rsid w:val="003B73F1"/>
    <w:rsid w:val="003C0114"/>
    <w:rsid w:val="003C10E8"/>
    <w:rsid w:val="003C1736"/>
    <w:rsid w:val="003C3998"/>
    <w:rsid w:val="003C4016"/>
    <w:rsid w:val="003D00C8"/>
    <w:rsid w:val="003D086B"/>
    <w:rsid w:val="003D21D1"/>
    <w:rsid w:val="003D27BA"/>
    <w:rsid w:val="003D6128"/>
    <w:rsid w:val="003D7106"/>
    <w:rsid w:val="003D737F"/>
    <w:rsid w:val="003E31B0"/>
    <w:rsid w:val="003E4195"/>
    <w:rsid w:val="003E5F6A"/>
    <w:rsid w:val="003E7281"/>
    <w:rsid w:val="003F0689"/>
    <w:rsid w:val="003F3911"/>
    <w:rsid w:val="003F5CE6"/>
    <w:rsid w:val="003F6C4B"/>
    <w:rsid w:val="00400767"/>
    <w:rsid w:val="00402DCC"/>
    <w:rsid w:val="004061E5"/>
    <w:rsid w:val="00413258"/>
    <w:rsid w:val="00413815"/>
    <w:rsid w:val="0041384D"/>
    <w:rsid w:val="0041470D"/>
    <w:rsid w:val="00414EC8"/>
    <w:rsid w:val="00415A5B"/>
    <w:rsid w:val="00417927"/>
    <w:rsid w:val="00421E47"/>
    <w:rsid w:val="0042203C"/>
    <w:rsid w:val="0042348B"/>
    <w:rsid w:val="0042499F"/>
    <w:rsid w:val="00427743"/>
    <w:rsid w:val="00431AA6"/>
    <w:rsid w:val="00433253"/>
    <w:rsid w:val="00433373"/>
    <w:rsid w:val="00433907"/>
    <w:rsid w:val="00435075"/>
    <w:rsid w:val="0044721F"/>
    <w:rsid w:val="00447D13"/>
    <w:rsid w:val="0045067B"/>
    <w:rsid w:val="00450F84"/>
    <w:rsid w:val="00453CA7"/>
    <w:rsid w:val="00454DD3"/>
    <w:rsid w:val="004555DC"/>
    <w:rsid w:val="0045562A"/>
    <w:rsid w:val="00455A4F"/>
    <w:rsid w:val="00455B9B"/>
    <w:rsid w:val="0045623D"/>
    <w:rsid w:val="0045712A"/>
    <w:rsid w:val="00457C59"/>
    <w:rsid w:val="00463165"/>
    <w:rsid w:val="004675D2"/>
    <w:rsid w:val="00467AA1"/>
    <w:rsid w:val="004715B7"/>
    <w:rsid w:val="004767EB"/>
    <w:rsid w:val="004814B3"/>
    <w:rsid w:val="00482BCF"/>
    <w:rsid w:val="0048393D"/>
    <w:rsid w:val="004843C3"/>
    <w:rsid w:val="00484CC0"/>
    <w:rsid w:val="004863E3"/>
    <w:rsid w:val="00487FFB"/>
    <w:rsid w:val="00492D77"/>
    <w:rsid w:val="004A3187"/>
    <w:rsid w:val="004A61C6"/>
    <w:rsid w:val="004A7158"/>
    <w:rsid w:val="004B3FE3"/>
    <w:rsid w:val="004B4723"/>
    <w:rsid w:val="004B4DBB"/>
    <w:rsid w:val="004B6089"/>
    <w:rsid w:val="004B613D"/>
    <w:rsid w:val="004C2983"/>
    <w:rsid w:val="004C2A3E"/>
    <w:rsid w:val="004C6199"/>
    <w:rsid w:val="004C7DDF"/>
    <w:rsid w:val="004D41CA"/>
    <w:rsid w:val="004D52B3"/>
    <w:rsid w:val="004E0BE0"/>
    <w:rsid w:val="004E1483"/>
    <w:rsid w:val="004E14E3"/>
    <w:rsid w:val="004E2AAC"/>
    <w:rsid w:val="004E2AC2"/>
    <w:rsid w:val="004E50FB"/>
    <w:rsid w:val="004E5BDC"/>
    <w:rsid w:val="004E6541"/>
    <w:rsid w:val="004E70E7"/>
    <w:rsid w:val="004F1573"/>
    <w:rsid w:val="004F1FD3"/>
    <w:rsid w:val="00500828"/>
    <w:rsid w:val="00501546"/>
    <w:rsid w:val="00506478"/>
    <w:rsid w:val="005069BC"/>
    <w:rsid w:val="00506DF5"/>
    <w:rsid w:val="00506E70"/>
    <w:rsid w:val="005107B9"/>
    <w:rsid w:val="00510F5A"/>
    <w:rsid w:val="00513B69"/>
    <w:rsid w:val="00516B09"/>
    <w:rsid w:val="00516F85"/>
    <w:rsid w:val="005172A0"/>
    <w:rsid w:val="0051767A"/>
    <w:rsid w:val="00521C2D"/>
    <w:rsid w:val="00531AC1"/>
    <w:rsid w:val="00532770"/>
    <w:rsid w:val="00535112"/>
    <w:rsid w:val="00535BDE"/>
    <w:rsid w:val="00535E1E"/>
    <w:rsid w:val="005376F0"/>
    <w:rsid w:val="00540A50"/>
    <w:rsid w:val="00540A8D"/>
    <w:rsid w:val="0054271E"/>
    <w:rsid w:val="005430D0"/>
    <w:rsid w:val="00544422"/>
    <w:rsid w:val="00546644"/>
    <w:rsid w:val="0054694B"/>
    <w:rsid w:val="00547204"/>
    <w:rsid w:val="00547E35"/>
    <w:rsid w:val="005502CB"/>
    <w:rsid w:val="00550C36"/>
    <w:rsid w:val="005519E2"/>
    <w:rsid w:val="00551C85"/>
    <w:rsid w:val="00555A60"/>
    <w:rsid w:val="00561A61"/>
    <w:rsid w:val="00561FAC"/>
    <w:rsid w:val="00563456"/>
    <w:rsid w:val="00563F6A"/>
    <w:rsid w:val="00566ACF"/>
    <w:rsid w:val="00567F70"/>
    <w:rsid w:val="00567FFD"/>
    <w:rsid w:val="0057045A"/>
    <w:rsid w:val="005711B0"/>
    <w:rsid w:val="00576B34"/>
    <w:rsid w:val="005774AF"/>
    <w:rsid w:val="00580097"/>
    <w:rsid w:val="00584BDC"/>
    <w:rsid w:val="00584CE9"/>
    <w:rsid w:val="00586A2D"/>
    <w:rsid w:val="0059043D"/>
    <w:rsid w:val="005935C4"/>
    <w:rsid w:val="0059394F"/>
    <w:rsid w:val="00597192"/>
    <w:rsid w:val="005A2504"/>
    <w:rsid w:val="005A525F"/>
    <w:rsid w:val="005B0213"/>
    <w:rsid w:val="005C0A72"/>
    <w:rsid w:val="005C191A"/>
    <w:rsid w:val="005C20D6"/>
    <w:rsid w:val="005C2C72"/>
    <w:rsid w:val="005C3793"/>
    <w:rsid w:val="005C46B8"/>
    <w:rsid w:val="005C4A38"/>
    <w:rsid w:val="005C547D"/>
    <w:rsid w:val="005C5935"/>
    <w:rsid w:val="005D0CE7"/>
    <w:rsid w:val="005D1AA1"/>
    <w:rsid w:val="005D5920"/>
    <w:rsid w:val="005E1A97"/>
    <w:rsid w:val="005E5019"/>
    <w:rsid w:val="005E545A"/>
    <w:rsid w:val="005E6ECA"/>
    <w:rsid w:val="005F0C1E"/>
    <w:rsid w:val="005F24CA"/>
    <w:rsid w:val="005F2A5A"/>
    <w:rsid w:val="005F3EF8"/>
    <w:rsid w:val="005F5F91"/>
    <w:rsid w:val="005F792E"/>
    <w:rsid w:val="00600B61"/>
    <w:rsid w:val="00601BA3"/>
    <w:rsid w:val="006024A0"/>
    <w:rsid w:val="006024D4"/>
    <w:rsid w:val="0060298F"/>
    <w:rsid w:val="00605FC4"/>
    <w:rsid w:val="006148F4"/>
    <w:rsid w:val="00615060"/>
    <w:rsid w:val="00616567"/>
    <w:rsid w:val="006209C0"/>
    <w:rsid w:val="00621C62"/>
    <w:rsid w:val="00624DE4"/>
    <w:rsid w:val="00627E32"/>
    <w:rsid w:val="00632DA9"/>
    <w:rsid w:val="00633907"/>
    <w:rsid w:val="006370F7"/>
    <w:rsid w:val="006374FB"/>
    <w:rsid w:val="00640220"/>
    <w:rsid w:val="0064052C"/>
    <w:rsid w:val="006429BF"/>
    <w:rsid w:val="006434D0"/>
    <w:rsid w:val="00644DF4"/>
    <w:rsid w:val="00645835"/>
    <w:rsid w:val="00645A56"/>
    <w:rsid w:val="006463BD"/>
    <w:rsid w:val="00653251"/>
    <w:rsid w:val="0065456E"/>
    <w:rsid w:val="0065507D"/>
    <w:rsid w:val="00655DFC"/>
    <w:rsid w:val="0065682F"/>
    <w:rsid w:val="006610D8"/>
    <w:rsid w:val="00661327"/>
    <w:rsid w:val="0066191C"/>
    <w:rsid w:val="00663997"/>
    <w:rsid w:val="0066454D"/>
    <w:rsid w:val="006652C3"/>
    <w:rsid w:val="00665307"/>
    <w:rsid w:val="00665583"/>
    <w:rsid w:val="00667E87"/>
    <w:rsid w:val="00671852"/>
    <w:rsid w:val="00671877"/>
    <w:rsid w:val="00671C87"/>
    <w:rsid w:val="0067390C"/>
    <w:rsid w:val="00674353"/>
    <w:rsid w:val="00674ADF"/>
    <w:rsid w:val="006761EC"/>
    <w:rsid w:val="006762AB"/>
    <w:rsid w:val="00684547"/>
    <w:rsid w:val="0068528E"/>
    <w:rsid w:val="00692269"/>
    <w:rsid w:val="00692F96"/>
    <w:rsid w:val="0069331C"/>
    <w:rsid w:val="0069371B"/>
    <w:rsid w:val="00694799"/>
    <w:rsid w:val="00694862"/>
    <w:rsid w:val="00695163"/>
    <w:rsid w:val="00697BBE"/>
    <w:rsid w:val="006A0AA4"/>
    <w:rsid w:val="006A3907"/>
    <w:rsid w:val="006A4D6F"/>
    <w:rsid w:val="006A4EF0"/>
    <w:rsid w:val="006A5341"/>
    <w:rsid w:val="006A5F9D"/>
    <w:rsid w:val="006A66F4"/>
    <w:rsid w:val="006A7918"/>
    <w:rsid w:val="006A7CB7"/>
    <w:rsid w:val="006B4974"/>
    <w:rsid w:val="006B6290"/>
    <w:rsid w:val="006B67E9"/>
    <w:rsid w:val="006B7B68"/>
    <w:rsid w:val="006C1969"/>
    <w:rsid w:val="006C522F"/>
    <w:rsid w:val="006C6D5B"/>
    <w:rsid w:val="006C7410"/>
    <w:rsid w:val="006C7810"/>
    <w:rsid w:val="006C7BCE"/>
    <w:rsid w:val="006D20A4"/>
    <w:rsid w:val="006D2537"/>
    <w:rsid w:val="006E0049"/>
    <w:rsid w:val="006E3D3F"/>
    <w:rsid w:val="006F109E"/>
    <w:rsid w:val="006F1181"/>
    <w:rsid w:val="006F16DD"/>
    <w:rsid w:val="006F273E"/>
    <w:rsid w:val="006F2F18"/>
    <w:rsid w:val="006F3923"/>
    <w:rsid w:val="006F3B57"/>
    <w:rsid w:val="006F3D5F"/>
    <w:rsid w:val="006F6264"/>
    <w:rsid w:val="006F62A6"/>
    <w:rsid w:val="006F65D0"/>
    <w:rsid w:val="006F7A29"/>
    <w:rsid w:val="00700B53"/>
    <w:rsid w:val="00701233"/>
    <w:rsid w:val="00701511"/>
    <w:rsid w:val="00702AA4"/>
    <w:rsid w:val="007031B4"/>
    <w:rsid w:val="00703241"/>
    <w:rsid w:val="007040EA"/>
    <w:rsid w:val="00706E1F"/>
    <w:rsid w:val="007076A5"/>
    <w:rsid w:val="00710266"/>
    <w:rsid w:val="00710D2F"/>
    <w:rsid w:val="00715505"/>
    <w:rsid w:val="00716FED"/>
    <w:rsid w:val="007176EA"/>
    <w:rsid w:val="00717F00"/>
    <w:rsid w:val="00720958"/>
    <w:rsid w:val="00723F38"/>
    <w:rsid w:val="00726B98"/>
    <w:rsid w:val="00727249"/>
    <w:rsid w:val="00730DF2"/>
    <w:rsid w:val="0073113D"/>
    <w:rsid w:val="0073172F"/>
    <w:rsid w:val="00735B3D"/>
    <w:rsid w:val="00743874"/>
    <w:rsid w:val="00743A3D"/>
    <w:rsid w:val="00743E2C"/>
    <w:rsid w:val="00743F65"/>
    <w:rsid w:val="00744F6E"/>
    <w:rsid w:val="007474F1"/>
    <w:rsid w:val="007514A2"/>
    <w:rsid w:val="007525EE"/>
    <w:rsid w:val="00753CCD"/>
    <w:rsid w:val="00755DDD"/>
    <w:rsid w:val="00755DF8"/>
    <w:rsid w:val="00756C0A"/>
    <w:rsid w:val="00756EA9"/>
    <w:rsid w:val="007572E3"/>
    <w:rsid w:val="0076498B"/>
    <w:rsid w:val="00767906"/>
    <w:rsid w:val="00770F93"/>
    <w:rsid w:val="007719E2"/>
    <w:rsid w:val="00774FA7"/>
    <w:rsid w:val="00774FBC"/>
    <w:rsid w:val="00775BA5"/>
    <w:rsid w:val="007771C4"/>
    <w:rsid w:val="00777913"/>
    <w:rsid w:val="00780CF8"/>
    <w:rsid w:val="00783851"/>
    <w:rsid w:val="00785E5C"/>
    <w:rsid w:val="00786840"/>
    <w:rsid w:val="00786DE2"/>
    <w:rsid w:val="0078735E"/>
    <w:rsid w:val="0078777C"/>
    <w:rsid w:val="0079060D"/>
    <w:rsid w:val="007919E1"/>
    <w:rsid w:val="00795207"/>
    <w:rsid w:val="007A06FF"/>
    <w:rsid w:val="007A3593"/>
    <w:rsid w:val="007A379E"/>
    <w:rsid w:val="007A4888"/>
    <w:rsid w:val="007A7FA8"/>
    <w:rsid w:val="007B5DFB"/>
    <w:rsid w:val="007B7EED"/>
    <w:rsid w:val="007C06D3"/>
    <w:rsid w:val="007C2849"/>
    <w:rsid w:val="007C291E"/>
    <w:rsid w:val="007C3D87"/>
    <w:rsid w:val="007C77CC"/>
    <w:rsid w:val="007D09CD"/>
    <w:rsid w:val="007D1036"/>
    <w:rsid w:val="007D1E66"/>
    <w:rsid w:val="007D2B42"/>
    <w:rsid w:val="007E0ADC"/>
    <w:rsid w:val="007E22FE"/>
    <w:rsid w:val="007E239A"/>
    <w:rsid w:val="007E2B66"/>
    <w:rsid w:val="007E4B58"/>
    <w:rsid w:val="007F24C9"/>
    <w:rsid w:val="007F3D01"/>
    <w:rsid w:val="007F4DC8"/>
    <w:rsid w:val="007F68B3"/>
    <w:rsid w:val="008002CA"/>
    <w:rsid w:val="00801A85"/>
    <w:rsid w:val="00802462"/>
    <w:rsid w:val="00807665"/>
    <w:rsid w:val="0081080E"/>
    <w:rsid w:val="008127C0"/>
    <w:rsid w:val="008135BA"/>
    <w:rsid w:val="00813F1E"/>
    <w:rsid w:val="008145DE"/>
    <w:rsid w:val="008172BE"/>
    <w:rsid w:val="008217C3"/>
    <w:rsid w:val="00821A7D"/>
    <w:rsid w:val="008224E2"/>
    <w:rsid w:val="00823BC1"/>
    <w:rsid w:val="00823C2C"/>
    <w:rsid w:val="00825AAC"/>
    <w:rsid w:val="00825F54"/>
    <w:rsid w:val="0082606B"/>
    <w:rsid w:val="00833D2F"/>
    <w:rsid w:val="00833F6C"/>
    <w:rsid w:val="0083632E"/>
    <w:rsid w:val="00841035"/>
    <w:rsid w:val="00843646"/>
    <w:rsid w:val="00843C77"/>
    <w:rsid w:val="008458F7"/>
    <w:rsid w:val="00845903"/>
    <w:rsid w:val="00846561"/>
    <w:rsid w:val="00853610"/>
    <w:rsid w:val="00853A29"/>
    <w:rsid w:val="00854DF1"/>
    <w:rsid w:val="008560B7"/>
    <w:rsid w:val="00856510"/>
    <w:rsid w:val="0085752C"/>
    <w:rsid w:val="00860F95"/>
    <w:rsid w:val="00863001"/>
    <w:rsid w:val="008630A1"/>
    <w:rsid w:val="00865AE1"/>
    <w:rsid w:val="00867520"/>
    <w:rsid w:val="008708CD"/>
    <w:rsid w:val="0087397D"/>
    <w:rsid w:val="00874C91"/>
    <w:rsid w:val="00876BD4"/>
    <w:rsid w:val="00880097"/>
    <w:rsid w:val="00880569"/>
    <w:rsid w:val="008809CD"/>
    <w:rsid w:val="008822FA"/>
    <w:rsid w:val="00884AD1"/>
    <w:rsid w:val="00884D8F"/>
    <w:rsid w:val="00886845"/>
    <w:rsid w:val="00887251"/>
    <w:rsid w:val="00890124"/>
    <w:rsid w:val="008904C7"/>
    <w:rsid w:val="0089286E"/>
    <w:rsid w:val="00892A8E"/>
    <w:rsid w:val="00893614"/>
    <w:rsid w:val="00893E8B"/>
    <w:rsid w:val="008946A6"/>
    <w:rsid w:val="00894946"/>
    <w:rsid w:val="0089771D"/>
    <w:rsid w:val="008A1E2F"/>
    <w:rsid w:val="008A3F22"/>
    <w:rsid w:val="008A644B"/>
    <w:rsid w:val="008A787C"/>
    <w:rsid w:val="008B089E"/>
    <w:rsid w:val="008B1065"/>
    <w:rsid w:val="008B1D0F"/>
    <w:rsid w:val="008B1ECF"/>
    <w:rsid w:val="008B328F"/>
    <w:rsid w:val="008B3525"/>
    <w:rsid w:val="008B4902"/>
    <w:rsid w:val="008B6810"/>
    <w:rsid w:val="008C08B6"/>
    <w:rsid w:val="008C0D68"/>
    <w:rsid w:val="008C119C"/>
    <w:rsid w:val="008C44DC"/>
    <w:rsid w:val="008C5125"/>
    <w:rsid w:val="008C6F54"/>
    <w:rsid w:val="008D2113"/>
    <w:rsid w:val="008D5758"/>
    <w:rsid w:val="008D7DCD"/>
    <w:rsid w:val="008D7E43"/>
    <w:rsid w:val="008E007F"/>
    <w:rsid w:val="008E0276"/>
    <w:rsid w:val="008E04B1"/>
    <w:rsid w:val="008E1078"/>
    <w:rsid w:val="008E2A05"/>
    <w:rsid w:val="008E6B37"/>
    <w:rsid w:val="008F0BB3"/>
    <w:rsid w:val="008F10B8"/>
    <w:rsid w:val="008F3D5C"/>
    <w:rsid w:val="008F4540"/>
    <w:rsid w:val="008F5876"/>
    <w:rsid w:val="008F59B5"/>
    <w:rsid w:val="008F7501"/>
    <w:rsid w:val="008F7C1C"/>
    <w:rsid w:val="008F7D2B"/>
    <w:rsid w:val="0090015D"/>
    <w:rsid w:val="009061FB"/>
    <w:rsid w:val="0090652E"/>
    <w:rsid w:val="00906A6C"/>
    <w:rsid w:val="00907D16"/>
    <w:rsid w:val="00913A96"/>
    <w:rsid w:val="00913FC3"/>
    <w:rsid w:val="009143B4"/>
    <w:rsid w:val="00914B71"/>
    <w:rsid w:val="00915F47"/>
    <w:rsid w:val="0091620F"/>
    <w:rsid w:val="00917146"/>
    <w:rsid w:val="0091745E"/>
    <w:rsid w:val="00917D58"/>
    <w:rsid w:val="00920C1C"/>
    <w:rsid w:val="0092167E"/>
    <w:rsid w:val="0092244C"/>
    <w:rsid w:val="009239DC"/>
    <w:rsid w:val="00927936"/>
    <w:rsid w:val="00931319"/>
    <w:rsid w:val="00933A8B"/>
    <w:rsid w:val="00933F92"/>
    <w:rsid w:val="009343CA"/>
    <w:rsid w:val="00935247"/>
    <w:rsid w:val="00935C7E"/>
    <w:rsid w:val="00940247"/>
    <w:rsid w:val="009415CC"/>
    <w:rsid w:val="00942F82"/>
    <w:rsid w:val="00943211"/>
    <w:rsid w:val="0094351F"/>
    <w:rsid w:val="009449D7"/>
    <w:rsid w:val="009456DF"/>
    <w:rsid w:val="009458E4"/>
    <w:rsid w:val="00946D69"/>
    <w:rsid w:val="00946E23"/>
    <w:rsid w:val="0094715B"/>
    <w:rsid w:val="00950123"/>
    <w:rsid w:val="009501A9"/>
    <w:rsid w:val="009523EA"/>
    <w:rsid w:val="0095248A"/>
    <w:rsid w:val="00953D74"/>
    <w:rsid w:val="00954575"/>
    <w:rsid w:val="009553D2"/>
    <w:rsid w:val="00955442"/>
    <w:rsid w:val="0095568D"/>
    <w:rsid w:val="00957EF5"/>
    <w:rsid w:val="00964C0C"/>
    <w:rsid w:val="0096702E"/>
    <w:rsid w:val="00967B47"/>
    <w:rsid w:val="00970A4A"/>
    <w:rsid w:val="009739F1"/>
    <w:rsid w:val="009804B7"/>
    <w:rsid w:val="0098378A"/>
    <w:rsid w:val="0098447C"/>
    <w:rsid w:val="009910EB"/>
    <w:rsid w:val="00991A82"/>
    <w:rsid w:val="009925E4"/>
    <w:rsid w:val="00994D3D"/>
    <w:rsid w:val="00995CC9"/>
    <w:rsid w:val="00996DEF"/>
    <w:rsid w:val="009A57F0"/>
    <w:rsid w:val="009A705E"/>
    <w:rsid w:val="009B527F"/>
    <w:rsid w:val="009B57A5"/>
    <w:rsid w:val="009B7F79"/>
    <w:rsid w:val="009C18B9"/>
    <w:rsid w:val="009C45C7"/>
    <w:rsid w:val="009C4995"/>
    <w:rsid w:val="009C51D5"/>
    <w:rsid w:val="009C53DD"/>
    <w:rsid w:val="009C7073"/>
    <w:rsid w:val="009D20FB"/>
    <w:rsid w:val="009D2520"/>
    <w:rsid w:val="009D435E"/>
    <w:rsid w:val="009D464A"/>
    <w:rsid w:val="009D5882"/>
    <w:rsid w:val="009D635C"/>
    <w:rsid w:val="009E02A9"/>
    <w:rsid w:val="009E3916"/>
    <w:rsid w:val="009E4F40"/>
    <w:rsid w:val="009E72C2"/>
    <w:rsid w:val="009E7754"/>
    <w:rsid w:val="009E7B0C"/>
    <w:rsid w:val="009F091F"/>
    <w:rsid w:val="009F1E4A"/>
    <w:rsid w:val="009F2425"/>
    <w:rsid w:val="009F28E9"/>
    <w:rsid w:val="009F460C"/>
    <w:rsid w:val="009F56EC"/>
    <w:rsid w:val="009F6B6B"/>
    <w:rsid w:val="00A00673"/>
    <w:rsid w:val="00A01B27"/>
    <w:rsid w:val="00A01BB7"/>
    <w:rsid w:val="00A024ED"/>
    <w:rsid w:val="00A02DE4"/>
    <w:rsid w:val="00A05AE5"/>
    <w:rsid w:val="00A0669C"/>
    <w:rsid w:val="00A06B17"/>
    <w:rsid w:val="00A114F3"/>
    <w:rsid w:val="00A119FA"/>
    <w:rsid w:val="00A11EF2"/>
    <w:rsid w:val="00A1206A"/>
    <w:rsid w:val="00A120A4"/>
    <w:rsid w:val="00A1211D"/>
    <w:rsid w:val="00A1466D"/>
    <w:rsid w:val="00A178CB"/>
    <w:rsid w:val="00A17CF4"/>
    <w:rsid w:val="00A21C91"/>
    <w:rsid w:val="00A227EC"/>
    <w:rsid w:val="00A228E0"/>
    <w:rsid w:val="00A22A22"/>
    <w:rsid w:val="00A2587D"/>
    <w:rsid w:val="00A349F5"/>
    <w:rsid w:val="00A35637"/>
    <w:rsid w:val="00A40239"/>
    <w:rsid w:val="00A41471"/>
    <w:rsid w:val="00A42E03"/>
    <w:rsid w:val="00A466FF"/>
    <w:rsid w:val="00A5043D"/>
    <w:rsid w:val="00A519F5"/>
    <w:rsid w:val="00A51A16"/>
    <w:rsid w:val="00A52481"/>
    <w:rsid w:val="00A530D6"/>
    <w:rsid w:val="00A54892"/>
    <w:rsid w:val="00A55879"/>
    <w:rsid w:val="00A603E1"/>
    <w:rsid w:val="00A6045E"/>
    <w:rsid w:val="00A613DA"/>
    <w:rsid w:val="00A6210C"/>
    <w:rsid w:val="00A635D6"/>
    <w:rsid w:val="00A63899"/>
    <w:rsid w:val="00A651AC"/>
    <w:rsid w:val="00A73CEA"/>
    <w:rsid w:val="00A74857"/>
    <w:rsid w:val="00A77383"/>
    <w:rsid w:val="00A846A2"/>
    <w:rsid w:val="00A85AC8"/>
    <w:rsid w:val="00A85CB9"/>
    <w:rsid w:val="00A90820"/>
    <w:rsid w:val="00A91034"/>
    <w:rsid w:val="00A959EA"/>
    <w:rsid w:val="00AA3A38"/>
    <w:rsid w:val="00AA3D70"/>
    <w:rsid w:val="00AA5AF3"/>
    <w:rsid w:val="00AA7C1E"/>
    <w:rsid w:val="00AA7D75"/>
    <w:rsid w:val="00AB1781"/>
    <w:rsid w:val="00AB23D9"/>
    <w:rsid w:val="00AB30BF"/>
    <w:rsid w:val="00AB3638"/>
    <w:rsid w:val="00AB3FF9"/>
    <w:rsid w:val="00AB45E8"/>
    <w:rsid w:val="00AB4A02"/>
    <w:rsid w:val="00AC044E"/>
    <w:rsid w:val="00AC1ECC"/>
    <w:rsid w:val="00AC441D"/>
    <w:rsid w:val="00AC5621"/>
    <w:rsid w:val="00AC567B"/>
    <w:rsid w:val="00AD3159"/>
    <w:rsid w:val="00AD3CFD"/>
    <w:rsid w:val="00AD644C"/>
    <w:rsid w:val="00AD6D16"/>
    <w:rsid w:val="00AD6D50"/>
    <w:rsid w:val="00AE1088"/>
    <w:rsid w:val="00AE164C"/>
    <w:rsid w:val="00AE4537"/>
    <w:rsid w:val="00AE78C2"/>
    <w:rsid w:val="00AF0933"/>
    <w:rsid w:val="00AF549E"/>
    <w:rsid w:val="00B004A7"/>
    <w:rsid w:val="00B024AF"/>
    <w:rsid w:val="00B024B4"/>
    <w:rsid w:val="00B05152"/>
    <w:rsid w:val="00B11AD5"/>
    <w:rsid w:val="00B11BF4"/>
    <w:rsid w:val="00B11E2D"/>
    <w:rsid w:val="00B1219B"/>
    <w:rsid w:val="00B12A2B"/>
    <w:rsid w:val="00B15C59"/>
    <w:rsid w:val="00B170D3"/>
    <w:rsid w:val="00B20E30"/>
    <w:rsid w:val="00B20F96"/>
    <w:rsid w:val="00B21E4C"/>
    <w:rsid w:val="00B24ED8"/>
    <w:rsid w:val="00B2647E"/>
    <w:rsid w:val="00B2704E"/>
    <w:rsid w:val="00B31856"/>
    <w:rsid w:val="00B32C89"/>
    <w:rsid w:val="00B33033"/>
    <w:rsid w:val="00B37A90"/>
    <w:rsid w:val="00B40BC2"/>
    <w:rsid w:val="00B438CF"/>
    <w:rsid w:val="00B44100"/>
    <w:rsid w:val="00B44103"/>
    <w:rsid w:val="00B44ACC"/>
    <w:rsid w:val="00B45259"/>
    <w:rsid w:val="00B463E7"/>
    <w:rsid w:val="00B5472F"/>
    <w:rsid w:val="00B603E2"/>
    <w:rsid w:val="00B61589"/>
    <w:rsid w:val="00B63585"/>
    <w:rsid w:val="00B6668B"/>
    <w:rsid w:val="00B70280"/>
    <w:rsid w:val="00B71EB3"/>
    <w:rsid w:val="00B735C9"/>
    <w:rsid w:val="00B74A3A"/>
    <w:rsid w:val="00B75F4B"/>
    <w:rsid w:val="00B770D9"/>
    <w:rsid w:val="00B80438"/>
    <w:rsid w:val="00B805F4"/>
    <w:rsid w:val="00B80A6C"/>
    <w:rsid w:val="00B81DD3"/>
    <w:rsid w:val="00B83032"/>
    <w:rsid w:val="00B83A29"/>
    <w:rsid w:val="00B83BD3"/>
    <w:rsid w:val="00B83D3D"/>
    <w:rsid w:val="00B84332"/>
    <w:rsid w:val="00B84585"/>
    <w:rsid w:val="00B8606A"/>
    <w:rsid w:val="00B861BD"/>
    <w:rsid w:val="00B863CB"/>
    <w:rsid w:val="00B8690B"/>
    <w:rsid w:val="00B87ABF"/>
    <w:rsid w:val="00B90207"/>
    <w:rsid w:val="00B93B57"/>
    <w:rsid w:val="00B96749"/>
    <w:rsid w:val="00B97520"/>
    <w:rsid w:val="00BA1090"/>
    <w:rsid w:val="00BA2179"/>
    <w:rsid w:val="00BA25F6"/>
    <w:rsid w:val="00BA3305"/>
    <w:rsid w:val="00BA378C"/>
    <w:rsid w:val="00BA3DD0"/>
    <w:rsid w:val="00BA4992"/>
    <w:rsid w:val="00BA4F3B"/>
    <w:rsid w:val="00BB072F"/>
    <w:rsid w:val="00BB2E11"/>
    <w:rsid w:val="00BB6218"/>
    <w:rsid w:val="00BB6958"/>
    <w:rsid w:val="00BB760A"/>
    <w:rsid w:val="00BC2347"/>
    <w:rsid w:val="00BC31A4"/>
    <w:rsid w:val="00BC5B89"/>
    <w:rsid w:val="00BC780A"/>
    <w:rsid w:val="00BD2FC3"/>
    <w:rsid w:val="00BD46F3"/>
    <w:rsid w:val="00BD5968"/>
    <w:rsid w:val="00BD5B87"/>
    <w:rsid w:val="00BD5FFA"/>
    <w:rsid w:val="00BE1BC2"/>
    <w:rsid w:val="00BE22BA"/>
    <w:rsid w:val="00BE34D6"/>
    <w:rsid w:val="00BE5838"/>
    <w:rsid w:val="00BE5DF9"/>
    <w:rsid w:val="00BE759A"/>
    <w:rsid w:val="00BE7618"/>
    <w:rsid w:val="00BF243D"/>
    <w:rsid w:val="00BF24CD"/>
    <w:rsid w:val="00BF57B9"/>
    <w:rsid w:val="00BF590F"/>
    <w:rsid w:val="00BF5FA6"/>
    <w:rsid w:val="00BF79DE"/>
    <w:rsid w:val="00C00745"/>
    <w:rsid w:val="00C0122E"/>
    <w:rsid w:val="00C05FE5"/>
    <w:rsid w:val="00C10B7C"/>
    <w:rsid w:val="00C134A1"/>
    <w:rsid w:val="00C13DFF"/>
    <w:rsid w:val="00C15BCF"/>
    <w:rsid w:val="00C21F5F"/>
    <w:rsid w:val="00C2251B"/>
    <w:rsid w:val="00C230CA"/>
    <w:rsid w:val="00C312A8"/>
    <w:rsid w:val="00C3172E"/>
    <w:rsid w:val="00C327B3"/>
    <w:rsid w:val="00C34232"/>
    <w:rsid w:val="00C4295A"/>
    <w:rsid w:val="00C43761"/>
    <w:rsid w:val="00C4737C"/>
    <w:rsid w:val="00C5598D"/>
    <w:rsid w:val="00C5759D"/>
    <w:rsid w:val="00C57ACD"/>
    <w:rsid w:val="00C60C9D"/>
    <w:rsid w:val="00C62EAB"/>
    <w:rsid w:val="00C65405"/>
    <w:rsid w:val="00C671DC"/>
    <w:rsid w:val="00C673D7"/>
    <w:rsid w:val="00C710F0"/>
    <w:rsid w:val="00C72F87"/>
    <w:rsid w:val="00C73E12"/>
    <w:rsid w:val="00C77F42"/>
    <w:rsid w:val="00C81483"/>
    <w:rsid w:val="00C83223"/>
    <w:rsid w:val="00C84158"/>
    <w:rsid w:val="00C87764"/>
    <w:rsid w:val="00C917A1"/>
    <w:rsid w:val="00C91E05"/>
    <w:rsid w:val="00C939C2"/>
    <w:rsid w:val="00C9455E"/>
    <w:rsid w:val="00C962C7"/>
    <w:rsid w:val="00C972B6"/>
    <w:rsid w:val="00C972BB"/>
    <w:rsid w:val="00C97986"/>
    <w:rsid w:val="00CA1455"/>
    <w:rsid w:val="00CA4257"/>
    <w:rsid w:val="00CB181A"/>
    <w:rsid w:val="00CB3409"/>
    <w:rsid w:val="00CB391B"/>
    <w:rsid w:val="00CB3BBD"/>
    <w:rsid w:val="00CB3BC9"/>
    <w:rsid w:val="00CB5A0B"/>
    <w:rsid w:val="00CC0398"/>
    <w:rsid w:val="00CC1BE0"/>
    <w:rsid w:val="00CC1FE6"/>
    <w:rsid w:val="00CC2E3F"/>
    <w:rsid w:val="00CC3933"/>
    <w:rsid w:val="00CC4283"/>
    <w:rsid w:val="00CC46D3"/>
    <w:rsid w:val="00CC46F6"/>
    <w:rsid w:val="00CC4834"/>
    <w:rsid w:val="00CC5E00"/>
    <w:rsid w:val="00CC6DA9"/>
    <w:rsid w:val="00CC7325"/>
    <w:rsid w:val="00CD1023"/>
    <w:rsid w:val="00CD2BE4"/>
    <w:rsid w:val="00CD7812"/>
    <w:rsid w:val="00CE0CC0"/>
    <w:rsid w:val="00CE2603"/>
    <w:rsid w:val="00CE30BA"/>
    <w:rsid w:val="00CE4188"/>
    <w:rsid w:val="00CE614E"/>
    <w:rsid w:val="00CE6B35"/>
    <w:rsid w:val="00CF1525"/>
    <w:rsid w:val="00CF4B15"/>
    <w:rsid w:val="00CF5DE5"/>
    <w:rsid w:val="00CF6103"/>
    <w:rsid w:val="00CF6C5F"/>
    <w:rsid w:val="00D04A74"/>
    <w:rsid w:val="00D04CA2"/>
    <w:rsid w:val="00D07C34"/>
    <w:rsid w:val="00D10CB4"/>
    <w:rsid w:val="00D11CFF"/>
    <w:rsid w:val="00D12E82"/>
    <w:rsid w:val="00D12EAC"/>
    <w:rsid w:val="00D13F05"/>
    <w:rsid w:val="00D14A3D"/>
    <w:rsid w:val="00D16C85"/>
    <w:rsid w:val="00D17763"/>
    <w:rsid w:val="00D20483"/>
    <w:rsid w:val="00D2098F"/>
    <w:rsid w:val="00D2260A"/>
    <w:rsid w:val="00D23B3D"/>
    <w:rsid w:val="00D27E52"/>
    <w:rsid w:val="00D300D5"/>
    <w:rsid w:val="00D30218"/>
    <w:rsid w:val="00D30975"/>
    <w:rsid w:val="00D31823"/>
    <w:rsid w:val="00D3320D"/>
    <w:rsid w:val="00D363EA"/>
    <w:rsid w:val="00D37443"/>
    <w:rsid w:val="00D3781D"/>
    <w:rsid w:val="00D471C3"/>
    <w:rsid w:val="00D51ACD"/>
    <w:rsid w:val="00D5202C"/>
    <w:rsid w:val="00D52220"/>
    <w:rsid w:val="00D54EA1"/>
    <w:rsid w:val="00D57F50"/>
    <w:rsid w:val="00D61EC7"/>
    <w:rsid w:val="00D6468E"/>
    <w:rsid w:val="00D64D75"/>
    <w:rsid w:val="00D677AF"/>
    <w:rsid w:val="00D67F3E"/>
    <w:rsid w:val="00D702EC"/>
    <w:rsid w:val="00D70C17"/>
    <w:rsid w:val="00D71BAC"/>
    <w:rsid w:val="00D74998"/>
    <w:rsid w:val="00D77312"/>
    <w:rsid w:val="00D77402"/>
    <w:rsid w:val="00D8020B"/>
    <w:rsid w:val="00D813EE"/>
    <w:rsid w:val="00D82202"/>
    <w:rsid w:val="00D8247E"/>
    <w:rsid w:val="00D84F6F"/>
    <w:rsid w:val="00D85A55"/>
    <w:rsid w:val="00D864B8"/>
    <w:rsid w:val="00D865E8"/>
    <w:rsid w:val="00D8669B"/>
    <w:rsid w:val="00D91D4A"/>
    <w:rsid w:val="00D92D4C"/>
    <w:rsid w:val="00D93672"/>
    <w:rsid w:val="00D93F34"/>
    <w:rsid w:val="00D97E76"/>
    <w:rsid w:val="00DA3B7F"/>
    <w:rsid w:val="00DA4122"/>
    <w:rsid w:val="00DA4407"/>
    <w:rsid w:val="00DA46E2"/>
    <w:rsid w:val="00DA5BC7"/>
    <w:rsid w:val="00DB1323"/>
    <w:rsid w:val="00DB1861"/>
    <w:rsid w:val="00DB2621"/>
    <w:rsid w:val="00DB37DF"/>
    <w:rsid w:val="00DB668C"/>
    <w:rsid w:val="00DB69F9"/>
    <w:rsid w:val="00DC0C4D"/>
    <w:rsid w:val="00DC5BFE"/>
    <w:rsid w:val="00DC71B1"/>
    <w:rsid w:val="00DC7821"/>
    <w:rsid w:val="00DD03E9"/>
    <w:rsid w:val="00DD0794"/>
    <w:rsid w:val="00DD13EE"/>
    <w:rsid w:val="00DD24D5"/>
    <w:rsid w:val="00DD3656"/>
    <w:rsid w:val="00DD421C"/>
    <w:rsid w:val="00DD5725"/>
    <w:rsid w:val="00DE02EF"/>
    <w:rsid w:val="00DE0C2B"/>
    <w:rsid w:val="00DE0F32"/>
    <w:rsid w:val="00DE3218"/>
    <w:rsid w:val="00DE35F6"/>
    <w:rsid w:val="00DE5A12"/>
    <w:rsid w:val="00DE62FD"/>
    <w:rsid w:val="00DE6C5F"/>
    <w:rsid w:val="00DF05D8"/>
    <w:rsid w:val="00DF094C"/>
    <w:rsid w:val="00DF1889"/>
    <w:rsid w:val="00DF3522"/>
    <w:rsid w:val="00DF5111"/>
    <w:rsid w:val="00DF55CC"/>
    <w:rsid w:val="00DF6B2E"/>
    <w:rsid w:val="00E02601"/>
    <w:rsid w:val="00E03242"/>
    <w:rsid w:val="00E0457D"/>
    <w:rsid w:val="00E12424"/>
    <w:rsid w:val="00E1689B"/>
    <w:rsid w:val="00E1719D"/>
    <w:rsid w:val="00E20386"/>
    <w:rsid w:val="00E20C7F"/>
    <w:rsid w:val="00E239A3"/>
    <w:rsid w:val="00E253B8"/>
    <w:rsid w:val="00E260B9"/>
    <w:rsid w:val="00E266EE"/>
    <w:rsid w:val="00E27029"/>
    <w:rsid w:val="00E27B3E"/>
    <w:rsid w:val="00E335BE"/>
    <w:rsid w:val="00E33FAD"/>
    <w:rsid w:val="00E3687B"/>
    <w:rsid w:val="00E36B86"/>
    <w:rsid w:val="00E37C36"/>
    <w:rsid w:val="00E406F3"/>
    <w:rsid w:val="00E41517"/>
    <w:rsid w:val="00E41DD6"/>
    <w:rsid w:val="00E43719"/>
    <w:rsid w:val="00E43762"/>
    <w:rsid w:val="00E45A2B"/>
    <w:rsid w:val="00E46CFB"/>
    <w:rsid w:val="00E501B7"/>
    <w:rsid w:val="00E52E68"/>
    <w:rsid w:val="00E562AA"/>
    <w:rsid w:val="00E611AC"/>
    <w:rsid w:val="00E611B4"/>
    <w:rsid w:val="00E63DCA"/>
    <w:rsid w:val="00E64059"/>
    <w:rsid w:val="00E64267"/>
    <w:rsid w:val="00E671C0"/>
    <w:rsid w:val="00E71A3C"/>
    <w:rsid w:val="00E71B6F"/>
    <w:rsid w:val="00E71C22"/>
    <w:rsid w:val="00E724DA"/>
    <w:rsid w:val="00E73642"/>
    <w:rsid w:val="00E736F6"/>
    <w:rsid w:val="00E7685F"/>
    <w:rsid w:val="00E76CD2"/>
    <w:rsid w:val="00E77406"/>
    <w:rsid w:val="00E80D91"/>
    <w:rsid w:val="00E82FD2"/>
    <w:rsid w:val="00E84C13"/>
    <w:rsid w:val="00E87810"/>
    <w:rsid w:val="00E9103E"/>
    <w:rsid w:val="00E93078"/>
    <w:rsid w:val="00E96BEA"/>
    <w:rsid w:val="00E9754D"/>
    <w:rsid w:val="00EA2F34"/>
    <w:rsid w:val="00EA3B2B"/>
    <w:rsid w:val="00EA45AE"/>
    <w:rsid w:val="00EA6C64"/>
    <w:rsid w:val="00EA74E2"/>
    <w:rsid w:val="00EB17F9"/>
    <w:rsid w:val="00EB1A64"/>
    <w:rsid w:val="00EB1FC4"/>
    <w:rsid w:val="00EB342B"/>
    <w:rsid w:val="00EB3738"/>
    <w:rsid w:val="00EB3E41"/>
    <w:rsid w:val="00EB54F0"/>
    <w:rsid w:val="00EB58C2"/>
    <w:rsid w:val="00EB6309"/>
    <w:rsid w:val="00EB6F26"/>
    <w:rsid w:val="00EC08F9"/>
    <w:rsid w:val="00EC29B3"/>
    <w:rsid w:val="00EC2B4F"/>
    <w:rsid w:val="00EC30E9"/>
    <w:rsid w:val="00EC336A"/>
    <w:rsid w:val="00EC4476"/>
    <w:rsid w:val="00EC56ED"/>
    <w:rsid w:val="00EC6D02"/>
    <w:rsid w:val="00EC770A"/>
    <w:rsid w:val="00ED1230"/>
    <w:rsid w:val="00ED177A"/>
    <w:rsid w:val="00ED2E2D"/>
    <w:rsid w:val="00ED39FE"/>
    <w:rsid w:val="00ED3C16"/>
    <w:rsid w:val="00ED6B07"/>
    <w:rsid w:val="00ED7873"/>
    <w:rsid w:val="00EE003D"/>
    <w:rsid w:val="00EE103E"/>
    <w:rsid w:val="00EE5A79"/>
    <w:rsid w:val="00EE61BD"/>
    <w:rsid w:val="00EE61DC"/>
    <w:rsid w:val="00EF0F9D"/>
    <w:rsid w:val="00EF2E70"/>
    <w:rsid w:val="00EF2F4A"/>
    <w:rsid w:val="00EF42F2"/>
    <w:rsid w:val="00EF48E5"/>
    <w:rsid w:val="00EF49DD"/>
    <w:rsid w:val="00EF520A"/>
    <w:rsid w:val="00EF71D3"/>
    <w:rsid w:val="00F015B1"/>
    <w:rsid w:val="00F01687"/>
    <w:rsid w:val="00F03859"/>
    <w:rsid w:val="00F05763"/>
    <w:rsid w:val="00F05EE0"/>
    <w:rsid w:val="00F1495B"/>
    <w:rsid w:val="00F165B0"/>
    <w:rsid w:val="00F227C0"/>
    <w:rsid w:val="00F22D62"/>
    <w:rsid w:val="00F27474"/>
    <w:rsid w:val="00F27B5E"/>
    <w:rsid w:val="00F34786"/>
    <w:rsid w:val="00F35A65"/>
    <w:rsid w:val="00F35B4B"/>
    <w:rsid w:val="00F36693"/>
    <w:rsid w:val="00F36E27"/>
    <w:rsid w:val="00F377A2"/>
    <w:rsid w:val="00F37881"/>
    <w:rsid w:val="00F37B51"/>
    <w:rsid w:val="00F409A1"/>
    <w:rsid w:val="00F4301B"/>
    <w:rsid w:val="00F46E21"/>
    <w:rsid w:val="00F47D7E"/>
    <w:rsid w:val="00F50404"/>
    <w:rsid w:val="00F508E0"/>
    <w:rsid w:val="00F51196"/>
    <w:rsid w:val="00F51577"/>
    <w:rsid w:val="00F57418"/>
    <w:rsid w:val="00F6124B"/>
    <w:rsid w:val="00F62BE0"/>
    <w:rsid w:val="00F62D9E"/>
    <w:rsid w:val="00F637CB"/>
    <w:rsid w:val="00F64968"/>
    <w:rsid w:val="00F662AB"/>
    <w:rsid w:val="00F67272"/>
    <w:rsid w:val="00F70577"/>
    <w:rsid w:val="00F71485"/>
    <w:rsid w:val="00F72376"/>
    <w:rsid w:val="00F7564B"/>
    <w:rsid w:val="00F76A47"/>
    <w:rsid w:val="00F772FD"/>
    <w:rsid w:val="00F83AAE"/>
    <w:rsid w:val="00F86178"/>
    <w:rsid w:val="00F87A7A"/>
    <w:rsid w:val="00F901AB"/>
    <w:rsid w:val="00F90889"/>
    <w:rsid w:val="00F938F7"/>
    <w:rsid w:val="00F93920"/>
    <w:rsid w:val="00F9648D"/>
    <w:rsid w:val="00FA304A"/>
    <w:rsid w:val="00FA4243"/>
    <w:rsid w:val="00FA42F1"/>
    <w:rsid w:val="00FA4E5A"/>
    <w:rsid w:val="00FA74D6"/>
    <w:rsid w:val="00FA79FE"/>
    <w:rsid w:val="00FA7ADF"/>
    <w:rsid w:val="00FB1D94"/>
    <w:rsid w:val="00FB3355"/>
    <w:rsid w:val="00FB644A"/>
    <w:rsid w:val="00FB6EAA"/>
    <w:rsid w:val="00FC1B6D"/>
    <w:rsid w:val="00FC365E"/>
    <w:rsid w:val="00FC371C"/>
    <w:rsid w:val="00FC42C7"/>
    <w:rsid w:val="00FC42EE"/>
    <w:rsid w:val="00FC59CC"/>
    <w:rsid w:val="00FD09B6"/>
    <w:rsid w:val="00FD1125"/>
    <w:rsid w:val="00FD2DDF"/>
    <w:rsid w:val="00FD50F1"/>
    <w:rsid w:val="00FD6C09"/>
    <w:rsid w:val="00FE1288"/>
    <w:rsid w:val="00FE1884"/>
    <w:rsid w:val="00FE1C17"/>
    <w:rsid w:val="00FE4634"/>
    <w:rsid w:val="00FE5A53"/>
    <w:rsid w:val="00FF09A9"/>
    <w:rsid w:val="00FF25D7"/>
    <w:rsid w:val="00FF4341"/>
    <w:rsid w:val="012D7578"/>
    <w:rsid w:val="041F5699"/>
    <w:rsid w:val="04C11604"/>
    <w:rsid w:val="062920A5"/>
    <w:rsid w:val="0EB72833"/>
    <w:rsid w:val="1BC934CD"/>
    <w:rsid w:val="22DC25E2"/>
    <w:rsid w:val="256C30A0"/>
    <w:rsid w:val="27CF6B63"/>
    <w:rsid w:val="37C62B83"/>
    <w:rsid w:val="3A2F0E0C"/>
    <w:rsid w:val="40345054"/>
    <w:rsid w:val="42531E9F"/>
    <w:rsid w:val="436B0943"/>
    <w:rsid w:val="4596086C"/>
    <w:rsid w:val="4604429E"/>
    <w:rsid w:val="48C66B38"/>
    <w:rsid w:val="4C2061DD"/>
    <w:rsid w:val="50A829E1"/>
    <w:rsid w:val="515B23FF"/>
    <w:rsid w:val="53B54E50"/>
    <w:rsid w:val="55DF5FAB"/>
    <w:rsid w:val="575C02E5"/>
    <w:rsid w:val="59924DBC"/>
    <w:rsid w:val="5ACD4F9B"/>
    <w:rsid w:val="5D072AA1"/>
    <w:rsid w:val="5DCE27EB"/>
    <w:rsid w:val="5FCA6EB5"/>
    <w:rsid w:val="64F93DE6"/>
    <w:rsid w:val="67A737C4"/>
    <w:rsid w:val="6BE63F07"/>
    <w:rsid w:val="6EEE368C"/>
    <w:rsid w:val="747D391D"/>
    <w:rsid w:val="78DF7828"/>
    <w:rsid w:val="7A0B37E3"/>
    <w:rsid w:val="7DAA3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DD0EA56"/>
  <w15:docId w15:val="{C88ED5E6-423A-4991-9E6A-7883472B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unhideWhenUsed="1"/>
    <w:lsdException w:name="toc 3"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uiPriority="99"/>
    <w:lsdException w:name="FollowedHyperlink" w:semiHidden="1" w:unhideWhenUsed="1"/>
    <w:lsdException w:name="Strong" w:uiPriority="22" w:qFormat="1"/>
    <w:lsdException w:name="Emphasis" w:uiPriority="20"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autoRedefine/>
    <w:uiPriority w:val="9"/>
    <w:unhideWhenUsed/>
    <w:qFormat/>
    <w:pPr>
      <w:keepNext/>
      <w:keepLines/>
      <w:numPr>
        <w:ilvl w:val="1"/>
        <w:numId w:val="1"/>
      </w:numPr>
      <w:spacing w:before="360" w:after="0"/>
      <w:outlineLvl w:val="1"/>
    </w:pPr>
    <w:rPr>
      <w:rFonts w:asciiTheme="majorHAnsi" w:eastAsiaTheme="majorEastAsia" w:hAnsiTheme="majorHAnsi" w:cstheme="majorBidi"/>
      <w:bCs/>
      <w:smallCaps/>
      <w:color w:val="000000" w:themeColor="text1"/>
      <w:sz w:val="32"/>
      <w:szCs w:val="28"/>
    </w:rPr>
  </w:style>
  <w:style w:type="paragraph" w:styleId="3">
    <w:name w:val="heading 3"/>
    <w:basedOn w:val="a"/>
    <w:next w:val="a"/>
    <w:link w:val="30"/>
    <w:uiPriority w:val="9"/>
    <w:unhideWhenUsed/>
    <w:qFormat/>
    <w:pPr>
      <w:keepNext/>
      <w:keepLines/>
      <w:numPr>
        <w:ilvl w:val="2"/>
        <w:numId w:val="1"/>
      </w:numPr>
      <w:spacing w:before="200" w:after="0"/>
      <w:outlineLvl w:val="2"/>
    </w:pPr>
    <w:rPr>
      <w:rFonts w:asciiTheme="majorHAnsi" w:eastAsiaTheme="majorEastAsia" w:hAnsiTheme="majorHAnsi" w:cstheme="majorBidi"/>
      <w:bCs/>
      <w:color w:val="000000" w:themeColor="text1"/>
      <w:sz w:val="28"/>
    </w:rPr>
  </w:style>
  <w:style w:type="paragraph" w:styleId="4">
    <w:name w:val="heading 4"/>
    <w:basedOn w:val="a"/>
    <w:next w:val="a"/>
    <w:link w:val="40"/>
    <w:uiPriority w:val="9"/>
    <w:unhideWhenUsed/>
    <w:qFormat/>
    <w:pPr>
      <w:keepNext/>
      <w:keepLines/>
      <w:numPr>
        <w:ilvl w:val="3"/>
        <w:numId w:val="1"/>
      </w:numPr>
      <w:spacing w:before="200" w:after="0"/>
      <w:outlineLvl w:val="3"/>
    </w:pPr>
    <w:rPr>
      <w:rFonts w:asciiTheme="majorHAnsi" w:eastAsiaTheme="majorEastAsia" w:hAnsiTheme="majorHAnsi" w:cstheme="majorBidi"/>
      <w:bCs/>
      <w:iCs/>
      <w:color w:val="000000" w:themeColor="text1"/>
      <w:sz w:val="24"/>
    </w:rPr>
  </w:style>
  <w:style w:type="paragraph" w:styleId="5">
    <w:name w:val="heading 5"/>
    <w:basedOn w:val="a"/>
    <w:next w:val="a"/>
    <w:link w:val="50"/>
    <w:uiPriority w:val="9"/>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6">
    <w:name w:val="heading 6"/>
    <w:basedOn w:val="a"/>
    <w:next w:val="a"/>
    <w:link w:val="60"/>
    <w:uiPriority w:val="9"/>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0"/>
    <w:uiPriority w:val="9"/>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after="200" w:line="240" w:lineRule="auto"/>
    </w:pPr>
    <w:rPr>
      <w:i/>
      <w:iCs/>
      <w:color w:val="1F497D" w:themeColor="text2"/>
      <w:sz w:val="18"/>
      <w:szCs w:val="18"/>
    </w:rPr>
  </w:style>
  <w:style w:type="paragraph" w:styleId="a4">
    <w:name w:val="Document Map"/>
    <w:basedOn w:val="a"/>
    <w:link w:val="a5"/>
    <w:rPr>
      <w:sz w:val="18"/>
      <w:szCs w:val="18"/>
    </w:rPr>
  </w:style>
  <w:style w:type="paragraph" w:styleId="TOC3">
    <w:name w:val="toc 3"/>
    <w:basedOn w:val="a"/>
    <w:next w:val="a"/>
    <w:autoRedefine/>
    <w:uiPriority w:val="39"/>
    <w:unhideWhenUsed/>
    <w:pPr>
      <w:ind w:leftChars="400" w:left="840"/>
    </w:pPr>
  </w:style>
  <w:style w:type="paragraph" w:styleId="a6">
    <w:name w:val="Date"/>
    <w:basedOn w:val="a"/>
    <w:next w:val="a"/>
    <w:pPr>
      <w:ind w:leftChars="2500" w:left="100"/>
    </w:pPr>
  </w:style>
  <w:style w:type="paragraph" w:styleId="a7">
    <w:name w:val="Balloon Text"/>
    <w:basedOn w:val="a"/>
    <w:semiHidden/>
    <w:rPr>
      <w:sz w:val="18"/>
      <w:szCs w:val="18"/>
    </w:rPr>
  </w:style>
  <w:style w:type="paragraph" w:styleId="a8">
    <w:name w:val="footer"/>
    <w:basedOn w:val="a"/>
    <w:pPr>
      <w:tabs>
        <w:tab w:val="center" w:pos="4153"/>
        <w:tab w:val="right" w:pos="8306"/>
      </w:tabs>
      <w:snapToGrid w:val="0"/>
    </w:pPr>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style>
  <w:style w:type="paragraph" w:styleId="aa">
    <w:name w:val="Subtitle"/>
    <w:basedOn w:val="a"/>
    <w:next w:val="a"/>
    <w:link w:val="ab"/>
    <w:uiPriority w:val="11"/>
    <w:qFormat/>
    <w:rPr>
      <w:color w:val="595959" w:themeColor="text1" w:themeTint="A6"/>
      <w:spacing w:val="10"/>
    </w:rPr>
  </w:style>
  <w:style w:type="paragraph" w:styleId="TOC2">
    <w:name w:val="toc 2"/>
    <w:basedOn w:val="a"/>
    <w:next w:val="a"/>
    <w:autoRedefine/>
    <w:uiPriority w:val="39"/>
    <w:unhideWhenUsed/>
    <w:pPr>
      <w:ind w:leftChars="200" w:left="420"/>
    </w:pPr>
  </w:style>
  <w:style w:type="paragraph" w:styleId="ac">
    <w:name w:val="Title"/>
    <w:basedOn w:val="a"/>
    <w:next w:val="a"/>
    <w:link w:val="ad"/>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table" w:styleId="ae">
    <w:name w:val="Table Grid"/>
    <w:basedOn w:val="a1"/>
    <w:uiPriority w:val="1"/>
    <w:pPr>
      <w:widowControl w:val="0"/>
      <w:tabs>
        <w:tab w:val="left" w:pos="425"/>
        <w:tab w:val="left" w:pos="845"/>
      </w:tabs>
      <w:autoSpaceDE w:val="0"/>
      <w:autoSpaceDN w:val="0"/>
      <w:adjustRightInd w:val="0"/>
      <w:spacing w:before="105"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color w:val="000000" w:themeColor="text1"/>
    </w:rPr>
  </w:style>
  <w:style w:type="character" w:styleId="af0">
    <w:name w:val="page number"/>
    <w:basedOn w:val="a0"/>
  </w:style>
  <w:style w:type="character" w:styleId="af1">
    <w:name w:val="Emphasis"/>
    <w:basedOn w:val="a0"/>
    <w:uiPriority w:val="20"/>
    <w:qFormat/>
    <w:rPr>
      <w:i/>
      <w:iCs/>
      <w:color w:val="auto"/>
    </w:rPr>
  </w:style>
  <w:style w:type="character" w:styleId="af2">
    <w:name w:val="Hyperlink"/>
    <w:basedOn w:val="a0"/>
    <w:uiPriority w:val="99"/>
    <w:rPr>
      <w:color w:val="0000FF"/>
      <w:u w:val="single"/>
    </w:rPr>
  </w:style>
  <w:style w:type="paragraph" w:customStyle="1" w:styleId="af3">
    <w:name w:val="缺省文本"/>
    <w:basedOn w:val="a"/>
    <w:rPr>
      <w:sz w:val="24"/>
    </w:rPr>
  </w:style>
  <w:style w:type="paragraph" w:customStyle="1" w:styleId="11">
    <w:name w:val="缺省文本:1"/>
    <w:basedOn w:val="a"/>
    <w:pPr>
      <w:tabs>
        <w:tab w:val="left" w:pos="0"/>
        <w:tab w:val="left" w:pos="2073"/>
        <w:tab w:val="left" w:pos="6580"/>
        <w:tab w:val="left" w:pos="7572"/>
      </w:tabs>
      <w:ind w:firstLine="567"/>
    </w:pPr>
    <w:rPr>
      <w:sz w:val="24"/>
    </w:rPr>
  </w:style>
  <w:style w:type="paragraph" w:customStyle="1" w:styleId="DefaultText">
    <w:name w:val="Default Text"/>
    <w:basedOn w:val="a"/>
    <w:rPr>
      <w:sz w:val="24"/>
    </w:rPr>
  </w:style>
  <w:style w:type="paragraph" w:customStyle="1" w:styleId="af4">
    <w:name w:val="图样式"/>
    <w:basedOn w:val="a"/>
    <w:qFormat/>
    <w:pPr>
      <w:keepNext/>
      <w:spacing w:before="80" w:after="80"/>
      <w:jc w:val="center"/>
    </w:pPr>
    <w:rPr>
      <w:szCs w:val="20"/>
    </w:rPr>
  </w:style>
  <w:style w:type="paragraph" w:customStyle="1" w:styleId="af5">
    <w:name w:val="文档标题"/>
    <w:basedOn w:val="a"/>
    <w:pPr>
      <w:tabs>
        <w:tab w:val="left" w:pos="0"/>
      </w:tabs>
      <w:spacing w:before="300" w:after="300"/>
      <w:jc w:val="center"/>
    </w:pPr>
    <w:rPr>
      <w:rFonts w:ascii="Arial" w:eastAsia="黑体" w:hAnsi="Arial" w:cs="Times New Roman"/>
      <w:sz w:val="36"/>
      <w:szCs w:val="36"/>
    </w:rPr>
  </w:style>
  <w:style w:type="paragraph" w:customStyle="1" w:styleId="af6">
    <w:name w:val="È±Ê¡ÎÄ±¾"/>
    <w:basedOn w:val="a"/>
    <w:pPr>
      <w:overflowPunct w:val="0"/>
      <w:textAlignment w:val="baseline"/>
    </w:pPr>
    <w:rPr>
      <w:rFonts w:ascii="Times New Roman" w:cs="Times New Roman"/>
      <w:sz w:val="24"/>
      <w:szCs w:val="20"/>
    </w:rPr>
  </w:style>
  <w:style w:type="paragraph" w:customStyle="1" w:styleId="w">
    <w:name w:val=":w"/>
    <w:basedOn w:val="a"/>
    <w:pPr>
      <w:spacing w:line="240" w:lineRule="auto"/>
    </w:pPr>
    <w:rPr>
      <w:rFonts w:ascii="Times New Roman" w:cs="Times New Roman"/>
      <w:sz w:val="24"/>
      <w:szCs w:val="24"/>
    </w:rPr>
  </w:style>
  <w:style w:type="paragraph" w:customStyle="1" w:styleId="ParaCharCharCharCharCharCharCharCharCharChar">
    <w:name w:val="默认段落字体 Para Char Char Char Char Char Char Char Char Char Char"/>
    <w:basedOn w:val="a"/>
    <w:qFormat/>
    <w:pPr>
      <w:spacing w:line="240" w:lineRule="auto"/>
    </w:pPr>
    <w:rPr>
      <w:rFonts w:ascii="Tahoma" w:hAnsi="Tahoma" w:cs="Times New Roman"/>
      <w:kern w:val="2"/>
      <w:sz w:val="24"/>
    </w:rPr>
  </w:style>
  <w:style w:type="paragraph" w:customStyle="1" w:styleId="ParaCharCharCharCharCharCharChar">
    <w:name w:val="默认段落字体 Para Char Char Char Char Char Char Char"/>
    <w:basedOn w:val="a"/>
    <w:pPr>
      <w:spacing w:line="240" w:lineRule="auto"/>
    </w:pPr>
    <w:rPr>
      <w:rFonts w:ascii="Tahoma" w:hAnsi="Tahoma" w:cs="Times New Roman"/>
      <w:kern w:val="2"/>
      <w:sz w:val="24"/>
      <w:szCs w:val="20"/>
    </w:rPr>
  </w:style>
  <w:style w:type="paragraph" w:styleId="af7">
    <w:name w:val="List Paragraph"/>
    <w:basedOn w:val="a"/>
    <w:uiPriority w:val="34"/>
    <w:qFormat/>
    <w:pPr>
      <w:ind w:firstLineChars="200" w:firstLine="420"/>
    </w:pPr>
  </w:style>
  <w:style w:type="character" w:customStyle="1" w:styleId="a5">
    <w:name w:val="文档结构图 字符"/>
    <w:basedOn w:val="a0"/>
    <w:link w:val="a4"/>
    <w:qFormat/>
    <w:rPr>
      <w:rFonts w:ascii="宋体" w:cs="宋体"/>
      <w:color w:val="0000FF"/>
      <w:sz w:val="18"/>
      <w:szCs w:val="18"/>
    </w:rPr>
  </w:style>
  <w:style w:type="paragraph" w:customStyle="1" w:styleId="af8">
    <w:name w:val="封面表格文本"/>
    <w:basedOn w:val="a"/>
    <w:autoRedefine/>
    <w:pPr>
      <w:spacing w:line="240" w:lineRule="auto"/>
      <w:ind w:firstLine="420"/>
      <w:jc w:val="center"/>
    </w:pPr>
    <w:rPr>
      <w:rFonts w:ascii="Arial" w:hAnsi="Arial" w:cs="Times New Roman"/>
    </w:rPr>
  </w:style>
  <w:style w:type="paragraph" w:customStyle="1" w:styleId="TOC10">
    <w:name w:val="TOC 标题1"/>
    <w:basedOn w:val="1"/>
    <w:next w:val="a"/>
    <w:uiPriority w:val="39"/>
    <w:unhideWhenUsed/>
    <w:qFormat/>
    <w:pPr>
      <w:outlineLvl w:val="9"/>
    </w:pPr>
  </w:style>
  <w:style w:type="character" w:customStyle="1" w:styleId="10">
    <w:name w:val="标题 1 字符"/>
    <w:basedOn w:val="a0"/>
    <w:link w:val="1"/>
    <w:uiPriority w:val="9"/>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rPr>
      <w:rFonts w:asciiTheme="majorHAnsi" w:eastAsiaTheme="majorEastAsia" w:hAnsiTheme="majorHAnsi" w:cstheme="majorBidi"/>
      <w:bCs/>
      <w:smallCaps/>
      <w:color w:val="000000" w:themeColor="text1"/>
      <w:sz w:val="32"/>
      <w:szCs w:val="28"/>
    </w:rPr>
  </w:style>
  <w:style w:type="character" w:customStyle="1" w:styleId="30">
    <w:name w:val="标题 3 字符"/>
    <w:basedOn w:val="a0"/>
    <w:link w:val="3"/>
    <w:uiPriority w:val="9"/>
    <w:rPr>
      <w:rFonts w:asciiTheme="majorHAnsi" w:eastAsiaTheme="majorEastAsia" w:hAnsiTheme="majorHAnsi" w:cstheme="majorBidi"/>
      <w:bCs/>
      <w:color w:val="000000" w:themeColor="text1"/>
      <w:sz w:val="28"/>
    </w:rPr>
  </w:style>
  <w:style w:type="character" w:customStyle="1" w:styleId="40">
    <w:name w:val="标题 4 字符"/>
    <w:basedOn w:val="a0"/>
    <w:link w:val="4"/>
    <w:uiPriority w:val="9"/>
    <w:rPr>
      <w:rFonts w:asciiTheme="majorHAnsi" w:eastAsiaTheme="majorEastAsia" w:hAnsiTheme="majorHAnsi" w:cstheme="majorBidi"/>
      <w:bCs/>
      <w:iCs/>
      <w:color w:val="000000" w:themeColor="text1"/>
      <w:sz w:val="24"/>
    </w:rPr>
  </w:style>
  <w:style w:type="character" w:customStyle="1" w:styleId="50">
    <w:name w:val="标题 5 字符"/>
    <w:basedOn w:val="a0"/>
    <w:link w:val="5"/>
    <w:uiPriority w:val="9"/>
    <w:semiHidden/>
    <w:rPr>
      <w:rFonts w:asciiTheme="majorHAnsi" w:eastAsiaTheme="majorEastAsia" w:hAnsiTheme="majorHAnsi" w:cstheme="majorBidi"/>
      <w:color w:val="17365D" w:themeColor="text2" w:themeShade="BF"/>
    </w:rPr>
  </w:style>
  <w:style w:type="character" w:customStyle="1" w:styleId="60">
    <w:name w:val="标题 6 字符"/>
    <w:basedOn w:val="a0"/>
    <w:link w:val="6"/>
    <w:uiPriority w:val="9"/>
    <w:semiHidden/>
    <w:rPr>
      <w:rFonts w:asciiTheme="majorHAnsi" w:eastAsiaTheme="majorEastAsia" w:hAnsiTheme="majorHAnsi" w:cstheme="majorBidi"/>
      <w:i/>
      <w:iCs/>
      <w:color w:val="17365D" w:themeColor="text2" w:themeShade="BF"/>
    </w:rPr>
  </w:style>
  <w:style w:type="character" w:customStyle="1" w:styleId="70">
    <w:name w:val="标题 7 字符"/>
    <w:basedOn w:val="a0"/>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Pr>
      <w:rFonts w:asciiTheme="majorHAnsi" w:eastAsiaTheme="majorEastAsia" w:hAnsiTheme="majorHAnsi" w:cstheme="majorBidi"/>
      <w:i/>
      <w:iCs/>
      <w:color w:val="404040" w:themeColor="text1" w:themeTint="BF"/>
      <w:sz w:val="20"/>
      <w:szCs w:val="20"/>
    </w:rPr>
  </w:style>
  <w:style w:type="character" w:customStyle="1" w:styleId="ad">
    <w:name w:val="标题 字符"/>
    <w:basedOn w:val="a0"/>
    <w:link w:val="ac"/>
    <w:uiPriority w:val="10"/>
    <w:rPr>
      <w:rFonts w:asciiTheme="majorHAnsi" w:eastAsiaTheme="majorEastAsia" w:hAnsiTheme="majorHAnsi" w:cstheme="majorBidi"/>
      <w:color w:val="000000" w:themeColor="text1"/>
      <w:sz w:val="56"/>
      <w:szCs w:val="56"/>
    </w:rPr>
  </w:style>
  <w:style w:type="character" w:customStyle="1" w:styleId="ab">
    <w:name w:val="副标题 字符"/>
    <w:basedOn w:val="a0"/>
    <w:link w:val="aa"/>
    <w:uiPriority w:val="11"/>
    <w:rPr>
      <w:color w:val="595959" w:themeColor="text1" w:themeTint="A6"/>
      <w:spacing w:val="10"/>
    </w:rPr>
  </w:style>
  <w:style w:type="paragraph" w:styleId="af9">
    <w:name w:val="No Spacing"/>
    <w:uiPriority w:val="1"/>
    <w:qFormat/>
    <w:rPr>
      <w:rFonts w:asciiTheme="minorHAnsi" w:eastAsiaTheme="minorEastAsia" w:hAnsiTheme="minorHAnsi" w:cstheme="minorBidi"/>
      <w:sz w:val="22"/>
      <w:szCs w:val="22"/>
    </w:rPr>
  </w:style>
  <w:style w:type="paragraph" w:styleId="afa">
    <w:name w:val="Quote"/>
    <w:basedOn w:val="a"/>
    <w:next w:val="a"/>
    <w:link w:val="afb"/>
    <w:uiPriority w:val="29"/>
    <w:qFormat/>
    <w:pPr>
      <w:spacing w:before="160"/>
      <w:ind w:left="720" w:right="720"/>
    </w:pPr>
    <w:rPr>
      <w:i/>
      <w:iCs/>
      <w:color w:val="000000" w:themeColor="text1"/>
    </w:rPr>
  </w:style>
  <w:style w:type="character" w:customStyle="1" w:styleId="afb">
    <w:name w:val="引用 字符"/>
    <w:basedOn w:val="a0"/>
    <w:link w:val="afa"/>
    <w:uiPriority w:val="29"/>
    <w:rPr>
      <w:i/>
      <w:iCs/>
      <w:color w:val="000000" w:themeColor="text1"/>
    </w:rPr>
  </w:style>
  <w:style w:type="paragraph" w:styleId="afc">
    <w:name w:val="Intense Quote"/>
    <w:basedOn w:val="a"/>
    <w:next w:val="a"/>
    <w:link w:val="afd"/>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d">
    <w:name w:val="明显引用 字符"/>
    <w:basedOn w:val="a0"/>
    <w:link w:val="afc"/>
    <w:uiPriority w:val="30"/>
    <w:rPr>
      <w:color w:val="000000" w:themeColor="text1"/>
      <w:shd w:val="clear" w:color="auto" w:fill="F2F2F2" w:themeFill="background1" w:themeFillShade="F2"/>
    </w:rPr>
  </w:style>
  <w:style w:type="character" w:customStyle="1" w:styleId="12">
    <w:name w:val="不明显强调1"/>
    <w:basedOn w:val="a0"/>
    <w:uiPriority w:val="19"/>
    <w:qFormat/>
    <w:rPr>
      <w:i/>
      <w:iCs/>
      <w:color w:val="404040" w:themeColor="text1" w:themeTint="BF"/>
    </w:rPr>
  </w:style>
  <w:style w:type="character" w:customStyle="1" w:styleId="13">
    <w:name w:val="明显强调1"/>
    <w:basedOn w:val="a0"/>
    <w:uiPriority w:val="21"/>
    <w:qFormat/>
    <w:rPr>
      <w:b/>
      <w:bCs/>
      <w:i/>
      <w:iCs/>
      <w:caps/>
    </w:rPr>
  </w:style>
  <w:style w:type="character" w:customStyle="1" w:styleId="14">
    <w:name w:val="不明显参考1"/>
    <w:basedOn w:val="a0"/>
    <w:uiPriority w:val="31"/>
    <w:qFormat/>
    <w:rPr>
      <w:smallCaps/>
      <w:color w:val="404040" w:themeColor="text1" w:themeTint="BF"/>
      <w:u w:val="single" w:color="7F7F7F" w:themeColor="text1" w:themeTint="80"/>
    </w:rPr>
  </w:style>
  <w:style w:type="character" w:customStyle="1" w:styleId="15">
    <w:name w:val="明显参考1"/>
    <w:basedOn w:val="a0"/>
    <w:uiPriority w:val="32"/>
    <w:qFormat/>
    <w:rPr>
      <w:b/>
      <w:bCs/>
      <w:smallCaps/>
      <w:u w:val="single"/>
    </w:rPr>
  </w:style>
  <w:style w:type="character" w:customStyle="1" w:styleId="16">
    <w:name w:val="书籍标题1"/>
    <w:basedOn w:val="a0"/>
    <w:uiPriority w:val="33"/>
    <w:qFormat/>
    <w:rPr>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2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XZLIT\icollege-cuit\trunk\doc\05.&#25991;&#26723;&#27169;&#26495;\&#27827;&#21335;&#24072;&#33539;&#22823;&#23398;_XXX&#29677;X&#32452;_&#35774;&#35745;&#35828;&#26126;&#20070;.dotm" TargetMode="Externa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8226157F-9187-4376-B995-506573CA1C7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河南师范大学_XXX班X组_设计说明书.dotm</Template>
  <TotalTime>29</TotalTime>
  <Pages>23</Pages>
  <Words>1955</Words>
  <Characters>11146</Characters>
  <Application>Microsoft Office Word</Application>
  <DocSecurity>0</DocSecurity>
  <Lines>92</Lines>
  <Paragraphs>26</Paragraphs>
  <ScaleCrop>false</ScaleCrop>
  <Company>Huawei Technologies Co., Ltd.</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升级R版本小项目IPD流程执行管理规定</dc:title>
  <dc:creator>Administrator</dc:creator>
  <cp:lastModifiedBy>东 杨</cp:lastModifiedBy>
  <cp:revision>9</cp:revision>
  <cp:lastPrinted>2004-11-30T02:57:00Z</cp:lastPrinted>
  <dcterms:created xsi:type="dcterms:W3CDTF">2022-04-27T08:34:00Z</dcterms:created>
  <dcterms:modified xsi:type="dcterms:W3CDTF">2024-05-20T14:37:00Z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1385708537</vt:lpwstr>
  </property>
  <property fmtid="{D5CDD505-2E9C-101B-9397-08002B2CF9AE}" pid="3" name="KSOProductBuildVer">
    <vt:lpwstr>2052-12.1.0.16929</vt:lpwstr>
  </property>
  <property fmtid="{D5CDD505-2E9C-101B-9397-08002B2CF9AE}" pid="4" name="ICV">
    <vt:lpwstr>577B6A09351F46EA96BA3B2AE5E45F41_13</vt:lpwstr>
  </property>
</Properties>
</file>